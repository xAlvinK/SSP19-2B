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7-0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76FDE4CB" w:rsidR="004F0BDA" w:rsidRDefault="00A06B48" w:rsidP="0061221C">
                      <w:pPr>
                        <w:pStyle w:val="MeetingInformation"/>
                        <w:jc w:val="left"/>
                      </w:pPr>
                      <w:r>
                        <w:t>July 8,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1D674276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 w:rsidR="00CE283F">
                    <w:t>9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74F4F114" w:rsidR="004F0BDA" w:rsidRDefault="00A06B48" w:rsidP="0061221C">
                  <w:pPr>
                    <w:pStyle w:val="MeetingInformation"/>
                    <w:jc w:val="left"/>
                  </w:pPr>
                  <w:r>
                    <w:t>Starbucks, Suntec City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2D902146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</w:t>
            </w:r>
            <w:r w:rsidR="00A06B48">
              <w:t>7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1525F991" w:rsidR="00C81680" w:rsidRPr="0086110A" w:rsidRDefault="00A06B48" w:rsidP="00A50AD9">
            <w:r>
              <w:t>Research on network sniffing codes and functions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35A7BED0" w14:textId="2E58A243" w:rsidR="00061DBB" w:rsidRDefault="00A06B48" w:rsidP="00BE5A1F">
      <w:pPr>
        <w:pStyle w:val="ListParagraph"/>
        <w:numPr>
          <w:ilvl w:val="0"/>
          <w:numId w:val="2"/>
        </w:numPr>
      </w:pPr>
      <w:r>
        <w:t>Research on network sniffing codes and functions related to our program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D594570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A06B48">
        <w:t>conduct further research on related network sniffing codes and functions</w:t>
      </w:r>
    </w:p>
    <w:p w14:paraId="34C98659" w14:textId="086ADA97" w:rsidR="00A06B48" w:rsidRDefault="00A06B48" w:rsidP="00061DBB">
      <w:pPr>
        <w:pStyle w:val="ListParagraph"/>
        <w:numPr>
          <w:ilvl w:val="0"/>
          <w:numId w:val="8"/>
        </w:numPr>
      </w:pPr>
      <w:r>
        <w:t>Implement and test functions based on research findings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7759E39C" w:rsidR="00696162" w:rsidRPr="004E7C34" w:rsidRDefault="004E3C31" w:rsidP="00554DF3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061DBB">
              <w:t xml:space="preserve">complete the above-mentioned </w:t>
            </w:r>
            <w:r w:rsidR="000003D3">
              <w:t>item</w:t>
            </w:r>
            <w:bookmarkStart w:id="2" w:name="_GoBack"/>
            <w:bookmarkEnd w:id="2"/>
            <w:r w:rsidR="00061DBB">
              <w:t xml:space="preserve">s before the </w:t>
            </w:r>
            <w:r w:rsidR="00DA5A8D">
              <w:t>next meeting</w:t>
            </w:r>
          </w:p>
        </w:tc>
        <w:tc>
          <w:tcPr>
            <w:tcW w:w="1987" w:type="dxa"/>
            <w:vAlign w:val="bottom"/>
          </w:tcPr>
          <w:p w14:paraId="7B528D0C" w14:textId="552EB802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0FB6DBE4" w:rsidR="00696162" w:rsidRPr="0086110A" w:rsidRDefault="00A06B48" w:rsidP="00036754">
            <w:r>
              <w:t xml:space="preserve"> 14</w:t>
            </w:r>
            <w:r w:rsidR="00410CA5">
              <w:t>/7/19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20D888CF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>Each member to conduct further research</w:t>
      </w:r>
      <w:r w:rsidR="00E51BFA">
        <w:t xml:space="preserve"> / update documents &amp; program</w:t>
      </w:r>
      <w:r>
        <w:t xml:space="preserve">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09CE2BFD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DA5A8D">
              <w:t>research and compile findings on related network sniffing codes and functions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>Nyein Soe</w:t>
            </w:r>
          </w:p>
        </w:tc>
        <w:tc>
          <w:tcPr>
            <w:tcW w:w="1650" w:type="dxa"/>
            <w:vAlign w:val="bottom"/>
          </w:tcPr>
          <w:p w14:paraId="70983C14" w14:textId="338931A1" w:rsidR="0008461D" w:rsidRPr="0086110A" w:rsidRDefault="004E3C31" w:rsidP="009434ED">
            <w:r>
              <w:t xml:space="preserve">  </w:t>
            </w:r>
            <w:r w:rsidR="00DA5A8D">
              <w:t>10/</w:t>
            </w:r>
            <w:r w:rsidR="00410CA5">
              <w:t>7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1EB23485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discussed details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074FFA8F" w:rsidR="00D2770E" w:rsidRDefault="00D2770E" w:rsidP="009434ED">
            <w:r>
              <w:t xml:space="preserve">   </w:t>
            </w:r>
            <w:r w:rsidR="00DA5A8D">
              <w:t>14</w:t>
            </w:r>
            <w:r w:rsidR="00410CA5">
              <w:t>/7/19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03D3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D1A87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320D4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39BE"/>
    <w:rsid w:val="0040497D"/>
    <w:rsid w:val="00405F47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8247C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E01AD5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94D7A6-CC9E-469A-9C20-7DE908BA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4</cp:revision>
  <cp:lastPrinted>2002-06-24T16:49:00Z</cp:lastPrinted>
  <dcterms:created xsi:type="dcterms:W3CDTF">2019-08-23T02:31:00Z</dcterms:created>
  <dcterms:modified xsi:type="dcterms:W3CDTF">2019-08-23T09:54:00Z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