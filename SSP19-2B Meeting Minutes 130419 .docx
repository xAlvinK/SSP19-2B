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4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4B314B98" w:rsidR="004F0BDA" w:rsidRDefault="00663A59" w:rsidP="0061221C">
                      <w:pPr>
                        <w:pStyle w:val="MeetingInformation"/>
                        <w:jc w:val="left"/>
                      </w:pPr>
                      <w:r>
                        <w:t>April 13,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3AC35B36" w:rsidR="004F0BDA" w:rsidRDefault="00663A59" w:rsidP="00101BC5">
                  <w:pPr>
                    <w:pStyle w:val="MeetingInformation"/>
                    <w:jc w:val="left"/>
                  </w:pPr>
                  <w:r>
                    <w:t>3</w:t>
                  </w:r>
                  <w:r w:rsidR="00A166D0">
                    <w:t xml:space="preserve">:00 PM – </w:t>
                  </w:r>
                  <w:r>
                    <w:t>5</w:t>
                  </w:r>
                  <w:r w:rsidR="00A166D0">
                    <w:t>:3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0918DF76" w:rsidR="004F0BDA" w:rsidRDefault="00BE5A1F" w:rsidP="0061221C">
                  <w:pPr>
                    <w:pStyle w:val="MeetingInformation"/>
                    <w:jc w:val="left"/>
                  </w:pPr>
                  <w:r>
                    <w:t>S</w:t>
                  </w:r>
                  <w:r w:rsidR="00663A59">
                    <w:t>IM Block B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 xml:space="preserve">Nyein </w:t>
            </w:r>
            <w:proofErr w:type="spellStart"/>
            <w:r>
              <w:t>Soe</w:t>
            </w:r>
            <w:proofErr w:type="spellEnd"/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752D06BC" w:rsidR="00F85DF4" w:rsidRPr="0086110A" w:rsidRDefault="00663A59" w:rsidP="00156F8E">
            <w:pPr>
              <w:ind w:left="37"/>
            </w:pPr>
            <w:r>
              <w:t>FYP Discussion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 xml:space="preserve">vin, Nyein </w:t>
            </w:r>
            <w:proofErr w:type="spellStart"/>
            <w:r w:rsidR="00663A59">
              <w:t>Soe</w:t>
            </w:r>
            <w:proofErr w:type="spellEnd"/>
            <w:r w:rsidR="00663A59">
              <w:t>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77777777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C81680" w:rsidRPr="0086110A" w14:paraId="3C6A3398" w14:textId="77777777" w:rsidTr="007956F2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14:paraId="1C5ED854" w14:textId="52D5B82D" w:rsidR="00C81680" w:rsidRPr="0086110A" w:rsidRDefault="00663A59" w:rsidP="00A50AD9">
            <w:r>
              <w:t>First discussion for FYP</w:t>
            </w:r>
          </w:p>
        </w:tc>
        <w:tc>
          <w:tcPr>
            <w:tcW w:w="1324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7B01982D" w14:textId="169FC99E" w:rsidR="00BE5A1F" w:rsidRDefault="00663A59" w:rsidP="00BE5A1F">
      <w:pPr>
        <w:pStyle w:val="ListParagraph"/>
        <w:numPr>
          <w:ilvl w:val="0"/>
          <w:numId w:val="2"/>
        </w:numPr>
      </w:pPr>
      <w:r>
        <w:t>Nomination of team leader</w:t>
      </w:r>
    </w:p>
    <w:p w14:paraId="0B0681D3" w14:textId="35405A21" w:rsidR="00663A59" w:rsidRDefault="00663A59" w:rsidP="00BE5A1F">
      <w:pPr>
        <w:pStyle w:val="ListParagraph"/>
        <w:numPr>
          <w:ilvl w:val="0"/>
          <w:numId w:val="2"/>
        </w:numPr>
      </w:pPr>
      <w:r>
        <w:t>Understand all member’s work schedule, strengths and weakness</w:t>
      </w:r>
    </w:p>
    <w:p w14:paraId="00CE72E4" w14:textId="4B909C58" w:rsidR="00663A59" w:rsidRDefault="00663A59" w:rsidP="00BE5A1F">
      <w:pPr>
        <w:pStyle w:val="ListParagraph"/>
        <w:numPr>
          <w:ilvl w:val="0"/>
          <w:numId w:val="2"/>
        </w:numPr>
      </w:pPr>
      <w:r>
        <w:t>Sharing of research done on FYP topic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7C5A88A9" w14:textId="667071E2" w:rsidR="00560C70" w:rsidRDefault="00663A59" w:rsidP="007D34AF">
      <w:pPr>
        <w:pStyle w:val="ListParagraph"/>
        <w:numPr>
          <w:ilvl w:val="0"/>
          <w:numId w:val="8"/>
        </w:numPr>
      </w:pPr>
      <w:r>
        <w:t xml:space="preserve">Nyein </w:t>
      </w:r>
      <w:proofErr w:type="spellStart"/>
      <w:r>
        <w:t>Soe</w:t>
      </w:r>
      <w:proofErr w:type="spellEnd"/>
      <w:r>
        <w:t xml:space="preserve"> have been nominated has team leader for team SSP19/2B</w:t>
      </w:r>
    </w:p>
    <w:p w14:paraId="23514959" w14:textId="5CF6918E" w:rsidR="0041038B" w:rsidRDefault="00AD44D8" w:rsidP="007D34AF">
      <w:pPr>
        <w:pStyle w:val="ListParagraph"/>
        <w:numPr>
          <w:ilvl w:val="0"/>
          <w:numId w:val="8"/>
        </w:numPr>
      </w:pPr>
      <w:r>
        <w:t>Exchange of contacts between members</w:t>
      </w:r>
    </w:p>
    <w:p w14:paraId="08E767C2" w14:textId="2472C413" w:rsidR="0041038B" w:rsidRDefault="00AD44D8" w:rsidP="007D34AF">
      <w:pPr>
        <w:pStyle w:val="ListParagraph"/>
        <w:numPr>
          <w:ilvl w:val="0"/>
          <w:numId w:val="8"/>
        </w:numPr>
      </w:pPr>
      <w:r>
        <w:t>Shared research results among all members</w:t>
      </w:r>
    </w:p>
    <w:bookmarkEnd w:id="1"/>
    <w:p w14:paraId="10A2BCAC" w14:textId="77777777" w:rsidR="00CA72B8" w:rsidRPr="004E7C34" w:rsidRDefault="00CA72B8" w:rsidP="00145916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213505">
        <w:trPr>
          <w:trHeight w:hRule="exact" w:val="390"/>
        </w:trPr>
        <w:tc>
          <w:tcPr>
            <w:tcW w:w="6663" w:type="dxa"/>
            <w:vAlign w:val="bottom"/>
          </w:tcPr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4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59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213505">
        <w:trPr>
          <w:trHeight w:hRule="exact" w:val="480"/>
        </w:trPr>
        <w:tc>
          <w:tcPr>
            <w:tcW w:w="6663" w:type="dxa"/>
            <w:vAlign w:val="bottom"/>
          </w:tcPr>
          <w:p w14:paraId="7CD10FA8" w14:textId="4C1C13DE" w:rsidR="00696162" w:rsidRPr="004E7C34" w:rsidRDefault="0008461D" w:rsidP="00554DF3">
            <w:pPr>
              <w:pStyle w:val="ActionItems"/>
              <w:numPr>
                <w:ilvl w:val="0"/>
                <w:numId w:val="5"/>
              </w:numPr>
            </w:pPr>
            <w:r>
              <w:t>To create shared document compiled with existing research materials</w:t>
            </w:r>
          </w:p>
        </w:tc>
        <w:tc>
          <w:tcPr>
            <w:tcW w:w="1984" w:type="dxa"/>
            <w:vAlign w:val="bottom"/>
          </w:tcPr>
          <w:p w14:paraId="7B528D0C" w14:textId="36750BA1" w:rsidR="00696162" w:rsidRPr="0086110A" w:rsidRDefault="00FF2C84" w:rsidP="00145916">
            <w:r w:rsidRPr="004E7C34">
              <w:t xml:space="preserve">             </w:t>
            </w:r>
            <w:r w:rsidR="00145916">
              <w:t>All</w:t>
            </w:r>
            <w:r w:rsidR="008309E8">
              <w:t xml:space="preserve"> </w:t>
            </w:r>
          </w:p>
        </w:tc>
        <w:tc>
          <w:tcPr>
            <w:tcW w:w="1559" w:type="dxa"/>
            <w:vAlign w:val="bottom"/>
          </w:tcPr>
          <w:p w14:paraId="28FA10A7" w14:textId="54F679B2" w:rsidR="00696162" w:rsidRPr="0086110A" w:rsidRDefault="00145916" w:rsidP="00036754">
            <w:r>
              <w:t>NA</w:t>
            </w:r>
          </w:p>
        </w:tc>
      </w:tr>
      <w:tr w:rsidR="00696162" w:rsidRPr="0086110A" w14:paraId="228860D7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4F6652A0" w14:textId="77777777" w:rsidR="00696162" w:rsidRPr="0086110A" w:rsidRDefault="00696162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237C9F51" w14:textId="77777777" w:rsidR="00696162" w:rsidRPr="0086110A" w:rsidRDefault="00696162" w:rsidP="00036754"/>
        </w:tc>
        <w:tc>
          <w:tcPr>
            <w:tcW w:w="1559" w:type="dxa"/>
            <w:vAlign w:val="bottom"/>
          </w:tcPr>
          <w:p w14:paraId="1BE1FA3B" w14:textId="77777777" w:rsidR="00696162" w:rsidRDefault="00696162" w:rsidP="00036754"/>
          <w:p w14:paraId="47496AB2" w14:textId="77777777" w:rsidR="00145916" w:rsidRDefault="00145916" w:rsidP="00036754"/>
          <w:p w14:paraId="668F1085" w14:textId="77777777" w:rsidR="00145916" w:rsidRDefault="00145916" w:rsidP="00036754"/>
          <w:p w14:paraId="1979A0B3" w14:textId="77777777" w:rsidR="00145916" w:rsidRDefault="00145916" w:rsidP="00036754"/>
          <w:p w14:paraId="6A16B975" w14:textId="77777777" w:rsidR="00145916" w:rsidRDefault="00145916" w:rsidP="00036754"/>
          <w:p w14:paraId="04D5B3D2" w14:textId="77777777" w:rsidR="00145916" w:rsidRDefault="00145916" w:rsidP="00036754"/>
          <w:p w14:paraId="15602B80" w14:textId="77777777" w:rsidR="00145916" w:rsidRDefault="00145916" w:rsidP="00036754"/>
          <w:p w14:paraId="2571876C" w14:textId="77777777" w:rsidR="00145916" w:rsidRDefault="00145916" w:rsidP="00036754"/>
          <w:p w14:paraId="0F64FD60" w14:textId="77777777" w:rsidR="00145916" w:rsidRDefault="00145916" w:rsidP="00036754"/>
          <w:p w14:paraId="3058F5C3" w14:textId="77777777" w:rsidR="00145916" w:rsidRDefault="00145916" w:rsidP="00036754"/>
          <w:p w14:paraId="7EF89C12" w14:textId="77777777" w:rsidR="00145916" w:rsidRPr="0086110A" w:rsidRDefault="00145916" w:rsidP="00036754"/>
        </w:tc>
      </w:tr>
      <w:tr w:rsidR="00145916" w:rsidRPr="0086110A" w14:paraId="57336FA1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551C7D9C" w14:textId="77777777" w:rsidR="00145916" w:rsidRDefault="00145916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75E5F1C2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5CD49979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0E5BCA9A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08EDADFC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090F4018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1F8E4DF2" w14:textId="21385485" w:rsidR="00AD44D8" w:rsidRPr="0086110A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3150FF4D" w14:textId="77777777" w:rsidR="00145916" w:rsidRPr="0086110A" w:rsidRDefault="00145916" w:rsidP="00036754"/>
        </w:tc>
        <w:tc>
          <w:tcPr>
            <w:tcW w:w="1559" w:type="dxa"/>
            <w:vAlign w:val="bottom"/>
          </w:tcPr>
          <w:p w14:paraId="0B5F0445" w14:textId="77777777" w:rsidR="00145916" w:rsidRDefault="00145916" w:rsidP="00036754"/>
        </w:tc>
      </w:tr>
      <w:tr w:rsidR="00AD44D8" w:rsidRPr="0086110A" w14:paraId="25307646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75F161B6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483E6D4A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1DF3988F" w14:textId="77777777" w:rsidR="00AD44D8" w:rsidRDefault="00AD44D8" w:rsidP="00036754"/>
        </w:tc>
      </w:tr>
      <w:tr w:rsidR="00AD44D8" w:rsidRPr="0086110A" w14:paraId="08062586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64F356FD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665D2783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1EC1B33E" w14:textId="77777777" w:rsidR="00AD44D8" w:rsidRDefault="00AD44D8" w:rsidP="00036754"/>
        </w:tc>
      </w:tr>
      <w:tr w:rsidR="00AD44D8" w:rsidRPr="0086110A" w14:paraId="03C9F39C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56EDE4A2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7F690CE4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7C207232" w14:textId="77777777" w:rsidR="00AD44D8" w:rsidRDefault="00AD44D8" w:rsidP="00036754"/>
        </w:tc>
      </w:tr>
      <w:tr w:rsidR="00AD44D8" w:rsidRPr="0086110A" w14:paraId="0BA49C4E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668138AA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0667CFB7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57985FEB" w14:textId="77777777" w:rsidR="00AD44D8" w:rsidRDefault="00AD44D8" w:rsidP="00036754"/>
        </w:tc>
      </w:tr>
      <w:tr w:rsidR="00AD44D8" w:rsidRPr="0086110A" w14:paraId="19FF34D7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25FE6A56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2C422DA0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01DD1870" w14:textId="77777777" w:rsidR="00AD44D8" w:rsidRDefault="00AD44D8" w:rsidP="00036754"/>
        </w:tc>
      </w:tr>
      <w:tr w:rsidR="00AD44D8" w:rsidRPr="0086110A" w14:paraId="061E8D97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435DCAD0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003A60AA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5A9AF7BA" w14:textId="77777777" w:rsidR="00AD44D8" w:rsidRDefault="00AD44D8" w:rsidP="00036754"/>
        </w:tc>
      </w:tr>
      <w:tr w:rsidR="00AD44D8" w:rsidRPr="0086110A" w14:paraId="76619AB1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020C1142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23FED0F8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01A37239" w14:textId="77777777" w:rsidR="00AD44D8" w:rsidRDefault="00AD44D8" w:rsidP="00036754"/>
        </w:tc>
      </w:tr>
      <w:tr w:rsidR="00AD44D8" w:rsidRPr="0086110A" w14:paraId="6129521D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44965AC5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57251BF8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45AEE238" w14:textId="77777777" w:rsidR="00AD44D8" w:rsidRDefault="00AD44D8" w:rsidP="00036754"/>
        </w:tc>
      </w:tr>
      <w:tr w:rsidR="00AD44D8" w:rsidRPr="0086110A" w14:paraId="71FD3C45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7EDCDDEE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7A3AEECA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41E7BAFC" w14:textId="77777777" w:rsidR="00AD44D8" w:rsidRDefault="00AD44D8" w:rsidP="00036754"/>
        </w:tc>
      </w:tr>
      <w:tr w:rsidR="00AD44D8" w:rsidRPr="0086110A" w14:paraId="0C56C18D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7BA1B6F2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05F45E86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0ADAF0DB" w14:textId="77777777" w:rsidR="00AD44D8" w:rsidRDefault="00AD44D8" w:rsidP="00036754"/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lastRenderedPageBreak/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7FEC4B92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 based on their strengths and weakness, as well as their experiences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17E060C4" w14:textId="77777777" w:rsidR="00083A45" w:rsidRPr="00CA72B8" w:rsidRDefault="00083A45" w:rsidP="00083A45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C4585B">
        <w:trPr>
          <w:trHeight w:hRule="exact" w:val="644"/>
        </w:trPr>
        <w:tc>
          <w:tcPr>
            <w:tcW w:w="7055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bookmarkStart w:id="2" w:name="_GoBack"/>
            <w:bookmarkEnd w:id="2"/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C4585B">
        <w:trPr>
          <w:trHeight w:hRule="exact" w:val="792"/>
        </w:trPr>
        <w:tc>
          <w:tcPr>
            <w:tcW w:w="7055" w:type="dxa"/>
            <w:vAlign w:val="bottom"/>
          </w:tcPr>
          <w:p w14:paraId="21144B68" w14:textId="135CF1D7" w:rsidR="0056100C" w:rsidRPr="0086110A" w:rsidRDefault="00AD44D8" w:rsidP="000B5347">
            <w:pPr>
              <w:pStyle w:val="ActionItems"/>
              <w:numPr>
                <w:ilvl w:val="0"/>
                <w:numId w:val="5"/>
              </w:numPr>
            </w:pPr>
            <w:r>
              <w:t>Compile findings of</w:t>
            </w:r>
            <w:r w:rsidR="0008461D">
              <w:t xml:space="preserve"> further</w:t>
            </w:r>
            <w:r>
              <w:t xml:space="preserve"> research and update in a shared document</w:t>
            </w:r>
          </w:p>
        </w:tc>
        <w:tc>
          <w:tcPr>
            <w:tcW w:w="2101" w:type="dxa"/>
            <w:vAlign w:val="bottom"/>
          </w:tcPr>
          <w:p w14:paraId="13E26DBA" w14:textId="213D8865" w:rsidR="009F05F7" w:rsidRPr="0086110A" w:rsidRDefault="00F6249F" w:rsidP="000B5347">
            <w:pPr>
              <w:jc w:val="center"/>
            </w:pPr>
            <w:r>
              <w:t>All</w:t>
            </w:r>
          </w:p>
        </w:tc>
        <w:tc>
          <w:tcPr>
            <w:tcW w:w="1650" w:type="dxa"/>
            <w:vAlign w:val="bottom"/>
          </w:tcPr>
          <w:p w14:paraId="70983C14" w14:textId="18E6E606" w:rsidR="0008461D" w:rsidRPr="0086110A" w:rsidRDefault="00F6249F" w:rsidP="009434ED">
            <w:r>
              <w:t>NA</w:t>
            </w:r>
          </w:p>
        </w:tc>
      </w:tr>
      <w:tr w:rsidR="0008461D" w:rsidRPr="0086110A" w14:paraId="20BCF370" w14:textId="77777777" w:rsidTr="00C4585B">
        <w:trPr>
          <w:trHeight w:hRule="exact" w:val="792"/>
        </w:trPr>
        <w:tc>
          <w:tcPr>
            <w:tcW w:w="7055" w:type="dxa"/>
            <w:vAlign w:val="bottom"/>
          </w:tcPr>
          <w:p w14:paraId="71E9F7F6" w14:textId="75DAC0A7" w:rsidR="0008461D" w:rsidRDefault="006641AE" w:rsidP="000B5347">
            <w:pPr>
              <w:pStyle w:val="ActionItems"/>
              <w:numPr>
                <w:ilvl w:val="0"/>
                <w:numId w:val="5"/>
              </w:numPr>
            </w:pPr>
            <w:r>
              <w:t>Setup and design website with basic features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6106F025" w:rsidR="0008461D" w:rsidRDefault="006641AE" w:rsidP="009434ED">
            <w:r>
              <w:t>30/4/2019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70CDD"/>
    <w:rsid w:val="00072286"/>
    <w:rsid w:val="00074B59"/>
    <w:rsid w:val="00080BC0"/>
    <w:rsid w:val="00083A45"/>
    <w:rsid w:val="0008461D"/>
    <w:rsid w:val="00086E76"/>
    <w:rsid w:val="0009202F"/>
    <w:rsid w:val="000A4162"/>
    <w:rsid w:val="000B5347"/>
    <w:rsid w:val="000E456E"/>
    <w:rsid w:val="000F4DEF"/>
    <w:rsid w:val="00101BC5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5C49"/>
    <w:rsid w:val="001812A6"/>
    <w:rsid w:val="00187EF0"/>
    <w:rsid w:val="001B0CFF"/>
    <w:rsid w:val="001E079F"/>
    <w:rsid w:val="001E2E08"/>
    <w:rsid w:val="001F5188"/>
    <w:rsid w:val="00213505"/>
    <w:rsid w:val="00214940"/>
    <w:rsid w:val="002273BA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497D"/>
    <w:rsid w:val="00471EE6"/>
    <w:rsid w:val="00472710"/>
    <w:rsid w:val="004A0ACE"/>
    <w:rsid w:val="004A12D1"/>
    <w:rsid w:val="004A3CE9"/>
    <w:rsid w:val="004A61EC"/>
    <w:rsid w:val="004C2191"/>
    <w:rsid w:val="004C6FC0"/>
    <w:rsid w:val="004E5A67"/>
    <w:rsid w:val="004E7C34"/>
    <w:rsid w:val="004F0BDA"/>
    <w:rsid w:val="004F19F6"/>
    <w:rsid w:val="00501C1B"/>
    <w:rsid w:val="00512082"/>
    <w:rsid w:val="005258DD"/>
    <w:rsid w:val="00531C47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735E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90A2B"/>
    <w:rsid w:val="008C59F0"/>
    <w:rsid w:val="008E315A"/>
    <w:rsid w:val="009002E5"/>
    <w:rsid w:val="00911E2C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F1918"/>
    <w:rsid w:val="00C06AEA"/>
    <w:rsid w:val="00C1526D"/>
    <w:rsid w:val="00C219A2"/>
    <w:rsid w:val="00C319DF"/>
    <w:rsid w:val="00C36CCA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6944"/>
    <w:rsid w:val="00CE76BD"/>
    <w:rsid w:val="00CF6E99"/>
    <w:rsid w:val="00D035DC"/>
    <w:rsid w:val="00D06807"/>
    <w:rsid w:val="00D210A8"/>
    <w:rsid w:val="00D320D4"/>
    <w:rsid w:val="00D424CE"/>
    <w:rsid w:val="00D43B0C"/>
    <w:rsid w:val="00D5350D"/>
    <w:rsid w:val="00D711F2"/>
    <w:rsid w:val="00D90153"/>
    <w:rsid w:val="00D93AB0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6249F"/>
    <w:rsid w:val="00F74D37"/>
    <w:rsid w:val="00F75FD9"/>
    <w:rsid w:val="00F76292"/>
    <w:rsid w:val="00F83F23"/>
    <w:rsid w:val="00F85AD6"/>
    <w:rsid w:val="00F85DF4"/>
    <w:rsid w:val="00FB28F1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E4A03"/>
    <w:rsid w:val="0020714A"/>
    <w:rsid w:val="002E5A52"/>
    <w:rsid w:val="0031648D"/>
    <w:rsid w:val="0032430D"/>
    <w:rsid w:val="0040497D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8D26DC"/>
    <w:rsid w:val="00976235"/>
    <w:rsid w:val="00A062BA"/>
    <w:rsid w:val="00A14686"/>
    <w:rsid w:val="00A22E9F"/>
    <w:rsid w:val="00A67C96"/>
    <w:rsid w:val="00A70541"/>
    <w:rsid w:val="00AD35DE"/>
    <w:rsid w:val="00B15B3F"/>
    <w:rsid w:val="00B4130C"/>
    <w:rsid w:val="00B576BA"/>
    <w:rsid w:val="00C252B2"/>
    <w:rsid w:val="00D02CE3"/>
    <w:rsid w:val="00E01AD5"/>
    <w:rsid w:val="00E815B4"/>
    <w:rsid w:val="00F62C07"/>
    <w:rsid w:val="00F86DC7"/>
    <w:rsid w:val="00F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27922B-AA94-44C4-BC07-47A8CE54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267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17</cp:revision>
  <cp:lastPrinted>2002-06-24T16:49:00Z</cp:lastPrinted>
  <dcterms:created xsi:type="dcterms:W3CDTF">2017-01-16T08:26:00Z</dcterms:created>
  <dcterms:modified xsi:type="dcterms:W3CDTF">2019-08-05T10:44:00Z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