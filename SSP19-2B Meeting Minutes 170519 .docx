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5-1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6B59997D" w:rsidR="004F0BDA" w:rsidRDefault="00720757" w:rsidP="0061221C">
                      <w:pPr>
                        <w:pStyle w:val="MeetingInformation"/>
                        <w:jc w:val="left"/>
                      </w:pPr>
                      <w:r>
                        <w:t>May 17,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087C95D4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>
                    <w:t>3</w:t>
                  </w:r>
                  <w:r w:rsidR="00A166D0">
                    <w:t xml:space="preserve">0 PM – </w:t>
                  </w:r>
                  <w:r>
                    <w:t>10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131D702F" w:rsidR="004F0BDA" w:rsidRDefault="001D1A87" w:rsidP="0061221C">
                  <w:pPr>
                    <w:pStyle w:val="MeetingInformation"/>
                    <w:jc w:val="left"/>
                  </w:pPr>
                  <w:r>
                    <w:t xml:space="preserve">Starbucks </w:t>
                  </w:r>
                  <w:proofErr w:type="spellStart"/>
                  <w:r>
                    <w:t>Cuppage</w:t>
                  </w:r>
                  <w:proofErr w:type="spellEnd"/>
                  <w:r>
                    <w:t xml:space="preserve"> Terrace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2955B9F1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AE377A">
              <w:t>3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1A752102" w:rsidR="00C81680" w:rsidRPr="0086110A" w:rsidRDefault="00E53D44" w:rsidP="00A50AD9">
            <w:r>
              <w:t xml:space="preserve">Discussion on </w:t>
            </w:r>
            <w:r w:rsidR="00720757">
              <w:t>program development tools/language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7B01982D" w14:textId="035999AC" w:rsidR="00BE5A1F" w:rsidRDefault="00E53D44" w:rsidP="00BE5A1F">
      <w:pPr>
        <w:pStyle w:val="ListParagraph"/>
        <w:numPr>
          <w:ilvl w:val="0"/>
          <w:numId w:val="2"/>
        </w:numPr>
      </w:pPr>
      <w:r>
        <w:t xml:space="preserve">Analysis of </w:t>
      </w:r>
      <w:r w:rsidR="00720757">
        <w:t>development models</w:t>
      </w:r>
    </w:p>
    <w:p w14:paraId="0B0681D3" w14:textId="3FD2C33B" w:rsidR="00663A59" w:rsidRDefault="00720757" w:rsidP="00BE5A1F">
      <w:pPr>
        <w:pStyle w:val="ListParagraph"/>
        <w:numPr>
          <w:ilvl w:val="0"/>
          <w:numId w:val="2"/>
        </w:numPr>
      </w:pPr>
      <w:r>
        <w:t>Programing language to be used</w:t>
      </w:r>
    </w:p>
    <w:p w14:paraId="00CE72E4" w14:textId="68A76C92" w:rsidR="00663A59" w:rsidRDefault="00720757" w:rsidP="00BE5A1F">
      <w:pPr>
        <w:pStyle w:val="ListParagraph"/>
        <w:numPr>
          <w:ilvl w:val="0"/>
          <w:numId w:val="2"/>
        </w:numPr>
      </w:pPr>
      <w:r>
        <w:t>Storage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7C5A88A9" w14:textId="3F8701FE" w:rsidR="00560C70" w:rsidRDefault="00720757" w:rsidP="007D34AF">
      <w:pPr>
        <w:pStyle w:val="ListParagraph"/>
        <w:numPr>
          <w:ilvl w:val="0"/>
          <w:numId w:val="8"/>
        </w:numPr>
      </w:pPr>
      <w:r>
        <w:t>Waterfall model to be used</w:t>
      </w:r>
    </w:p>
    <w:p w14:paraId="23514959" w14:textId="36B960FA" w:rsidR="0041038B" w:rsidRDefault="00720757" w:rsidP="007D34AF">
      <w:pPr>
        <w:pStyle w:val="ListParagraph"/>
        <w:numPr>
          <w:ilvl w:val="0"/>
          <w:numId w:val="8"/>
        </w:numPr>
      </w:pPr>
      <w:r>
        <w:t>Java language to be used</w:t>
      </w:r>
    </w:p>
    <w:p w14:paraId="00CA27F9" w14:textId="4F22B4D5" w:rsidR="00720757" w:rsidRDefault="00720757" w:rsidP="007D34AF">
      <w:pPr>
        <w:pStyle w:val="ListParagraph"/>
        <w:numPr>
          <w:ilvl w:val="0"/>
          <w:numId w:val="8"/>
        </w:numPr>
      </w:pPr>
      <w:r>
        <w:t xml:space="preserve">Android studio to aid in development and testing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13AFE218" w:rsidR="00696162" w:rsidRPr="004E7C34" w:rsidRDefault="00E53D44" w:rsidP="00554DF3">
            <w:pPr>
              <w:pStyle w:val="ActionItems"/>
              <w:numPr>
                <w:ilvl w:val="0"/>
                <w:numId w:val="5"/>
              </w:numPr>
            </w:pPr>
            <w:r>
              <w:t>Compile findings and app testing results in the template plan</w:t>
            </w:r>
          </w:p>
        </w:tc>
        <w:tc>
          <w:tcPr>
            <w:tcW w:w="1987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14F953F" w14:textId="77777777" w:rsidR="00F555B4" w:rsidRPr="00CA72B8" w:rsidRDefault="00F555B4" w:rsidP="00F555B4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C4585B">
        <w:trPr>
          <w:trHeight w:hRule="exact" w:val="644"/>
        </w:trPr>
        <w:tc>
          <w:tcPr>
            <w:tcW w:w="7055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bookmarkStart w:id="2" w:name="_GoBack"/>
            <w:bookmarkEnd w:id="2"/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21144B68" w14:textId="1A15F140" w:rsidR="0056100C" w:rsidRPr="0086110A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Requirement Specification File</w:t>
            </w:r>
          </w:p>
        </w:tc>
        <w:tc>
          <w:tcPr>
            <w:tcW w:w="2101" w:type="dxa"/>
            <w:vAlign w:val="bottom"/>
          </w:tcPr>
          <w:p w14:paraId="13E26DBA" w14:textId="3BAD06B7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 xml:space="preserve">Nyein </w:t>
            </w:r>
            <w:proofErr w:type="spellStart"/>
            <w:r w:rsidR="0060409A"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70983C14" w14:textId="07864FA1" w:rsidR="0008461D" w:rsidRPr="0086110A" w:rsidRDefault="00720757" w:rsidP="009434ED">
            <w:r>
              <w:t>31/5/19</w:t>
            </w:r>
          </w:p>
        </w:tc>
      </w:tr>
      <w:tr w:rsidR="00720757" w:rsidRPr="0086110A" w14:paraId="6B037797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3A4AA713" w14:textId="40AF60F3" w:rsidR="00720757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Research on options of data storage (</w:t>
            </w:r>
            <w:proofErr w:type="spellStart"/>
            <w:r>
              <w:t>eg.</w:t>
            </w:r>
            <w:proofErr w:type="spellEnd"/>
            <w:r>
              <w:t xml:space="preserve"> Cloud services, database model)</w:t>
            </w:r>
          </w:p>
        </w:tc>
        <w:tc>
          <w:tcPr>
            <w:tcW w:w="2101" w:type="dxa"/>
            <w:vAlign w:val="bottom"/>
          </w:tcPr>
          <w:p w14:paraId="5CF84A2F" w14:textId="4F3E934E" w:rsidR="00720757" w:rsidRDefault="00720757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3C42D573" w14:textId="0DBC8D8E" w:rsidR="00720757" w:rsidRDefault="00720757" w:rsidP="009434ED">
            <w:r>
              <w:t>2/6/19</w:t>
            </w:r>
          </w:p>
        </w:tc>
      </w:tr>
      <w:tr w:rsidR="0008461D" w:rsidRPr="0086110A" w14:paraId="20BCF370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D1A87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71EE6"/>
    <w:rsid w:val="00472710"/>
    <w:rsid w:val="004A0ACE"/>
    <w:rsid w:val="004A12D1"/>
    <w:rsid w:val="004A3CE9"/>
    <w:rsid w:val="004A61EC"/>
    <w:rsid w:val="004C2191"/>
    <w:rsid w:val="004C6FC0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AE377A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6944"/>
    <w:rsid w:val="00CE76BD"/>
    <w:rsid w:val="00CF6E99"/>
    <w:rsid w:val="00D035DC"/>
    <w:rsid w:val="00D06807"/>
    <w:rsid w:val="00D210A8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555B4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289F"/>
    <w:rsid w:val="001E4A03"/>
    <w:rsid w:val="0020714A"/>
    <w:rsid w:val="002E5A52"/>
    <w:rsid w:val="0031648D"/>
    <w:rsid w:val="0032430D"/>
    <w:rsid w:val="004039BE"/>
    <w:rsid w:val="0040497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005D8"/>
    <w:rsid w:val="00976235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26A78-0FD5-45EB-ABCB-35FAE785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5</cp:revision>
  <cp:lastPrinted>2002-06-24T16:49:00Z</cp:lastPrinted>
  <dcterms:created xsi:type="dcterms:W3CDTF">2019-07-31T04:54:00Z</dcterms:created>
  <dcterms:modified xsi:type="dcterms:W3CDTF">2019-08-05T10:43:00Z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