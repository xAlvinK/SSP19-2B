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7-1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4AADCFA8" w:rsidR="004F0BDA" w:rsidRDefault="00174056" w:rsidP="0061221C">
                      <w:pPr>
                        <w:pStyle w:val="MeetingInformation"/>
                        <w:jc w:val="left"/>
                      </w:pPr>
                      <w:r>
                        <w:t>July 17,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0B2E4FCC" w:rsidR="004F0BDA" w:rsidRDefault="001D1A87" w:rsidP="00101BC5">
                  <w:pPr>
                    <w:pStyle w:val="MeetingInformation"/>
                    <w:jc w:val="left"/>
                  </w:pPr>
                  <w:r>
                    <w:t>7</w:t>
                  </w:r>
                  <w:r w:rsidR="00A166D0">
                    <w:t>:</w:t>
                  </w:r>
                  <w:r w:rsidR="00CE283F">
                    <w:t>0</w:t>
                  </w:r>
                  <w:r w:rsidR="00A166D0">
                    <w:t xml:space="preserve">0 PM – </w:t>
                  </w:r>
                  <w:r w:rsidR="00174056">
                    <w:t>10:0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37AD0472" w:rsidR="004F0BDA" w:rsidRDefault="00174056" w:rsidP="0061221C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>Nyein Soe</w:t>
            </w:r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540BD3FE" w:rsidR="00F85DF4" w:rsidRPr="0086110A" w:rsidRDefault="00663A59" w:rsidP="00156F8E">
            <w:pPr>
              <w:ind w:left="37"/>
            </w:pPr>
            <w:r>
              <w:t>FYP Discussion</w:t>
            </w:r>
            <w:r w:rsidR="00E53D44">
              <w:t xml:space="preserve"> </w:t>
            </w:r>
            <w:r w:rsidR="00174056">
              <w:t>8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>vin, Nyein Soe,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418EA7EC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  <w:r w:rsidR="00174056">
              <w:t xml:space="preserve"> /Android based smartphone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C81680" w:rsidRPr="0086110A" w14:paraId="3C6A3398" w14:textId="77777777" w:rsidTr="00174056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5211" w:type="dxa"/>
            <w:vAlign w:val="bottom"/>
          </w:tcPr>
          <w:p w14:paraId="1C5ED854" w14:textId="3F58EC4B" w:rsidR="00C81680" w:rsidRPr="0086110A" w:rsidRDefault="00174056" w:rsidP="00A50AD9">
            <w:r w:rsidRPr="00174056">
              <w:t xml:space="preserve">Testing </w:t>
            </w:r>
            <w:r>
              <w:t xml:space="preserve">&amp; </w:t>
            </w:r>
            <w:r w:rsidRPr="00174056">
              <w:t>implementation of researched codes and functions</w:t>
            </w:r>
          </w:p>
        </w:tc>
        <w:tc>
          <w:tcPr>
            <w:tcW w:w="1082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>Alvin / Nyein Soe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452A24BE" w14:textId="03A116B8" w:rsidR="00174056" w:rsidRDefault="00174056" w:rsidP="00174056">
      <w:pPr>
        <w:pStyle w:val="ListParagraph"/>
        <w:numPr>
          <w:ilvl w:val="0"/>
          <w:numId w:val="2"/>
        </w:numPr>
      </w:pPr>
      <w:r>
        <w:t>Implement and test research findings and test prototype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00CA27F9" w14:textId="0D594570" w:rsidR="00720757" w:rsidRDefault="004E3C31" w:rsidP="00061DBB">
      <w:pPr>
        <w:pStyle w:val="ListParagraph"/>
        <w:numPr>
          <w:ilvl w:val="0"/>
          <w:numId w:val="8"/>
        </w:numPr>
      </w:pPr>
      <w:r>
        <w:t xml:space="preserve">To </w:t>
      </w:r>
      <w:r w:rsidR="00A06B48">
        <w:t>conduct further research on related network sniffing codes and functions</w:t>
      </w:r>
    </w:p>
    <w:p w14:paraId="63E9595F" w14:textId="1101C238" w:rsidR="00174056" w:rsidRDefault="00A06B48" w:rsidP="00174056">
      <w:pPr>
        <w:pStyle w:val="ListParagraph"/>
        <w:numPr>
          <w:ilvl w:val="0"/>
          <w:numId w:val="8"/>
        </w:numPr>
      </w:pPr>
      <w:r>
        <w:t>Implement and test functions based on research findings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14D9AA4F" w:rsidR="00696162" w:rsidRPr="004E7C34" w:rsidRDefault="004E3C31" w:rsidP="00554DF3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061DBB">
              <w:t xml:space="preserve">complete the above-mentioned </w:t>
            </w:r>
            <w:r w:rsidR="00E96D57">
              <w:t>item</w:t>
            </w:r>
            <w:bookmarkStart w:id="2" w:name="_GoBack"/>
            <w:bookmarkEnd w:id="2"/>
            <w:r w:rsidR="00061DBB">
              <w:t xml:space="preserve">s before the </w:t>
            </w:r>
            <w:r w:rsidR="00DA5A8D">
              <w:t>next meeting</w:t>
            </w:r>
          </w:p>
        </w:tc>
        <w:tc>
          <w:tcPr>
            <w:tcW w:w="1987" w:type="dxa"/>
            <w:vAlign w:val="bottom"/>
          </w:tcPr>
          <w:p w14:paraId="7B528D0C" w14:textId="552EB802" w:rsidR="00696162" w:rsidRPr="0086110A" w:rsidRDefault="00FF2C84" w:rsidP="00145916">
            <w:r w:rsidRPr="004E7C34">
              <w:t xml:space="preserve">   </w:t>
            </w:r>
            <w:r w:rsidR="00A06B48">
              <w:t xml:space="preserve">           All</w:t>
            </w:r>
            <w:r w:rsidR="008309E8">
              <w:t xml:space="preserve"> </w:t>
            </w:r>
          </w:p>
        </w:tc>
        <w:tc>
          <w:tcPr>
            <w:tcW w:w="1562" w:type="dxa"/>
            <w:vAlign w:val="bottom"/>
          </w:tcPr>
          <w:p w14:paraId="28FA10A7" w14:textId="3016CBD6" w:rsidR="00696162" w:rsidRPr="0086110A" w:rsidRDefault="00A06B48" w:rsidP="00036754">
            <w:r>
              <w:t xml:space="preserve"> </w:t>
            </w:r>
            <w:r w:rsidR="00174056">
              <w:t>31</w:t>
            </w:r>
            <w:r w:rsidR="00410CA5">
              <w:t>/7/19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>Alvin / Nyein Soe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BB1640F" w14:textId="20D888CF" w:rsidR="00C4585B" w:rsidRPr="00CA72B8" w:rsidRDefault="00AD44D8" w:rsidP="00C4585B">
      <w:pPr>
        <w:pStyle w:val="ListParagraph"/>
        <w:numPr>
          <w:ilvl w:val="0"/>
          <w:numId w:val="4"/>
        </w:numPr>
      </w:pPr>
      <w:r>
        <w:t>Each member to conduct further research</w:t>
      </w:r>
      <w:r w:rsidR="00E51BFA">
        <w:t xml:space="preserve"> / update documents &amp; program</w:t>
      </w:r>
      <w:r>
        <w:t xml:space="preserve">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21144B68" w14:textId="09CE2BFD" w:rsidR="0056100C" w:rsidRPr="0086110A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DA5A8D">
              <w:t>research and compile findings on related network sniffing codes and functions</w:t>
            </w:r>
          </w:p>
        </w:tc>
        <w:tc>
          <w:tcPr>
            <w:tcW w:w="2101" w:type="dxa"/>
            <w:vAlign w:val="bottom"/>
          </w:tcPr>
          <w:p w14:paraId="13E26DBA" w14:textId="2F435155" w:rsidR="009F05F7" w:rsidRPr="0086110A" w:rsidRDefault="00720757" w:rsidP="000B5347">
            <w:pPr>
              <w:jc w:val="center"/>
            </w:pPr>
            <w:r>
              <w:t xml:space="preserve">Alvin, </w:t>
            </w:r>
            <w:r w:rsidR="0060409A">
              <w:t>Nyein Soe</w:t>
            </w:r>
          </w:p>
        </w:tc>
        <w:tc>
          <w:tcPr>
            <w:tcW w:w="1650" w:type="dxa"/>
            <w:vAlign w:val="bottom"/>
          </w:tcPr>
          <w:p w14:paraId="70983C14" w14:textId="1E9A3A1E" w:rsidR="0008461D" w:rsidRPr="0086110A" w:rsidRDefault="004E3C31" w:rsidP="009434ED">
            <w:r>
              <w:t xml:space="preserve">  </w:t>
            </w:r>
            <w:r w:rsidR="00174056">
              <w:t>31</w:t>
            </w:r>
            <w:r w:rsidR="00DA5A8D">
              <w:t>/</w:t>
            </w:r>
            <w:r w:rsidR="00410CA5">
              <w:t>7</w:t>
            </w:r>
            <w:r w:rsidR="00720757">
              <w:t>/19</w:t>
            </w:r>
          </w:p>
        </w:tc>
      </w:tr>
      <w:tr w:rsidR="0008461D" w:rsidRPr="0086110A" w14:paraId="20BCF370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1E9F7F6" w14:textId="72CAA4E2" w:rsidR="0008461D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74E8DAD7" w:rsidR="0008461D" w:rsidRDefault="00720757" w:rsidP="009434ED">
            <w:r>
              <w:t xml:space="preserve">   NA</w:t>
            </w:r>
          </w:p>
        </w:tc>
      </w:tr>
      <w:tr w:rsidR="00D2770E" w:rsidRPr="0086110A" w14:paraId="0855F5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4106FE3F" w14:textId="1EB23485" w:rsidR="00D2770E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</w:t>
            </w:r>
            <w:r w:rsidR="00D2770E">
              <w:t xml:space="preserve"> pro</w:t>
            </w:r>
            <w:r>
              <w:t>totype</w:t>
            </w:r>
            <w:r w:rsidR="00D2770E">
              <w:t xml:space="preserve"> with discussed details</w:t>
            </w:r>
          </w:p>
        </w:tc>
        <w:tc>
          <w:tcPr>
            <w:tcW w:w="2101" w:type="dxa"/>
            <w:vAlign w:val="bottom"/>
          </w:tcPr>
          <w:p w14:paraId="44547D3F" w14:textId="7764E40C" w:rsidR="00D2770E" w:rsidRDefault="00D2770E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855A2DD" w14:textId="40BCCB41" w:rsidR="00D2770E" w:rsidRDefault="00D2770E" w:rsidP="009434ED">
            <w:r>
              <w:t xml:space="preserve">   </w:t>
            </w:r>
            <w:r w:rsidR="00174056">
              <w:t>31</w:t>
            </w:r>
            <w:r w:rsidR="00410CA5">
              <w:t>/7/19</w:t>
            </w:r>
          </w:p>
        </w:tc>
      </w:tr>
      <w:tr w:rsidR="00174056" w:rsidRPr="0086110A" w14:paraId="21F011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E634460" w14:textId="7A710A32" w:rsidR="00174056" w:rsidRDefault="00174056" w:rsidP="00174056">
            <w:pPr>
              <w:pStyle w:val="ActionItems"/>
              <w:numPr>
                <w:ilvl w:val="0"/>
                <w:numId w:val="5"/>
              </w:numPr>
            </w:pPr>
            <w:r>
              <w:t>Test, troubleshoot &amp; debug prototype with research findings</w:t>
            </w:r>
          </w:p>
        </w:tc>
        <w:tc>
          <w:tcPr>
            <w:tcW w:w="2101" w:type="dxa"/>
            <w:vAlign w:val="bottom"/>
          </w:tcPr>
          <w:p w14:paraId="414311C2" w14:textId="111C681C" w:rsidR="00174056" w:rsidRDefault="00174056" w:rsidP="00174056">
            <w:pPr>
              <w:jc w:val="center"/>
            </w:pPr>
            <w:r>
              <w:t>All</w:t>
            </w:r>
          </w:p>
        </w:tc>
        <w:tc>
          <w:tcPr>
            <w:tcW w:w="1650" w:type="dxa"/>
            <w:vAlign w:val="bottom"/>
          </w:tcPr>
          <w:p w14:paraId="450D151F" w14:textId="373FE5CA" w:rsidR="00174056" w:rsidRDefault="00174056" w:rsidP="00174056">
            <w:r>
              <w:t xml:space="preserve">   31/7/19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61DBB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4056"/>
    <w:rsid w:val="00175C49"/>
    <w:rsid w:val="001812A6"/>
    <w:rsid w:val="00187EF0"/>
    <w:rsid w:val="001B0CFF"/>
    <w:rsid w:val="001D1A87"/>
    <w:rsid w:val="001E079F"/>
    <w:rsid w:val="001E2E08"/>
    <w:rsid w:val="001F35BB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0CA5"/>
    <w:rsid w:val="0041497D"/>
    <w:rsid w:val="00471EE6"/>
    <w:rsid w:val="00472710"/>
    <w:rsid w:val="004A0ACE"/>
    <w:rsid w:val="004A12D1"/>
    <w:rsid w:val="004A3CE9"/>
    <w:rsid w:val="004A61EC"/>
    <w:rsid w:val="004B7A55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1FFB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06B48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52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320D4"/>
    <w:rsid w:val="00D424CE"/>
    <w:rsid w:val="00D43B0C"/>
    <w:rsid w:val="00D5350D"/>
    <w:rsid w:val="00D711F2"/>
    <w:rsid w:val="00D90153"/>
    <w:rsid w:val="00D93AB0"/>
    <w:rsid w:val="00DA5A8D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1BFA"/>
    <w:rsid w:val="00E53D44"/>
    <w:rsid w:val="00E73D5F"/>
    <w:rsid w:val="00E77B89"/>
    <w:rsid w:val="00E96D57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20714A"/>
    <w:rsid w:val="002A3301"/>
    <w:rsid w:val="002E5A52"/>
    <w:rsid w:val="0031648D"/>
    <w:rsid w:val="0032430D"/>
    <w:rsid w:val="004039BE"/>
    <w:rsid w:val="0040497D"/>
    <w:rsid w:val="00405F47"/>
    <w:rsid w:val="00447CE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D26DC"/>
    <w:rsid w:val="009028D5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2CE3"/>
    <w:rsid w:val="00E01AD5"/>
    <w:rsid w:val="00F62C07"/>
    <w:rsid w:val="00F86DC7"/>
    <w:rsid w:val="00FD73C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882CA0-F1BB-4F6C-B775-48AA066F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4</cp:revision>
  <cp:lastPrinted>2002-06-24T16:49:00Z</cp:lastPrinted>
  <dcterms:created xsi:type="dcterms:W3CDTF">2019-08-23T02:58:00Z</dcterms:created>
  <dcterms:modified xsi:type="dcterms:W3CDTF">2019-08-23T09:54:00Z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