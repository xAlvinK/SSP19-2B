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14:paraId="36F1AECC" w14:textId="77777777" w:rsidTr="00A50AD9">
        <w:tc>
          <w:tcPr>
            <w:tcW w:w="5122" w:type="dxa"/>
          </w:tcPr>
          <w:p w14:paraId="55DC0722" w14:textId="60D6782D" w:rsidR="004F0BDA" w:rsidRDefault="004F0BDA" w:rsidP="004E7C34">
            <w:pPr>
              <w:pStyle w:val="Heading1"/>
            </w:pPr>
            <w:r w:rsidRPr="0086110A"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14:paraId="2F1B2AD8" w14:textId="77777777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915445B8213F476E9E68ED3831AE88EA"/>
                  </w:placeholder>
                  <w:date w:fullDate="2019-08-20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750A819C" w14:textId="0C701DB2" w:rsidR="004F0BDA" w:rsidRDefault="00FC6918" w:rsidP="0061221C">
                      <w:pPr>
                        <w:pStyle w:val="MeetingInformation"/>
                        <w:jc w:val="left"/>
                      </w:pPr>
                      <w:r>
                        <w:t>August 20, 2019</w:t>
                      </w:r>
                    </w:p>
                  </w:tc>
                </w:sdtContent>
              </w:sdt>
            </w:tr>
            <w:tr w:rsidR="004F0BDA" w14:paraId="0F2C5165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40476CF9" w14:textId="50636B2C" w:rsidR="004F0BDA" w:rsidRDefault="00FC6918" w:rsidP="00101BC5">
                  <w:pPr>
                    <w:pStyle w:val="MeetingInformation"/>
                    <w:jc w:val="left"/>
                  </w:pPr>
                  <w:r>
                    <w:t>7</w:t>
                  </w:r>
                  <w:r w:rsidR="00A166D0">
                    <w:t>:</w:t>
                  </w:r>
                  <w:r>
                    <w:t>3</w:t>
                  </w:r>
                  <w:r w:rsidR="00A166D0">
                    <w:t xml:space="preserve">0 PM – </w:t>
                  </w:r>
                  <w:r>
                    <w:t>10</w:t>
                  </w:r>
                  <w:r w:rsidR="00174056">
                    <w:t>:0</w:t>
                  </w:r>
                  <w:r w:rsidR="00AB7ED1">
                    <w:t>0</w:t>
                  </w:r>
                  <w:r w:rsidR="00682FE9">
                    <w:t xml:space="preserve"> P</w:t>
                  </w:r>
                  <w:r w:rsidR="005B29EE">
                    <w:t>M</w:t>
                  </w:r>
                </w:p>
              </w:tc>
            </w:tr>
            <w:tr w:rsidR="004F0BDA" w14:paraId="272D930D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323B475D" w14:textId="31B77459" w:rsidR="004F0BDA" w:rsidRDefault="00FC6918" w:rsidP="0061221C">
                  <w:pPr>
                    <w:pStyle w:val="MeetingInformation"/>
                    <w:jc w:val="left"/>
                  </w:pPr>
                  <w:r>
                    <w:t>SIM Block B</w:t>
                  </w:r>
                </w:p>
              </w:tc>
            </w:tr>
          </w:tbl>
          <w:p w14:paraId="1A6F3284" w14:textId="77777777" w:rsidR="004F0BDA" w:rsidRDefault="004F0BDA"/>
        </w:tc>
      </w:tr>
    </w:tbl>
    <w:p w14:paraId="70CB8E77" w14:textId="77777777" w:rsidR="004F0BDA" w:rsidRDefault="004F0BDA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F85DF4" w:rsidRPr="0086110A" w14:paraId="19B603B4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4C255A93" w14:textId="77777777"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5010903E" w14:textId="0687BA9B" w:rsidR="00F85DF4" w:rsidRPr="0086110A" w:rsidRDefault="00663A59" w:rsidP="00A957AA">
            <w:r>
              <w:t>Nyein Soe</w:t>
            </w:r>
            <w:r w:rsidR="005B29EE">
              <w:t xml:space="preserve"> </w:t>
            </w:r>
            <w:r w:rsidR="00A957AA">
              <w:t>(</w:t>
            </w:r>
            <w:r>
              <w:t>Leader</w:t>
            </w:r>
            <w:r w:rsidR="00A957AA">
              <w:t>)</w:t>
            </w:r>
          </w:p>
        </w:tc>
        <w:tc>
          <w:tcPr>
            <w:tcW w:w="1779" w:type="dxa"/>
            <w:vAlign w:val="bottom"/>
          </w:tcPr>
          <w:p w14:paraId="267A885F" w14:textId="77777777"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45CE62ED" w14:textId="007A5902" w:rsidR="00F85DF4" w:rsidRPr="005F3DF9" w:rsidRDefault="00663A59" w:rsidP="00156F8E">
            <w:pPr>
              <w:ind w:left="37"/>
              <w:rPr>
                <w:lang w:val="en-SG"/>
              </w:rPr>
            </w:pPr>
            <w:r>
              <w:t>FYP Discussion</w:t>
            </w:r>
            <w:r w:rsidR="00E53D44">
              <w:t xml:space="preserve"> </w:t>
            </w:r>
            <w:r w:rsidR="002451B7">
              <w:t>1</w:t>
            </w:r>
            <w:r w:rsidR="00FC6918">
              <w:t>1</w:t>
            </w:r>
          </w:p>
        </w:tc>
      </w:tr>
      <w:tr w:rsidR="00F85DF4" w:rsidRPr="0086110A" w14:paraId="054A9A4A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76B8CF8D" w14:textId="77777777" w:rsidR="00F85DF4" w:rsidRPr="0086110A" w:rsidRDefault="00F85DF4" w:rsidP="00A50AD9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2AFF5926" w14:textId="06CC2FE7" w:rsidR="00F85DF4" w:rsidRPr="0086110A" w:rsidRDefault="00663A59" w:rsidP="00A50AD9">
            <w:r>
              <w:t>Wilson</w:t>
            </w:r>
          </w:p>
        </w:tc>
        <w:tc>
          <w:tcPr>
            <w:tcW w:w="1779" w:type="dxa"/>
            <w:vAlign w:val="bottom"/>
          </w:tcPr>
          <w:p w14:paraId="210BC346" w14:textId="77777777" w:rsidR="00F85DF4" w:rsidRPr="0086110A" w:rsidRDefault="009F5401" w:rsidP="00A50AD9">
            <w:pPr>
              <w:pStyle w:val="Heading3"/>
            </w:pPr>
            <w:r>
              <w:t>Minute Officer</w:t>
            </w:r>
            <w:r w:rsidR="00F85DF4" w:rsidRPr="0086110A">
              <w:t>:</w:t>
            </w:r>
          </w:p>
        </w:tc>
        <w:tc>
          <w:tcPr>
            <w:tcW w:w="3315" w:type="dxa"/>
            <w:vAlign w:val="bottom"/>
          </w:tcPr>
          <w:p w14:paraId="5B4F1E4F" w14:textId="48D33032" w:rsidR="00F85DF4" w:rsidRPr="0086110A" w:rsidRDefault="00663A59" w:rsidP="00A50AD9">
            <w:r>
              <w:t>Alvin</w:t>
            </w:r>
          </w:p>
        </w:tc>
      </w:tr>
      <w:tr w:rsidR="00F85DF4" w:rsidRPr="0086110A" w14:paraId="09BBBC17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1A0DB757" w14:textId="77777777" w:rsidR="00F85DF4" w:rsidRPr="0086110A" w:rsidRDefault="00F85DF4" w:rsidP="00A50AD9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1B3F4FC3" w14:textId="18B2C259" w:rsidR="00F85DF4" w:rsidRPr="0086110A" w:rsidRDefault="00663A59" w:rsidP="00A50AD9">
            <w:r>
              <w:t>Alvin</w:t>
            </w:r>
          </w:p>
        </w:tc>
        <w:tc>
          <w:tcPr>
            <w:tcW w:w="1779" w:type="dxa"/>
            <w:vAlign w:val="bottom"/>
          </w:tcPr>
          <w:p w14:paraId="66E3A66F" w14:textId="77777777" w:rsidR="00F85DF4" w:rsidRPr="0086110A" w:rsidRDefault="00F85DF4" w:rsidP="001B0CFF"/>
        </w:tc>
        <w:tc>
          <w:tcPr>
            <w:tcW w:w="3315" w:type="dxa"/>
            <w:vAlign w:val="bottom"/>
          </w:tcPr>
          <w:p w14:paraId="4674CBD0" w14:textId="77777777" w:rsidR="00F85DF4" w:rsidRPr="0086110A" w:rsidRDefault="00F85DF4" w:rsidP="00A50AD9"/>
        </w:tc>
      </w:tr>
    </w:tbl>
    <w:p w14:paraId="022B6373" w14:textId="77777777"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F85DF4" w:rsidRPr="0086110A" w14:paraId="2747CCD5" w14:textId="77777777" w:rsidTr="00DA69BD">
        <w:trPr>
          <w:trHeight w:hRule="exact" w:val="535"/>
        </w:trPr>
        <w:tc>
          <w:tcPr>
            <w:tcW w:w="1980" w:type="dxa"/>
            <w:vAlign w:val="bottom"/>
          </w:tcPr>
          <w:p w14:paraId="5592E2E1" w14:textId="77777777" w:rsidR="00F85DF4" w:rsidRPr="0086110A" w:rsidRDefault="00F85DF4" w:rsidP="00A50AD9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7F16C31B" w14:textId="733EA4A7" w:rsidR="00F85DF4" w:rsidRPr="0086110A" w:rsidRDefault="00BE5A1F" w:rsidP="00BE5A1F">
            <w:r>
              <w:t>Al</w:t>
            </w:r>
            <w:r w:rsidR="00663A59">
              <w:t>vin, Nyein Soe,</w:t>
            </w:r>
            <w:r>
              <w:t xml:space="preserve"> Wilson </w:t>
            </w:r>
          </w:p>
        </w:tc>
      </w:tr>
      <w:tr w:rsidR="005B5F92" w:rsidRPr="0086110A" w14:paraId="2171B088" w14:textId="77777777" w:rsidTr="005B5F92">
        <w:trPr>
          <w:trHeight w:hRule="exact" w:val="583"/>
        </w:trPr>
        <w:tc>
          <w:tcPr>
            <w:tcW w:w="1980" w:type="dxa"/>
            <w:vAlign w:val="bottom"/>
          </w:tcPr>
          <w:p w14:paraId="0889E21F" w14:textId="78A2E5B8" w:rsidR="005B5F92" w:rsidRPr="0086110A" w:rsidRDefault="005B5F92" w:rsidP="00036754">
            <w:pPr>
              <w:pStyle w:val="Heading3"/>
            </w:pPr>
            <w:r>
              <w:t>Absent</w:t>
            </w:r>
            <w:r w:rsidR="00663A59">
              <w:t>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2CB47177" w14:textId="30E67436" w:rsidR="005B5F92" w:rsidRPr="0086110A" w:rsidRDefault="00663A59" w:rsidP="00036754">
            <w:r>
              <w:t>-</w:t>
            </w:r>
          </w:p>
        </w:tc>
      </w:tr>
      <w:tr w:rsidR="00F85DF4" w:rsidRPr="0086110A" w14:paraId="3741B8BA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218E2421" w14:textId="77777777" w:rsidR="00F85DF4" w:rsidRPr="0086110A" w:rsidRDefault="00F85DF4" w:rsidP="00A50AD9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650CCDD8" w14:textId="7A3AD12F" w:rsidR="00F85DF4" w:rsidRPr="0086110A" w:rsidRDefault="00AD44D8" w:rsidP="00A50AD9">
            <w:r>
              <w:t>-</w:t>
            </w:r>
          </w:p>
        </w:tc>
      </w:tr>
      <w:tr w:rsidR="00F85DF4" w:rsidRPr="0086110A" w14:paraId="5B9B6E37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6F588891" w14:textId="2AF43976" w:rsidR="00F85DF4" w:rsidRPr="0086110A" w:rsidRDefault="00F85DF4" w:rsidP="00A50AD9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327C0A14" w14:textId="418EA7EC" w:rsidR="00501C1B" w:rsidRPr="0086110A" w:rsidRDefault="006058CF" w:rsidP="00A50AD9">
            <w:r>
              <w:t>Notebook / Laptop</w:t>
            </w:r>
            <w:r w:rsidR="00971662">
              <w:t xml:space="preserve"> /Statione</w:t>
            </w:r>
            <w:r w:rsidR="00682FE9">
              <w:t>ry</w:t>
            </w:r>
            <w:r w:rsidR="00174056">
              <w:t xml:space="preserve"> /Android based smartphone</w:t>
            </w:r>
          </w:p>
        </w:tc>
      </w:tr>
    </w:tbl>
    <w:p w14:paraId="74E022B9" w14:textId="77777777" w:rsidR="001B0CFF" w:rsidRDefault="001B0CFF" w:rsidP="001B0CFF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5211"/>
        <w:gridCol w:w="1082"/>
        <w:gridCol w:w="2310"/>
      </w:tblGrid>
      <w:tr w:rsidR="00C81680" w:rsidRPr="0086110A" w14:paraId="3C6A3398" w14:textId="77777777" w:rsidTr="00174056">
        <w:trPr>
          <w:trHeight w:hRule="exact" w:val="360"/>
        </w:trPr>
        <w:tc>
          <w:tcPr>
            <w:tcW w:w="1310" w:type="dxa"/>
            <w:vAlign w:val="bottom"/>
          </w:tcPr>
          <w:p w14:paraId="55A0FEE1" w14:textId="77777777" w:rsidR="00C81680" w:rsidRPr="0086110A" w:rsidRDefault="00B6462E" w:rsidP="00A50AD9">
            <w:pPr>
              <w:pStyle w:val="Heading3"/>
            </w:pPr>
            <w:bookmarkStart w:id="0" w:name="MinuteItems"/>
            <w:bookmarkStart w:id="1" w:name="MinuteTopicSection"/>
            <w:bookmarkEnd w:id="0"/>
            <w:r>
              <w:t>Agenda i</w:t>
            </w:r>
            <w:r w:rsidR="00C81680" w:rsidRPr="0086110A">
              <w:t>tem:</w:t>
            </w:r>
          </w:p>
        </w:tc>
        <w:tc>
          <w:tcPr>
            <w:tcW w:w="5211" w:type="dxa"/>
            <w:vAlign w:val="bottom"/>
          </w:tcPr>
          <w:p w14:paraId="1C5ED854" w14:textId="611D0B49" w:rsidR="00C81680" w:rsidRPr="0086110A" w:rsidRDefault="00FC6918" w:rsidP="00A50AD9">
            <w:r>
              <w:t>Review of program functions</w:t>
            </w:r>
            <w:bookmarkStart w:id="2" w:name="_GoBack"/>
            <w:bookmarkEnd w:id="2"/>
          </w:p>
        </w:tc>
        <w:tc>
          <w:tcPr>
            <w:tcW w:w="1082" w:type="dxa"/>
            <w:vAlign w:val="bottom"/>
          </w:tcPr>
          <w:p w14:paraId="7D9DD924" w14:textId="77777777"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2BA036FC" w14:textId="35DBFE42" w:rsidR="00C81680" w:rsidRPr="0086110A" w:rsidRDefault="00663A59" w:rsidP="00A50AD9">
            <w:r>
              <w:t>Alvin / Nyein Soe / Wilson</w:t>
            </w:r>
          </w:p>
        </w:tc>
      </w:tr>
    </w:tbl>
    <w:p w14:paraId="514A2416" w14:textId="77777777" w:rsidR="001B0CFF" w:rsidRDefault="001B0CFF" w:rsidP="00A50AD9">
      <w:pPr>
        <w:pStyle w:val="Heading4"/>
      </w:pPr>
      <w:r w:rsidRPr="00A50AD9">
        <w:t>Discussion</w:t>
      </w:r>
      <w:r>
        <w:t>:</w:t>
      </w:r>
    </w:p>
    <w:p w14:paraId="3D41CBE1" w14:textId="040601E2" w:rsidR="00F67D51" w:rsidRDefault="002451B7" w:rsidP="00174056">
      <w:pPr>
        <w:pStyle w:val="ListParagraph"/>
        <w:numPr>
          <w:ilvl w:val="0"/>
          <w:numId w:val="2"/>
        </w:numPr>
      </w:pPr>
      <w:r>
        <w:t>Review and testing of program functions</w:t>
      </w:r>
    </w:p>
    <w:p w14:paraId="4BA34AB6" w14:textId="2FC9C1C7" w:rsidR="001B0CFF" w:rsidRDefault="001B0CFF" w:rsidP="00A50AD9">
      <w:pPr>
        <w:pStyle w:val="Heading4"/>
      </w:pPr>
      <w:r>
        <w:t>Conclusions:</w:t>
      </w:r>
    </w:p>
    <w:p w14:paraId="00CA27F9" w14:textId="0DAB46F4" w:rsidR="00720757" w:rsidRDefault="004E3C31" w:rsidP="00061DBB">
      <w:pPr>
        <w:pStyle w:val="ListParagraph"/>
        <w:numPr>
          <w:ilvl w:val="0"/>
          <w:numId w:val="8"/>
        </w:numPr>
      </w:pPr>
      <w:r>
        <w:t xml:space="preserve">To </w:t>
      </w:r>
      <w:r w:rsidR="002451B7">
        <w:t>test out the various functions of the program</w:t>
      </w:r>
    </w:p>
    <w:p w14:paraId="0DEBB888" w14:textId="2277C844" w:rsidR="00F67D51" w:rsidRDefault="002451B7" w:rsidP="002451B7">
      <w:pPr>
        <w:pStyle w:val="ListParagraph"/>
        <w:numPr>
          <w:ilvl w:val="0"/>
          <w:numId w:val="8"/>
        </w:numPr>
      </w:pPr>
      <w:r>
        <w:t>Fix bugs and improve UI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696162" w:rsidRPr="004E7C34" w14:paraId="25BA72C1" w14:textId="77777777" w:rsidTr="00E53D44">
        <w:trPr>
          <w:trHeight w:hRule="exact" w:val="390"/>
        </w:trPr>
        <w:tc>
          <w:tcPr>
            <w:tcW w:w="6675" w:type="dxa"/>
            <w:vAlign w:val="bottom"/>
          </w:tcPr>
          <w:bookmarkEnd w:id="1"/>
          <w:p w14:paraId="4E2CCF53" w14:textId="77777777" w:rsidR="00696162" w:rsidRPr="004E7C34" w:rsidRDefault="00696162" w:rsidP="00036754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281A8FE0" w14:textId="77777777" w:rsidR="00696162" w:rsidRPr="004E7C34" w:rsidRDefault="00696162" w:rsidP="00036754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1E0E4D5C" w14:textId="77777777" w:rsidR="00696162" w:rsidRPr="004E7C34" w:rsidRDefault="00696162" w:rsidP="00036754">
            <w:pPr>
              <w:pStyle w:val="Heading3"/>
            </w:pPr>
            <w:r w:rsidRPr="004E7C34">
              <w:t>Deadline</w:t>
            </w:r>
          </w:p>
        </w:tc>
      </w:tr>
      <w:tr w:rsidR="00696162" w:rsidRPr="0086110A" w14:paraId="1C5DA3EC" w14:textId="77777777" w:rsidTr="00E53D44">
        <w:trPr>
          <w:trHeight w:hRule="exact" w:val="644"/>
        </w:trPr>
        <w:tc>
          <w:tcPr>
            <w:tcW w:w="6675" w:type="dxa"/>
            <w:vAlign w:val="bottom"/>
          </w:tcPr>
          <w:p w14:paraId="7CD10FA8" w14:textId="429BDCF5" w:rsidR="00696162" w:rsidRPr="004E7C34" w:rsidRDefault="002451B7" w:rsidP="00554DF3">
            <w:pPr>
              <w:pStyle w:val="ActionItems"/>
              <w:numPr>
                <w:ilvl w:val="0"/>
                <w:numId w:val="5"/>
              </w:numPr>
            </w:pPr>
            <w:r>
              <w:t>Program debugging</w:t>
            </w:r>
          </w:p>
        </w:tc>
        <w:tc>
          <w:tcPr>
            <w:tcW w:w="1987" w:type="dxa"/>
            <w:vAlign w:val="bottom"/>
          </w:tcPr>
          <w:p w14:paraId="7B528D0C" w14:textId="20516EC0" w:rsidR="00696162" w:rsidRPr="0086110A" w:rsidRDefault="00FF2C84" w:rsidP="00145916">
            <w:r w:rsidRPr="004E7C34">
              <w:t xml:space="preserve">   </w:t>
            </w:r>
            <w:r w:rsidR="00A06B48">
              <w:t xml:space="preserve">           </w:t>
            </w:r>
            <w:r w:rsidR="002451B7">
              <w:t>Wilson</w:t>
            </w:r>
          </w:p>
        </w:tc>
        <w:tc>
          <w:tcPr>
            <w:tcW w:w="1562" w:type="dxa"/>
            <w:vAlign w:val="bottom"/>
          </w:tcPr>
          <w:p w14:paraId="28FA10A7" w14:textId="58177DCC" w:rsidR="00696162" w:rsidRPr="0086110A" w:rsidRDefault="00A06B48" w:rsidP="00036754">
            <w:r>
              <w:t xml:space="preserve"> </w:t>
            </w:r>
            <w:r w:rsidR="00FC6918">
              <w:t>23</w:t>
            </w:r>
            <w:r w:rsidR="00410CA5">
              <w:t>/</w:t>
            </w:r>
            <w:r w:rsidR="00533765">
              <w:t>8</w:t>
            </w:r>
            <w:r w:rsidR="00410CA5">
              <w:t>/19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663A59" w:rsidRPr="0086110A" w14:paraId="10235BA8" w14:textId="77777777" w:rsidTr="00213505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64F7ED26" w14:textId="7E809D9A" w:rsidR="00663A59" w:rsidRPr="00AA7637" w:rsidRDefault="00663A59" w:rsidP="00663A59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1651AADE" w14:textId="77777777" w:rsidR="00663A59" w:rsidRPr="0086110A" w:rsidRDefault="00663A59" w:rsidP="00663A59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5614B4E1" w14:textId="77777777" w:rsidR="00663A59" w:rsidRPr="0086110A" w:rsidRDefault="00663A59" w:rsidP="00663A59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736BF859" w14:textId="5DC68E39" w:rsidR="00663A59" w:rsidRPr="0086110A" w:rsidRDefault="00663A59" w:rsidP="00663A59">
            <w:r>
              <w:t>Alvin / Nyein Soe / Wilson</w:t>
            </w:r>
          </w:p>
        </w:tc>
      </w:tr>
    </w:tbl>
    <w:p w14:paraId="377FF01B" w14:textId="77777777" w:rsidR="009F05F7" w:rsidRDefault="009F05F7" w:rsidP="0026136F"/>
    <w:p w14:paraId="422B1EDD" w14:textId="77777777" w:rsidR="009F05F7" w:rsidRDefault="009F05F7" w:rsidP="009F05F7">
      <w:pPr>
        <w:pStyle w:val="Heading4"/>
      </w:pPr>
      <w:r>
        <w:t xml:space="preserve">Discussion: </w:t>
      </w:r>
    </w:p>
    <w:p w14:paraId="527E35AC" w14:textId="2CD5D3FD" w:rsidR="00AD44D8" w:rsidRDefault="00AD44D8" w:rsidP="00AD44D8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05C0AFDB" w14:textId="6DC52F4E" w:rsidR="00D5350D" w:rsidRDefault="00D5350D" w:rsidP="00AD44D8"/>
    <w:p w14:paraId="3C46CF7B" w14:textId="77777777" w:rsidR="009F05F7" w:rsidRDefault="009F05F7" w:rsidP="009F05F7">
      <w:pPr>
        <w:pStyle w:val="Heading4"/>
      </w:pPr>
      <w:r>
        <w:t>Conclusions:</w:t>
      </w:r>
    </w:p>
    <w:p w14:paraId="6BB1640F" w14:textId="76613FD5" w:rsidR="00C4585B" w:rsidRPr="00CA72B8" w:rsidRDefault="00AD44D8" w:rsidP="00C4585B">
      <w:pPr>
        <w:pStyle w:val="ListParagraph"/>
        <w:numPr>
          <w:ilvl w:val="0"/>
          <w:numId w:val="4"/>
        </w:numPr>
      </w:pPr>
      <w:r>
        <w:t xml:space="preserve">Each member to </w:t>
      </w:r>
      <w:r w:rsidR="00FC6918">
        <w:t xml:space="preserve">perform all </w:t>
      </w:r>
      <w:r>
        <w:t>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9F05F7" w:rsidRPr="0086110A" w14:paraId="6DA58B7B" w14:textId="77777777" w:rsidTr="004E3C31">
        <w:trPr>
          <w:trHeight w:hRule="exact" w:val="644"/>
        </w:trPr>
        <w:tc>
          <w:tcPr>
            <w:tcW w:w="7056" w:type="dxa"/>
            <w:vAlign w:val="bottom"/>
          </w:tcPr>
          <w:p w14:paraId="26FB2572" w14:textId="77777777" w:rsidR="009F05F7" w:rsidRPr="0086110A" w:rsidRDefault="009F05F7" w:rsidP="009434ED">
            <w:pPr>
              <w:pStyle w:val="Heading3"/>
            </w:pPr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0BD857A4" w14:textId="77777777" w:rsidR="009F05F7" w:rsidRPr="0086110A" w:rsidRDefault="009F05F7" w:rsidP="009434ED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05A6DE29" w14:textId="77777777" w:rsidR="009F05F7" w:rsidRPr="0086110A" w:rsidRDefault="009F05F7" w:rsidP="009434ED">
            <w:pPr>
              <w:pStyle w:val="Heading3"/>
            </w:pPr>
            <w:r w:rsidRPr="0086110A">
              <w:t>Deadline</w:t>
            </w:r>
          </w:p>
        </w:tc>
      </w:tr>
      <w:tr w:rsidR="009F05F7" w:rsidRPr="0086110A" w14:paraId="1B45BE5C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21144B68" w14:textId="32B726FB" w:rsidR="0056100C" w:rsidRPr="0086110A" w:rsidRDefault="00E51BFA" w:rsidP="000B5347">
            <w:pPr>
              <w:pStyle w:val="ActionItems"/>
              <w:numPr>
                <w:ilvl w:val="0"/>
                <w:numId w:val="5"/>
              </w:numPr>
            </w:pPr>
            <w:r>
              <w:t xml:space="preserve">To </w:t>
            </w:r>
            <w:r w:rsidR="002451B7">
              <w:t>update all documents, upload all versions of documents to database</w:t>
            </w:r>
          </w:p>
        </w:tc>
        <w:tc>
          <w:tcPr>
            <w:tcW w:w="2101" w:type="dxa"/>
            <w:vAlign w:val="bottom"/>
          </w:tcPr>
          <w:p w14:paraId="13E26DBA" w14:textId="2F435155" w:rsidR="009F05F7" w:rsidRPr="0086110A" w:rsidRDefault="00720757" w:rsidP="000B5347">
            <w:pPr>
              <w:jc w:val="center"/>
            </w:pPr>
            <w:r>
              <w:t xml:space="preserve">Alvin, </w:t>
            </w:r>
            <w:r w:rsidR="0060409A">
              <w:t>Nyein Soe</w:t>
            </w:r>
          </w:p>
        </w:tc>
        <w:tc>
          <w:tcPr>
            <w:tcW w:w="1650" w:type="dxa"/>
            <w:vAlign w:val="bottom"/>
          </w:tcPr>
          <w:p w14:paraId="70983C14" w14:textId="1D24FEAA" w:rsidR="0008461D" w:rsidRPr="0086110A" w:rsidRDefault="004E3C31" w:rsidP="009434ED">
            <w:r>
              <w:t xml:space="preserve">  </w:t>
            </w:r>
            <w:r w:rsidR="00FC6918">
              <w:t>23</w:t>
            </w:r>
            <w:r w:rsidR="00DA5A8D">
              <w:t>/</w:t>
            </w:r>
            <w:r w:rsidR="00533765">
              <w:t>8</w:t>
            </w:r>
            <w:r w:rsidR="00720757">
              <w:t>/19</w:t>
            </w:r>
          </w:p>
        </w:tc>
      </w:tr>
      <w:tr w:rsidR="0008461D" w:rsidRPr="0086110A" w14:paraId="20BCF370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71E9F7F6" w14:textId="72CAA4E2" w:rsidR="0008461D" w:rsidRDefault="00720757" w:rsidP="000B5347">
            <w:pPr>
              <w:pStyle w:val="ActionItems"/>
              <w:numPr>
                <w:ilvl w:val="0"/>
                <w:numId w:val="5"/>
              </w:numPr>
            </w:pPr>
            <w:r>
              <w:t>Update website with latest information</w:t>
            </w:r>
          </w:p>
        </w:tc>
        <w:tc>
          <w:tcPr>
            <w:tcW w:w="2101" w:type="dxa"/>
            <w:vAlign w:val="bottom"/>
          </w:tcPr>
          <w:p w14:paraId="37DA91AD" w14:textId="0D0151C2" w:rsidR="0008461D" w:rsidRDefault="006641AE" w:rsidP="000B5347">
            <w:pPr>
              <w:jc w:val="center"/>
            </w:pPr>
            <w:r>
              <w:t>Alvin</w:t>
            </w:r>
          </w:p>
        </w:tc>
        <w:tc>
          <w:tcPr>
            <w:tcW w:w="1650" w:type="dxa"/>
            <w:vAlign w:val="bottom"/>
          </w:tcPr>
          <w:p w14:paraId="571376AF" w14:textId="74E8DAD7" w:rsidR="0008461D" w:rsidRDefault="00720757" w:rsidP="009434ED">
            <w:r>
              <w:t xml:space="preserve">   NA</w:t>
            </w:r>
          </w:p>
        </w:tc>
      </w:tr>
      <w:tr w:rsidR="00D2770E" w:rsidRPr="0086110A" w14:paraId="0855F558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4106FE3F" w14:textId="6D5EF16B" w:rsidR="00D2770E" w:rsidRDefault="00E51BFA" w:rsidP="000B5347">
            <w:pPr>
              <w:pStyle w:val="ActionItems"/>
              <w:numPr>
                <w:ilvl w:val="0"/>
                <w:numId w:val="5"/>
              </w:numPr>
            </w:pPr>
            <w:r>
              <w:lastRenderedPageBreak/>
              <w:t>Update</w:t>
            </w:r>
            <w:r w:rsidR="00D2770E">
              <w:t xml:space="preserve"> pro</w:t>
            </w:r>
            <w:r>
              <w:t>totype</w:t>
            </w:r>
            <w:r w:rsidR="00D2770E">
              <w:t xml:space="preserve"> with </w:t>
            </w:r>
            <w:r w:rsidR="002451B7">
              <w:t>discussed improvements</w:t>
            </w:r>
          </w:p>
        </w:tc>
        <w:tc>
          <w:tcPr>
            <w:tcW w:w="2101" w:type="dxa"/>
            <w:vAlign w:val="bottom"/>
          </w:tcPr>
          <w:p w14:paraId="44547D3F" w14:textId="7764E40C" w:rsidR="00D2770E" w:rsidRDefault="00D2770E" w:rsidP="000B5347">
            <w:pPr>
              <w:jc w:val="center"/>
            </w:pPr>
            <w:r>
              <w:t>Wilson</w:t>
            </w:r>
          </w:p>
        </w:tc>
        <w:tc>
          <w:tcPr>
            <w:tcW w:w="1650" w:type="dxa"/>
            <w:vAlign w:val="bottom"/>
          </w:tcPr>
          <w:p w14:paraId="7855A2DD" w14:textId="17634783" w:rsidR="00D2770E" w:rsidRDefault="00D2770E" w:rsidP="009434ED">
            <w:r>
              <w:t xml:space="preserve">   </w:t>
            </w:r>
            <w:r w:rsidR="00FC6918">
              <w:t>23</w:t>
            </w:r>
            <w:r w:rsidR="00410CA5">
              <w:t>/</w:t>
            </w:r>
            <w:r w:rsidR="00533765">
              <w:t>8</w:t>
            </w:r>
            <w:r w:rsidR="00410CA5">
              <w:t>/19</w:t>
            </w:r>
          </w:p>
        </w:tc>
      </w:tr>
      <w:tr w:rsidR="00174056" w:rsidRPr="0086110A" w14:paraId="21F01158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7E634460" w14:textId="2E756831" w:rsidR="00174056" w:rsidRDefault="00FC6918" w:rsidP="00174056">
            <w:pPr>
              <w:pStyle w:val="ActionItems"/>
              <w:numPr>
                <w:ilvl w:val="0"/>
                <w:numId w:val="5"/>
              </w:numPr>
            </w:pPr>
            <w:r>
              <w:t>Purchase of necessary items (CDs, Clips, Envelopes)</w:t>
            </w:r>
          </w:p>
        </w:tc>
        <w:tc>
          <w:tcPr>
            <w:tcW w:w="2101" w:type="dxa"/>
            <w:vAlign w:val="bottom"/>
          </w:tcPr>
          <w:p w14:paraId="414311C2" w14:textId="46F2E4C5" w:rsidR="00174056" w:rsidRDefault="00FC6918" w:rsidP="00174056">
            <w:pPr>
              <w:jc w:val="center"/>
            </w:pPr>
            <w:r>
              <w:t>Alvin, Nyein Soe</w:t>
            </w:r>
          </w:p>
        </w:tc>
        <w:tc>
          <w:tcPr>
            <w:tcW w:w="1650" w:type="dxa"/>
            <w:vAlign w:val="bottom"/>
          </w:tcPr>
          <w:p w14:paraId="450D151F" w14:textId="23D4A656" w:rsidR="00174056" w:rsidRDefault="00174056" w:rsidP="00174056">
            <w:r>
              <w:t xml:space="preserve">   </w:t>
            </w:r>
            <w:r w:rsidR="00FC6918">
              <w:t>23/</w:t>
            </w:r>
            <w:r w:rsidR="00533765">
              <w:t>8</w:t>
            </w:r>
            <w:r>
              <w:t>/19</w:t>
            </w:r>
          </w:p>
        </w:tc>
      </w:tr>
      <w:tr w:rsidR="00533765" w:rsidRPr="0086110A" w14:paraId="6E192F8A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767E22DB" w14:textId="01F14C52" w:rsidR="00533765" w:rsidRDefault="002451B7" w:rsidP="00174056">
            <w:pPr>
              <w:pStyle w:val="ActionItems"/>
              <w:numPr>
                <w:ilvl w:val="0"/>
                <w:numId w:val="5"/>
              </w:numPr>
            </w:pPr>
            <w:r>
              <w:t xml:space="preserve">Finalize </w:t>
            </w:r>
            <w:r w:rsidR="00FC6918">
              <w:t xml:space="preserve">all </w:t>
            </w:r>
            <w:r w:rsidR="00533765">
              <w:t>documentation</w:t>
            </w:r>
          </w:p>
        </w:tc>
        <w:tc>
          <w:tcPr>
            <w:tcW w:w="2101" w:type="dxa"/>
            <w:vAlign w:val="bottom"/>
          </w:tcPr>
          <w:p w14:paraId="600C3174" w14:textId="20B52D82" w:rsidR="00533765" w:rsidRDefault="00533765" w:rsidP="00174056">
            <w:pPr>
              <w:jc w:val="center"/>
            </w:pPr>
            <w:r>
              <w:t>Alvin, Nyein Soe</w:t>
            </w:r>
          </w:p>
        </w:tc>
        <w:tc>
          <w:tcPr>
            <w:tcW w:w="1650" w:type="dxa"/>
            <w:vAlign w:val="bottom"/>
          </w:tcPr>
          <w:p w14:paraId="4ED21FC2" w14:textId="58246811" w:rsidR="00533765" w:rsidRDefault="00533765" w:rsidP="00174056">
            <w:r>
              <w:t xml:space="preserve">   </w:t>
            </w:r>
            <w:r w:rsidR="00FC6918">
              <w:t>23</w:t>
            </w:r>
            <w:r>
              <w:t>/8/19</w:t>
            </w:r>
          </w:p>
        </w:tc>
      </w:tr>
    </w:tbl>
    <w:p w14:paraId="51E82DB6" w14:textId="77777777" w:rsidR="002C5F20" w:rsidRPr="00034147" w:rsidRDefault="002C5F20" w:rsidP="00074B59">
      <w:pPr>
        <w:pStyle w:val="Heading2"/>
        <w:jc w:val="left"/>
        <w:rPr>
          <w:b w:val="0"/>
          <w:i w:val="0"/>
        </w:rPr>
      </w:pPr>
    </w:p>
    <w:p w14:paraId="532E883E" w14:textId="77777777" w:rsidR="00A50AD9" w:rsidRDefault="00A50AD9" w:rsidP="00A50AD9">
      <w:pPr>
        <w:pStyle w:val="Heading2"/>
      </w:pPr>
      <w:r w:rsidRPr="0086110A">
        <w:t>Other Information</w:t>
      </w:r>
    </w:p>
    <w:p w14:paraId="0B437CEE" w14:textId="7B69B3A8" w:rsidR="00883A53" w:rsidRDefault="006641AE" w:rsidP="00883A53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43E563E3" w14:textId="63F02249" w:rsidR="00F76292" w:rsidRDefault="006641AE" w:rsidP="00883A53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13DA3278" w14:textId="5D910B50" w:rsidR="00F76292" w:rsidRDefault="006641AE" w:rsidP="00883A53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0752B702" w14:textId="77777777" w:rsidR="00883A53" w:rsidRPr="008533BF" w:rsidRDefault="00883A53" w:rsidP="00883A53">
      <w:pPr>
        <w:pStyle w:val="ListParagraph"/>
        <w:rPr>
          <w:b/>
          <w:color w:val="FF0000"/>
          <w:u w:val="single"/>
        </w:rPr>
      </w:pPr>
    </w:p>
    <w:p w14:paraId="1D392CBD" w14:textId="77777777" w:rsidR="00A50AD9" w:rsidRDefault="00A50AD9" w:rsidP="0026136F">
      <w:pPr>
        <w:pStyle w:val="Heading4"/>
      </w:pPr>
      <w:r>
        <w:t>Special notes:</w:t>
      </w:r>
    </w:p>
    <w:p w14:paraId="357607AE" w14:textId="257B19EB" w:rsidR="00AE13FC" w:rsidRDefault="00AE13FC" w:rsidP="008533BF">
      <w:pPr>
        <w:pStyle w:val="ListParagraph"/>
        <w:numPr>
          <w:ilvl w:val="0"/>
          <w:numId w:val="3"/>
        </w:numPr>
      </w:pPr>
      <w:r>
        <w:t>Minutes is to be shared amongst team members</w:t>
      </w:r>
    </w:p>
    <w:sectPr w:rsidR="00AE13FC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967"/>
    <w:multiLevelType w:val="hybridMultilevel"/>
    <w:tmpl w:val="09AC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74D"/>
    <w:multiLevelType w:val="hybridMultilevel"/>
    <w:tmpl w:val="AB1826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76C66"/>
    <w:multiLevelType w:val="hybridMultilevel"/>
    <w:tmpl w:val="32B47302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C6373"/>
    <w:multiLevelType w:val="hybridMultilevel"/>
    <w:tmpl w:val="E01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24728"/>
    <w:multiLevelType w:val="hybridMultilevel"/>
    <w:tmpl w:val="3C10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E3399"/>
    <w:multiLevelType w:val="hybridMultilevel"/>
    <w:tmpl w:val="6AD2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167BF"/>
    <w:multiLevelType w:val="hybridMultilevel"/>
    <w:tmpl w:val="B8E8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A7964"/>
    <w:multiLevelType w:val="hybridMultilevel"/>
    <w:tmpl w:val="88D6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02A12"/>
    <w:multiLevelType w:val="hybridMultilevel"/>
    <w:tmpl w:val="7ACC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08E8"/>
    <w:multiLevelType w:val="hybridMultilevel"/>
    <w:tmpl w:val="506212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CA21E86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1D7749"/>
    <w:multiLevelType w:val="hybridMultilevel"/>
    <w:tmpl w:val="E270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04134"/>
    <w:multiLevelType w:val="hybridMultilevel"/>
    <w:tmpl w:val="35EE3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61D51"/>
    <w:multiLevelType w:val="hybridMultilevel"/>
    <w:tmpl w:val="BAEED25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93846"/>
    <w:multiLevelType w:val="hybridMultilevel"/>
    <w:tmpl w:val="0958F92C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27090"/>
    <w:multiLevelType w:val="hybridMultilevel"/>
    <w:tmpl w:val="0E3C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A556C"/>
    <w:multiLevelType w:val="hybridMultilevel"/>
    <w:tmpl w:val="C7B2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257A9"/>
    <w:multiLevelType w:val="hybridMultilevel"/>
    <w:tmpl w:val="D9E0E6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17B96"/>
    <w:multiLevelType w:val="hybridMultilevel"/>
    <w:tmpl w:val="138A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5C036A"/>
    <w:multiLevelType w:val="hybridMultilevel"/>
    <w:tmpl w:val="C604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D0766"/>
    <w:multiLevelType w:val="hybridMultilevel"/>
    <w:tmpl w:val="0A76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F4606"/>
    <w:multiLevelType w:val="hybridMultilevel"/>
    <w:tmpl w:val="8854A1EA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4748A"/>
    <w:multiLevelType w:val="hybridMultilevel"/>
    <w:tmpl w:val="6960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83026"/>
    <w:multiLevelType w:val="hybridMultilevel"/>
    <w:tmpl w:val="C542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B6FB0"/>
    <w:multiLevelType w:val="hybridMultilevel"/>
    <w:tmpl w:val="5430108C"/>
    <w:lvl w:ilvl="0" w:tplc="18EA2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1"/>
  </w:num>
  <w:num w:numId="5">
    <w:abstractNumId w:val="22"/>
  </w:num>
  <w:num w:numId="6">
    <w:abstractNumId w:val="24"/>
  </w:num>
  <w:num w:numId="7">
    <w:abstractNumId w:val="2"/>
  </w:num>
  <w:num w:numId="8">
    <w:abstractNumId w:val="3"/>
  </w:num>
  <w:num w:numId="9">
    <w:abstractNumId w:val="10"/>
  </w:num>
  <w:num w:numId="10">
    <w:abstractNumId w:val="13"/>
  </w:num>
  <w:num w:numId="11">
    <w:abstractNumId w:val="21"/>
  </w:num>
  <w:num w:numId="12">
    <w:abstractNumId w:val="17"/>
  </w:num>
  <w:num w:numId="13">
    <w:abstractNumId w:val="20"/>
  </w:num>
  <w:num w:numId="14">
    <w:abstractNumId w:val="19"/>
  </w:num>
  <w:num w:numId="15">
    <w:abstractNumId w:val="6"/>
  </w:num>
  <w:num w:numId="16">
    <w:abstractNumId w:val="23"/>
  </w:num>
  <w:num w:numId="17">
    <w:abstractNumId w:val="4"/>
  </w:num>
  <w:num w:numId="18">
    <w:abstractNumId w:val="15"/>
  </w:num>
  <w:num w:numId="19">
    <w:abstractNumId w:val="14"/>
  </w:num>
  <w:num w:numId="20">
    <w:abstractNumId w:val="8"/>
  </w:num>
  <w:num w:numId="21">
    <w:abstractNumId w:val="0"/>
  </w:num>
  <w:num w:numId="22">
    <w:abstractNumId w:val="7"/>
  </w:num>
  <w:num w:numId="23">
    <w:abstractNumId w:val="5"/>
  </w:num>
  <w:num w:numId="24">
    <w:abstractNumId w:val="12"/>
  </w:num>
  <w:num w:numId="25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EE"/>
    <w:rsid w:val="000026D6"/>
    <w:rsid w:val="000120AD"/>
    <w:rsid w:val="00021A7A"/>
    <w:rsid w:val="000242FC"/>
    <w:rsid w:val="000312BE"/>
    <w:rsid w:val="00034147"/>
    <w:rsid w:val="00036754"/>
    <w:rsid w:val="00044C78"/>
    <w:rsid w:val="0004504A"/>
    <w:rsid w:val="00051EC1"/>
    <w:rsid w:val="00055511"/>
    <w:rsid w:val="00061DBB"/>
    <w:rsid w:val="00070CDD"/>
    <w:rsid w:val="00072286"/>
    <w:rsid w:val="00074B59"/>
    <w:rsid w:val="00080BC0"/>
    <w:rsid w:val="0008461D"/>
    <w:rsid w:val="00086E76"/>
    <w:rsid w:val="0009202F"/>
    <w:rsid w:val="000A4162"/>
    <w:rsid w:val="000B5347"/>
    <w:rsid w:val="000E456E"/>
    <w:rsid w:val="000F4DEF"/>
    <w:rsid w:val="00101BC5"/>
    <w:rsid w:val="0010581C"/>
    <w:rsid w:val="00106C33"/>
    <w:rsid w:val="00131017"/>
    <w:rsid w:val="00131A1F"/>
    <w:rsid w:val="00140888"/>
    <w:rsid w:val="00140DAE"/>
    <w:rsid w:val="00144BAC"/>
    <w:rsid w:val="00145916"/>
    <w:rsid w:val="001533B3"/>
    <w:rsid w:val="00156F8E"/>
    <w:rsid w:val="001633C3"/>
    <w:rsid w:val="00174056"/>
    <w:rsid w:val="00175C49"/>
    <w:rsid w:val="001812A6"/>
    <w:rsid w:val="00187EF0"/>
    <w:rsid w:val="001B0CFF"/>
    <w:rsid w:val="001D1A87"/>
    <w:rsid w:val="001E079F"/>
    <w:rsid w:val="001E2E08"/>
    <w:rsid w:val="001F35BB"/>
    <w:rsid w:val="001F5188"/>
    <w:rsid w:val="00213505"/>
    <w:rsid w:val="00214940"/>
    <w:rsid w:val="002273BA"/>
    <w:rsid w:val="002451B7"/>
    <w:rsid w:val="0024586D"/>
    <w:rsid w:val="00254BA8"/>
    <w:rsid w:val="002606F7"/>
    <w:rsid w:val="0026136F"/>
    <w:rsid w:val="00263887"/>
    <w:rsid w:val="002672AC"/>
    <w:rsid w:val="00271AAB"/>
    <w:rsid w:val="002762F8"/>
    <w:rsid w:val="00276995"/>
    <w:rsid w:val="00283626"/>
    <w:rsid w:val="00291115"/>
    <w:rsid w:val="00293CC7"/>
    <w:rsid w:val="00294E3E"/>
    <w:rsid w:val="002955D0"/>
    <w:rsid w:val="002C4A9C"/>
    <w:rsid w:val="002C5F20"/>
    <w:rsid w:val="002D641A"/>
    <w:rsid w:val="002D7DE4"/>
    <w:rsid w:val="002F32B7"/>
    <w:rsid w:val="002F36BE"/>
    <w:rsid w:val="002F3BEB"/>
    <w:rsid w:val="003010D4"/>
    <w:rsid w:val="00314BD0"/>
    <w:rsid w:val="003214B5"/>
    <w:rsid w:val="00340710"/>
    <w:rsid w:val="00357FF1"/>
    <w:rsid w:val="00362783"/>
    <w:rsid w:val="003629DC"/>
    <w:rsid w:val="00366398"/>
    <w:rsid w:val="00383AE4"/>
    <w:rsid w:val="0038797C"/>
    <w:rsid w:val="003908A1"/>
    <w:rsid w:val="0039095E"/>
    <w:rsid w:val="003A4923"/>
    <w:rsid w:val="003D3A5F"/>
    <w:rsid w:val="003E2E6C"/>
    <w:rsid w:val="00401776"/>
    <w:rsid w:val="004023F7"/>
    <w:rsid w:val="0041038B"/>
    <w:rsid w:val="00410CA5"/>
    <w:rsid w:val="0041497D"/>
    <w:rsid w:val="00471EE6"/>
    <w:rsid w:val="00472710"/>
    <w:rsid w:val="004A0ACE"/>
    <w:rsid w:val="004A12D1"/>
    <w:rsid w:val="004A3CE9"/>
    <w:rsid w:val="004A61EC"/>
    <w:rsid w:val="004B7A55"/>
    <w:rsid w:val="004C2191"/>
    <w:rsid w:val="004C6FC0"/>
    <w:rsid w:val="004E3C31"/>
    <w:rsid w:val="004E5A67"/>
    <w:rsid w:val="004E7C34"/>
    <w:rsid w:val="004F0BDA"/>
    <w:rsid w:val="004F19F6"/>
    <w:rsid w:val="00501C1B"/>
    <w:rsid w:val="00512082"/>
    <w:rsid w:val="005258DD"/>
    <w:rsid w:val="00531C47"/>
    <w:rsid w:val="00533765"/>
    <w:rsid w:val="00546D5D"/>
    <w:rsid w:val="0055467C"/>
    <w:rsid w:val="00554DF3"/>
    <w:rsid w:val="00555657"/>
    <w:rsid w:val="005600DD"/>
    <w:rsid w:val="00560C70"/>
    <w:rsid w:val="0056100C"/>
    <w:rsid w:val="00580592"/>
    <w:rsid w:val="00593085"/>
    <w:rsid w:val="0059426C"/>
    <w:rsid w:val="005B29EE"/>
    <w:rsid w:val="005B5F92"/>
    <w:rsid w:val="005D10C9"/>
    <w:rsid w:val="005D1471"/>
    <w:rsid w:val="005D491F"/>
    <w:rsid w:val="005D49A2"/>
    <w:rsid w:val="005E231E"/>
    <w:rsid w:val="005F37B3"/>
    <w:rsid w:val="005F3DF9"/>
    <w:rsid w:val="005F735E"/>
    <w:rsid w:val="0060409A"/>
    <w:rsid w:val="006058CF"/>
    <w:rsid w:val="0061221C"/>
    <w:rsid w:val="00613A09"/>
    <w:rsid w:val="00615AE7"/>
    <w:rsid w:val="00616C25"/>
    <w:rsid w:val="00640270"/>
    <w:rsid w:val="0064658B"/>
    <w:rsid w:val="0065785E"/>
    <w:rsid w:val="00660403"/>
    <w:rsid w:val="00660EE7"/>
    <w:rsid w:val="006632C7"/>
    <w:rsid w:val="00663A59"/>
    <w:rsid w:val="006641AE"/>
    <w:rsid w:val="006666A3"/>
    <w:rsid w:val="00682FE9"/>
    <w:rsid w:val="0068777F"/>
    <w:rsid w:val="00696162"/>
    <w:rsid w:val="006A3DA7"/>
    <w:rsid w:val="006A4D60"/>
    <w:rsid w:val="006A630C"/>
    <w:rsid w:val="006A6EB8"/>
    <w:rsid w:val="006B03FE"/>
    <w:rsid w:val="006B5D37"/>
    <w:rsid w:val="006D7C87"/>
    <w:rsid w:val="006E3A1A"/>
    <w:rsid w:val="00706A80"/>
    <w:rsid w:val="00707720"/>
    <w:rsid w:val="0071112B"/>
    <w:rsid w:val="00715E63"/>
    <w:rsid w:val="00720757"/>
    <w:rsid w:val="0073109D"/>
    <w:rsid w:val="0074440D"/>
    <w:rsid w:val="0076398E"/>
    <w:rsid w:val="007757AE"/>
    <w:rsid w:val="00785245"/>
    <w:rsid w:val="00793430"/>
    <w:rsid w:val="007956F2"/>
    <w:rsid w:val="007C3EC9"/>
    <w:rsid w:val="007D34AF"/>
    <w:rsid w:val="007D5836"/>
    <w:rsid w:val="007F1295"/>
    <w:rsid w:val="008112B4"/>
    <w:rsid w:val="00827DA5"/>
    <w:rsid w:val="008309E8"/>
    <w:rsid w:val="008320AD"/>
    <w:rsid w:val="00835325"/>
    <w:rsid w:val="00851E4B"/>
    <w:rsid w:val="008533BF"/>
    <w:rsid w:val="0086110A"/>
    <w:rsid w:val="00862309"/>
    <w:rsid w:val="00863F98"/>
    <w:rsid w:val="00883A53"/>
    <w:rsid w:val="00884F4F"/>
    <w:rsid w:val="00890A2B"/>
    <w:rsid w:val="008C59F0"/>
    <w:rsid w:val="008E315A"/>
    <w:rsid w:val="009002E5"/>
    <w:rsid w:val="00911E2C"/>
    <w:rsid w:val="00911FFB"/>
    <w:rsid w:val="009136A6"/>
    <w:rsid w:val="0092128D"/>
    <w:rsid w:val="00935DD8"/>
    <w:rsid w:val="009434ED"/>
    <w:rsid w:val="00971662"/>
    <w:rsid w:val="00984AF8"/>
    <w:rsid w:val="00986621"/>
    <w:rsid w:val="009B2D90"/>
    <w:rsid w:val="009C0BA9"/>
    <w:rsid w:val="009E1CE7"/>
    <w:rsid w:val="009F05F7"/>
    <w:rsid w:val="009F4E5D"/>
    <w:rsid w:val="009F5401"/>
    <w:rsid w:val="00A06B48"/>
    <w:rsid w:val="00A11351"/>
    <w:rsid w:val="00A13358"/>
    <w:rsid w:val="00A166D0"/>
    <w:rsid w:val="00A43DA2"/>
    <w:rsid w:val="00A449E1"/>
    <w:rsid w:val="00A50030"/>
    <w:rsid w:val="00A50AD9"/>
    <w:rsid w:val="00A51244"/>
    <w:rsid w:val="00A55E28"/>
    <w:rsid w:val="00A575F7"/>
    <w:rsid w:val="00A65123"/>
    <w:rsid w:val="00A85296"/>
    <w:rsid w:val="00A85EF8"/>
    <w:rsid w:val="00A87D83"/>
    <w:rsid w:val="00A9572A"/>
    <w:rsid w:val="00A957AA"/>
    <w:rsid w:val="00AA22E9"/>
    <w:rsid w:val="00AA53E9"/>
    <w:rsid w:val="00AA7637"/>
    <w:rsid w:val="00AB7ED1"/>
    <w:rsid w:val="00AD44D8"/>
    <w:rsid w:val="00AD46B5"/>
    <w:rsid w:val="00AE13FC"/>
    <w:rsid w:val="00B116FB"/>
    <w:rsid w:val="00B24609"/>
    <w:rsid w:val="00B26459"/>
    <w:rsid w:val="00B26529"/>
    <w:rsid w:val="00B26CE9"/>
    <w:rsid w:val="00B42ABF"/>
    <w:rsid w:val="00B535DD"/>
    <w:rsid w:val="00B53E95"/>
    <w:rsid w:val="00B6005F"/>
    <w:rsid w:val="00B6462E"/>
    <w:rsid w:val="00B908F7"/>
    <w:rsid w:val="00B968E9"/>
    <w:rsid w:val="00BA2AA1"/>
    <w:rsid w:val="00BB6CB4"/>
    <w:rsid w:val="00BC169C"/>
    <w:rsid w:val="00BC171F"/>
    <w:rsid w:val="00BD05F7"/>
    <w:rsid w:val="00BE3BBB"/>
    <w:rsid w:val="00BE5A1F"/>
    <w:rsid w:val="00BE676F"/>
    <w:rsid w:val="00BF1918"/>
    <w:rsid w:val="00C06AEA"/>
    <w:rsid w:val="00C1526D"/>
    <w:rsid w:val="00C219A2"/>
    <w:rsid w:val="00C319DF"/>
    <w:rsid w:val="00C4585B"/>
    <w:rsid w:val="00C71700"/>
    <w:rsid w:val="00C81680"/>
    <w:rsid w:val="00C9729B"/>
    <w:rsid w:val="00CA0458"/>
    <w:rsid w:val="00CA3BF1"/>
    <w:rsid w:val="00CA72B8"/>
    <w:rsid w:val="00CB528E"/>
    <w:rsid w:val="00CC0FCE"/>
    <w:rsid w:val="00CE283F"/>
    <w:rsid w:val="00CE6944"/>
    <w:rsid w:val="00CE76BD"/>
    <w:rsid w:val="00CF6E99"/>
    <w:rsid w:val="00D035DC"/>
    <w:rsid w:val="00D06807"/>
    <w:rsid w:val="00D210A8"/>
    <w:rsid w:val="00D2770E"/>
    <w:rsid w:val="00D27D47"/>
    <w:rsid w:val="00D320D4"/>
    <w:rsid w:val="00D424CE"/>
    <w:rsid w:val="00D43B0C"/>
    <w:rsid w:val="00D5350D"/>
    <w:rsid w:val="00D711F2"/>
    <w:rsid w:val="00D90153"/>
    <w:rsid w:val="00D93AB0"/>
    <w:rsid w:val="00DA5A8D"/>
    <w:rsid w:val="00DA69BD"/>
    <w:rsid w:val="00DD0F94"/>
    <w:rsid w:val="00DE3DBB"/>
    <w:rsid w:val="00E0537F"/>
    <w:rsid w:val="00E10D46"/>
    <w:rsid w:val="00E138BE"/>
    <w:rsid w:val="00E15267"/>
    <w:rsid w:val="00E348AE"/>
    <w:rsid w:val="00E438D8"/>
    <w:rsid w:val="00E47FF4"/>
    <w:rsid w:val="00E51BFA"/>
    <w:rsid w:val="00E53D44"/>
    <w:rsid w:val="00E73D5F"/>
    <w:rsid w:val="00E77B89"/>
    <w:rsid w:val="00EA4077"/>
    <w:rsid w:val="00EC10EC"/>
    <w:rsid w:val="00ED24CC"/>
    <w:rsid w:val="00EF29D4"/>
    <w:rsid w:val="00EF632B"/>
    <w:rsid w:val="00EF63BD"/>
    <w:rsid w:val="00F0136E"/>
    <w:rsid w:val="00F02A17"/>
    <w:rsid w:val="00F20E24"/>
    <w:rsid w:val="00F33C0B"/>
    <w:rsid w:val="00F356C4"/>
    <w:rsid w:val="00F362CB"/>
    <w:rsid w:val="00F3672E"/>
    <w:rsid w:val="00F423E4"/>
    <w:rsid w:val="00F51B90"/>
    <w:rsid w:val="00F6249F"/>
    <w:rsid w:val="00F67D51"/>
    <w:rsid w:val="00F74D37"/>
    <w:rsid w:val="00F75FD9"/>
    <w:rsid w:val="00F76292"/>
    <w:rsid w:val="00F83F23"/>
    <w:rsid w:val="00F85AD6"/>
    <w:rsid w:val="00F85DF4"/>
    <w:rsid w:val="00FB28F1"/>
    <w:rsid w:val="00FC6918"/>
    <w:rsid w:val="00FC7985"/>
    <w:rsid w:val="00FE4BB2"/>
    <w:rsid w:val="00FE727C"/>
    <w:rsid w:val="00FE7ECB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4ED64"/>
  <w15:docId w15:val="{6398F199-9BA2-4405-8725-57819F37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657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A957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36754"/>
    <w:rPr>
      <w:rFonts w:asciiTheme="minorHAnsi" w:hAnsiTheme="minorHAnsi"/>
      <w:b/>
      <w:sz w:val="19"/>
      <w:szCs w:val="22"/>
    </w:rPr>
  </w:style>
  <w:style w:type="paragraph" w:customStyle="1" w:styleId="ecxmsonormal">
    <w:name w:val="ecxmsonormal"/>
    <w:basedOn w:val="Normal"/>
    <w:rsid w:val="0003675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036754"/>
  </w:style>
  <w:style w:type="table" w:styleId="LightShading-Accent1">
    <w:name w:val="Light Shading Accent 1"/>
    <w:basedOn w:val="TableNormal"/>
    <w:uiPriority w:val="60"/>
    <w:rsid w:val="005D14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0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F9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F94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F94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mine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5445B8213F476E9E68ED3831AE8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FCB8C-DB5D-4BB9-A951-D96677E11316}"/>
      </w:docPartPr>
      <w:docPartBody>
        <w:p w:rsidR="00E01AD5" w:rsidRDefault="00A70541">
          <w:pPr>
            <w:pStyle w:val="915445B8213F476E9E68ED3831AE88EA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541"/>
    <w:rsid w:val="00054780"/>
    <w:rsid w:val="0006070C"/>
    <w:rsid w:val="00067CAD"/>
    <w:rsid w:val="00072CA7"/>
    <w:rsid w:val="000E388A"/>
    <w:rsid w:val="00137366"/>
    <w:rsid w:val="001E4A03"/>
    <w:rsid w:val="0020714A"/>
    <w:rsid w:val="002E5A52"/>
    <w:rsid w:val="0031648D"/>
    <w:rsid w:val="0032430D"/>
    <w:rsid w:val="004039BE"/>
    <w:rsid w:val="0040497D"/>
    <w:rsid w:val="00405F47"/>
    <w:rsid w:val="00447CED"/>
    <w:rsid w:val="00500352"/>
    <w:rsid w:val="00615B10"/>
    <w:rsid w:val="006A4BCE"/>
    <w:rsid w:val="006A6B9E"/>
    <w:rsid w:val="006B3502"/>
    <w:rsid w:val="00714B1A"/>
    <w:rsid w:val="007201C6"/>
    <w:rsid w:val="00740FAE"/>
    <w:rsid w:val="00753EFF"/>
    <w:rsid w:val="008B4C19"/>
    <w:rsid w:val="008D26DC"/>
    <w:rsid w:val="009028D5"/>
    <w:rsid w:val="00976235"/>
    <w:rsid w:val="00985CDD"/>
    <w:rsid w:val="009B36D9"/>
    <w:rsid w:val="00A062BA"/>
    <w:rsid w:val="00A14686"/>
    <w:rsid w:val="00A22E9F"/>
    <w:rsid w:val="00A67C96"/>
    <w:rsid w:val="00A70541"/>
    <w:rsid w:val="00AD35DE"/>
    <w:rsid w:val="00AF2074"/>
    <w:rsid w:val="00B15B3F"/>
    <w:rsid w:val="00B4130C"/>
    <w:rsid w:val="00B576BA"/>
    <w:rsid w:val="00D00296"/>
    <w:rsid w:val="00D02CE3"/>
    <w:rsid w:val="00DC37B5"/>
    <w:rsid w:val="00E01AD5"/>
    <w:rsid w:val="00E021D4"/>
    <w:rsid w:val="00F62C07"/>
    <w:rsid w:val="00F86DC7"/>
    <w:rsid w:val="00FD73C0"/>
    <w:rsid w:val="00F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5445B8213F476E9E68ED3831AE88EA">
    <w:name w:val="915445B8213F476E9E68ED3831AE88EA"/>
  </w:style>
  <w:style w:type="paragraph" w:customStyle="1" w:styleId="AD4517D0457B4DF09CBC76928DFD7666">
    <w:name w:val="AD4517D0457B4DF09CBC76928DFD7666"/>
  </w:style>
  <w:style w:type="paragraph" w:customStyle="1" w:styleId="C5FB7B1D7CFB4C6AB360ADB8789AC58D">
    <w:name w:val="C5FB7B1D7CFB4C6AB360ADB8789AC58D"/>
  </w:style>
  <w:style w:type="paragraph" w:customStyle="1" w:styleId="F700ACD1C7504F87B8ECDA5BF6A7B786">
    <w:name w:val="F700ACD1C7504F87B8ECDA5BF6A7B786"/>
  </w:style>
  <w:style w:type="paragraph" w:customStyle="1" w:styleId="D118E234FBBA4D918DD91C3022EE7DA6">
    <w:name w:val="D118E234FBBA4D918DD91C3022EE7DA6"/>
  </w:style>
  <w:style w:type="paragraph" w:customStyle="1" w:styleId="A0F9F36FA7E541178F390A08E681AE2A">
    <w:name w:val="A0F9F36FA7E541178F390A08E681AE2A"/>
  </w:style>
  <w:style w:type="paragraph" w:customStyle="1" w:styleId="FD924DB6CE0947D8B62F3ECFC320A5AE">
    <w:name w:val="FD924DB6CE0947D8B62F3ECFC320A5AE"/>
  </w:style>
  <w:style w:type="paragraph" w:customStyle="1" w:styleId="3F442052BB0C4127AE47CD19A7CC7B90">
    <w:name w:val="3F442052BB0C4127AE47CD19A7CC7B90"/>
  </w:style>
  <w:style w:type="paragraph" w:customStyle="1" w:styleId="F7597F478CD14473B3E97DA6E7A5826A">
    <w:name w:val="F7597F478CD14473B3E97DA6E7A5826A"/>
  </w:style>
  <w:style w:type="paragraph" w:customStyle="1" w:styleId="F1A50E68A0574E79A355F50C26DA4A3B">
    <w:name w:val="F1A50E68A0574E79A355F50C26DA4A3B"/>
  </w:style>
  <w:style w:type="paragraph" w:customStyle="1" w:styleId="E1F36264B8F24E8FAB6A4B42B526CB48">
    <w:name w:val="E1F36264B8F24E8FAB6A4B42B526CB48"/>
  </w:style>
  <w:style w:type="paragraph" w:customStyle="1" w:styleId="3FECDBEFCE58411A88E7439058060BC9">
    <w:name w:val="3FECDBEFCE58411A88E7439058060BC9"/>
  </w:style>
  <w:style w:type="paragraph" w:customStyle="1" w:styleId="902ACF23AC9546219F3281BF2874FEA6">
    <w:name w:val="902ACF23AC9546219F3281BF2874FEA6"/>
  </w:style>
  <w:style w:type="paragraph" w:customStyle="1" w:styleId="AAB02A5FA5574373AD2F770B7B5DCA8F">
    <w:name w:val="AAB02A5FA5574373AD2F770B7B5DCA8F"/>
  </w:style>
  <w:style w:type="paragraph" w:customStyle="1" w:styleId="3440828A1494472387A70B5A7C192F40">
    <w:name w:val="3440828A1494472387A70B5A7C192F40"/>
  </w:style>
  <w:style w:type="paragraph" w:customStyle="1" w:styleId="319B163A4A9343F18B0EE42FF588CFEE">
    <w:name w:val="319B163A4A9343F18B0EE42FF588CFEE"/>
  </w:style>
  <w:style w:type="character" w:styleId="PlaceholderText">
    <w:name w:val="Placeholder Text"/>
    <w:basedOn w:val="DefaultParagraphFont"/>
    <w:uiPriority w:val="99"/>
    <w:semiHidden/>
    <w:rsid w:val="00E01AD5"/>
    <w:rPr>
      <w:color w:val="808080"/>
    </w:rPr>
  </w:style>
  <w:style w:type="paragraph" w:customStyle="1" w:styleId="26339D34FFCA44CF8A09798F4BC444A1">
    <w:name w:val="26339D34FFCA44CF8A09798F4BC444A1"/>
    <w:rsid w:val="00E01AD5"/>
  </w:style>
  <w:style w:type="paragraph" w:customStyle="1" w:styleId="7B0583AAE3504950BF93519A3142DC9B">
    <w:name w:val="7B0583AAE3504950BF93519A3142DC9B"/>
    <w:rsid w:val="00E01AD5"/>
  </w:style>
  <w:style w:type="paragraph" w:customStyle="1" w:styleId="097127A5B33248F3821E1210379970CE">
    <w:name w:val="097127A5B33248F3821E1210379970CE"/>
    <w:rsid w:val="00E01AD5"/>
  </w:style>
  <w:style w:type="paragraph" w:customStyle="1" w:styleId="72EBBEF11C95453E9476A0D42D42CADD">
    <w:name w:val="72EBBEF11C95453E9476A0D42D42CADD"/>
    <w:rsid w:val="00E01AD5"/>
  </w:style>
  <w:style w:type="paragraph" w:customStyle="1" w:styleId="3593D3FBB653406AB48649787C41F173">
    <w:name w:val="3593D3FBB653406AB48649787C41F173"/>
    <w:rsid w:val="00E01AD5"/>
  </w:style>
  <w:style w:type="paragraph" w:customStyle="1" w:styleId="AA181AE714A54DFFAA8E77AD4F7070D9">
    <w:name w:val="AA181AE714A54DFFAA8E77AD4F7070D9"/>
    <w:rsid w:val="00E01AD5"/>
  </w:style>
  <w:style w:type="paragraph" w:customStyle="1" w:styleId="7914E74F79D445EAAB9CB4FCF3C411E1">
    <w:name w:val="7914E74F79D445EAAB9CB4FCF3C411E1"/>
    <w:rsid w:val="00E01AD5"/>
  </w:style>
  <w:style w:type="paragraph" w:customStyle="1" w:styleId="538240435FB844EA94DF1105DA350B14">
    <w:name w:val="538240435FB844EA94DF1105DA350B14"/>
    <w:rsid w:val="00E01AD5"/>
  </w:style>
  <w:style w:type="paragraph" w:customStyle="1" w:styleId="72443FAE10314D579C374AB248BCF870">
    <w:name w:val="72443FAE10314D579C374AB248BCF870"/>
    <w:rsid w:val="00E01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6ED7A7-A8C9-4563-8E0C-7A5C1FA41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6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Jasmine Sum Wai Kuan</dc:creator>
  <cp:lastModifiedBy>Alvin</cp:lastModifiedBy>
  <cp:revision>3</cp:revision>
  <cp:lastPrinted>2002-06-24T16:49:00Z</cp:lastPrinted>
  <dcterms:created xsi:type="dcterms:W3CDTF">2019-08-29T13:30:00Z</dcterms:created>
  <dcterms:modified xsi:type="dcterms:W3CDTF">2019-08-29T13:37:00Z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