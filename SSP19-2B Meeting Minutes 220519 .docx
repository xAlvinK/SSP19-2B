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2"/>
        <w:gridCol w:w="5102"/>
      </w:tblGrid>
      <w:tr w:rsidR="004F0BDA" w14:paraId="36F1AECC" w14:textId="77777777" w:rsidTr="00A50AD9">
        <w:tc>
          <w:tcPr>
            <w:tcW w:w="5122" w:type="dxa"/>
          </w:tcPr>
          <w:p w14:paraId="55DC0722" w14:textId="60D6782D" w:rsidR="004F0BDA" w:rsidRDefault="004F0BDA" w:rsidP="004E7C34">
            <w:pPr>
              <w:pStyle w:val="Heading1"/>
            </w:pPr>
            <w:r w:rsidRPr="0086110A">
              <w:t>Team Meeting</w:t>
            </w:r>
          </w:p>
        </w:tc>
        <w:tc>
          <w:tcPr>
            <w:tcW w:w="5102" w:type="dxa"/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102"/>
            </w:tblGrid>
            <w:tr w:rsidR="004F0BDA" w14:paraId="2F1B2AD8" w14:textId="77777777" w:rsidTr="004F0BDA">
              <w:trPr>
                <w:cantSplit/>
                <w:trHeight w:val="360"/>
              </w:trPr>
              <w:sdt>
                <w:sdtPr>
                  <w:alias w:val="Date"/>
                  <w:tag w:val="Date"/>
                  <w:id w:val="807176084"/>
                  <w:placeholder>
                    <w:docPart w:val="915445B8213F476E9E68ED3831AE88EA"/>
                  </w:placeholder>
                  <w:date w:fullDate="2019-05-22T00:00:00Z">
                    <w:dateFormat w:val="MMMM d, 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4989" w:type="dxa"/>
                    </w:tcPr>
                    <w:p w14:paraId="750A819C" w14:textId="0A4B3A3D" w:rsidR="004F0BDA" w:rsidRDefault="00CE283F" w:rsidP="0061221C">
                      <w:pPr>
                        <w:pStyle w:val="MeetingInformation"/>
                        <w:jc w:val="left"/>
                      </w:pPr>
                      <w:r>
                        <w:t>May 22, 2019</w:t>
                      </w:r>
                    </w:p>
                  </w:tc>
                </w:sdtContent>
              </w:sdt>
            </w:tr>
            <w:tr w:rsidR="004F0BDA" w14:paraId="0F2C5165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40476CF9" w14:textId="1D674276" w:rsidR="004F0BDA" w:rsidRDefault="001D1A87" w:rsidP="00101BC5">
                  <w:pPr>
                    <w:pStyle w:val="MeetingInformation"/>
                    <w:jc w:val="left"/>
                  </w:pPr>
                  <w:r>
                    <w:t>7</w:t>
                  </w:r>
                  <w:r w:rsidR="00A166D0">
                    <w:t>:</w:t>
                  </w:r>
                  <w:r w:rsidR="00CE283F">
                    <w:t>0</w:t>
                  </w:r>
                  <w:r w:rsidR="00A166D0">
                    <w:t xml:space="preserve">0 PM – </w:t>
                  </w:r>
                  <w:r w:rsidR="00CE283F">
                    <w:t>9</w:t>
                  </w:r>
                  <w:r w:rsidR="00A166D0">
                    <w:t>:3</w:t>
                  </w:r>
                  <w:r w:rsidR="00AB7ED1">
                    <w:t>0</w:t>
                  </w:r>
                  <w:r w:rsidR="00682FE9">
                    <w:t xml:space="preserve"> P</w:t>
                  </w:r>
                  <w:r w:rsidR="005B29EE">
                    <w:t>M</w:t>
                  </w:r>
                </w:p>
              </w:tc>
            </w:tr>
            <w:tr w:rsidR="004F0BDA" w14:paraId="272D930D" w14:textId="77777777" w:rsidTr="004F0BDA">
              <w:trPr>
                <w:cantSplit/>
                <w:trHeight w:val="360"/>
              </w:trPr>
              <w:tc>
                <w:tcPr>
                  <w:tcW w:w="4989" w:type="dxa"/>
                </w:tcPr>
                <w:p w14:paraId="323B475D" w14:textId="70F88943" w:rsidR="004F0BDA" w:rsidRDefault="00CE283F" w:rsidP="0061221C">
                  <w:pPr>
                    <w:pStyle w:val="MeetingInformation"/>
                    <w:jc w:val="left"/>
                  </w:pPr>
                  <w:r>
                    <w:t>SIM Block B</w:t>
                  </w:r>
                </w:p>
              </w:tc>
            </w:tr>
          </w:tbl>
          <w:p w14:paraId="1A6F3284" w14:textId="77777777" w:rsidR="004F0BDA" w:rsidRDefault="004F0BDA"/>
        </w:tc>
      </w:tr>
    </w:tbl>
    <w:p w14:paraId="70CB8E77" w14:textId="77777777" w:rsidR="004F0BDA" w:rsidRDefault="004F0BDA"/>
    <w:tbl>
      <w:tblPr>
        <w:tblW w:w="4906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54"/>
        <w:gridCol w:w="3184"/>
        <w:gridCol w:w="1779"/>
        <w:gridCol w:w="3315"/>
      </w:tblGrid>
      <w:tr w:rsidR="00F85DF4" w:rsidRPr="0086110A" w14:paraId="19B603B4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4C255A93" w14:textId="77777777" w:rsidR="00F85DF4" w:rsidRPr="0086110A" w:rsidRDefault="00F85DF4" w:rsidP="00A50AD9">
            <w:pPr>
              <w:pStyle w:val="Heading3"/>
            </w:pPr>
            <w:r w:rsidRPr="0086110A">
              <w:t>Meeting called by:</w:t>
            </w:r>
          </w:p>
        </w:tc>
        <w:tc>
          <w:tcPr>
            <w:tcW w:w="3184" w:type="dxa"/>
            <w:vAlign w:val="bottom"/>
          </w:tcPr>
          <w:p w14:paraId="5010903E" w14:textId="0687BA9B" w:rsidR="00F85DF4" w:rsidRPr="0086110A" w:rsidRDefault="00663A59" w:rsidP="00A957AA">
            <w:r>
              <w:t xml:space="preserve">Nyein </w:t>
            </w:r>
            <w:proofErr w:type="spellStart"/>
            <w:r>
              <w:t>Soe</w:t>
            </w:r>
            <w:proofErr w:type="spellEnd"/>
            <w:r w:rsidR="005B29EE">
              <w:t xml:space="preserve"> </w:t>
            </w:r>
            <w:r w:rsidR="00A957AA">
              <w:t>(</w:t>
            </w:r>
            <w:r>
              <w:t>Leader</w:t>
            </w:r>
            <w:r w:rsidR="00A957AA">
              <w:t>)</w:t>
            </w:r>
          </w:p>
        </w:tc>
        <w:tc>
          <w:tcPr>
            <w:tcW w:w="1779" w:type="dxa"/>
            <w:vAlign w:val="bottom"/>
          </w:tcPr>
          <w:p w14:paraId="267A885F" w14:textId="77777777" w:rsidR="00F85DF4" w:rsidRPr="0086110A" w:rsidRDefault="00F85DF4" w:rsidP="00A50AD9">
            <w:pPr>
              <w:pStyle w:val="Heading3"/>
            </w:pPr>
            <w:r w:rsidRPr="0086110A">
              <w:t>Type of meeting:</w:t>
            </w:r>
          </w:p>
        </w:tc>
        <w:tc>
          <w:tcPr>
            <w:tcW w:w="3315" w:type="dxa"/>
            <w:vAlign w:val="bottom"/>
          </w:tcPr>
          <w:p w14:paraId="45CE62ED" w14:textId="425DDE47" w:rsidR="00F85DF4" w:rsidRPr="0086110A" w:rsidRDefault="00663A59" w:rsidP="00156F8E">
            <w:pPr>
              <w:ind w:left="37"/>
            </w:pPr>
            <w:r>
              <w:t>FYP Discussion</w:t>
            </w:r>
            <w:r w:rsidR="00E53D44">
              <w:t xml:space="preserve"> </w:t>
            </w:r>
            <w:r w:rsidR="00CE283F">
              <w:t>4</w:t>
            </w:r>
          </w:p>
        </w:tc>
      </w:tr>
      <w:tr w:rsidR="00F85DF4" w:rsidRPr="0086110A" w14:paraId="054A9A4A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76B8CF8D" w14:textId="77777777" w:rsidR="00F85DF4" w:rsidRPr="0086110A" w:rsidRDefault="00F85DF4" w:rsidP="00A50AD9">
            <w:pPr>
              <w:pStyle w:val="Heading3"/>
            </w:pPr>
            <w:r w:rsidRPr="0086110A">
              <w:t>Facilitator:</w:t>
            </w:r>
          </w:p>
        </w:tc>
        <w:tc>
          <w:tcPr>
            <w:tcW w:w="3184" w:type="dxa"/>
            <w:vAlign w:val="bottom"/>
          </w:tcPr>
          <w:p w14:paraId="2AFF5926" w14:textId="06CC2FE7" w:rsidR="00F85DF4" w:rsidRPr="0086110A" w:rsidRDefault="00663A59" w:rsidP="00A50AD9">
            <w:r>
              <w:t>Wilson</w:t>
            </w:r>
          </w:p>
        </w:tc>
        <w:tc>
          <w:tcPr>
            <w:tcW w:w="1779" w:type="dxa"/>
            <w:vAlign w:val="bottom"/>
          </w:tcPr>
          <w:p w14:paraId="210BC346" w14:textId="77777777" w:rsidR="00F85DF4" w:rsidRPr="0086110A" w:rsidRDefault="009F5401" w:rsidP="00A50AD9">
            <w:pPr>
              <w:pStyle w:val="Heading3"/>
            </w:pPr>
            <w:r>
              <w:t>Minute Officer</w:t>
            </w:r>
            <w:r w:rsidR="00F85DF4" w:rsidRPr="0086110A">
              <w:t>:</w:t>
            </w:r>
          </w:p>
        </w:tc>
        <w:tc>
          <w:tcPr>
            <w:tcW w:w="3315" w:type="dxa"/>
            <w:vAlign w:val="bottom"/>
          </w:tcPr>
          <w:p w14:paraId="5B4F1E4F" w14:textId="48D33032" w:rsidR="00F85DF4" w:rsidRPr="0086110A" w:rsidRDefault="00663A59" w:rsidP="00A50AD9">
            <w:r>
              <w:t>Alvin</w:t>
            </w:r>
          </w:p>
        </w:tc>
      </w:tr>
      <w:tr w:rsidR="00F85DF4" w:rsidRPr="0086110A" w14:paraId="09BBBC17" w14:textId="77777777" w:rsidTr="00051EC1">
        <w:trPr>
          <w:trHeight w:hRule="exact" w:val="360"/>
        </w:trPr>
        <w:tc>
          <w:tcPr>
            <w:tcW w:w="1753" w:type="dxa"/>
            <w:vAlign w:val="bottom"/>
          </w:tcPr>
          <w:p w14:paraId="1A0DB757" w14:textId="77777777" w:rsidR="00F85DF4" w:rsidRPr="0086110A" w:rsidRDefault="00F85DF4" w:rsidP="00A50AD9">
            <w:pPr>
              <w:pStyle w:val="Heading3"/>
            </w:pPr>
            <w:r w:rsidRPr="0086110A">
              <w:t>Timekeeper:</w:t>
            </w:r>
          </w:p>
        </w:tc>
        <w:tc>
          <w:tcPr>
            <w:tcW w:w="3184" w:type="dxa"/>
            <w:vAlign w:val="bottom"/>
          </w:tcPr>
          <w:p w14:paraId="1B3F4FC3" w14:textId="18B2C259" w:rsidR="00F85DF4" w:rsidRPr="0086110A" w:rsidRDefault="00663A59" w:rsidP="00A50AD9">
            <w:r>
              <w:t>Alvin</w:t>
            </w:r>
          </w:p>
        </w:tc>
        <w:tc>
          <w:tcPr>
            <w:tcW w:w="1779" w:type="dxa"/>
            <w:vAlign w:val="bottom"/>
          </w:tcPr>
          <w:p w14:paraId="66E3A66F" w14:textId="77777777" w:rsidR="00F85DF4" w:rsidRPr="0086110A" w:rsidRDefault="00F85DF4" w:rsidP="001B0CFF"/>
        </w:tc>
        <w:tc>
          <w:tcPr>
            <w:tcW w:w="3315" w:type="dxa"/>
            <w:vAlign w:val="bottom"/>
          </w:tcPr>
          <w:p w14:paraId="4674CBD0" w14:textId="77777777" w:rsidR="00F85DF4" w:rsidRPr="0086110A" w:rsidRDefault="00F85DF4" w:rsidP="00A50AD9"/>
        </w:tc>
      </w:tr>
    </w:tbl>
    <w:p w14:paraId="022B6373" w14:textId="77777777" w:rsidR="004F0BDA" w:rsidRDefault="004F0BDA"/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0"/>
        <w:gridCol w:w="8244"/>
      </w:tblGrid>
      <w:tr w:rsidR="00F85DF4" w:rsidRPr="0086110A" w14:paraId="2747CCD5" w14:textId="77777777" w:rsidTr="00DA69BD">
        <w:trPr>
          <w:trHeight w:hRule="exact" w:val="535"/>
        </w:trPr>
        <w:tc>
          <w:tcPr>
            <w:tcW w:w="1980" w:type="dxa"/>
            <w:vAlign w:val="bottom"/>
          </w:tcPr>
          <w:p w14:paraId="5592E2E1" w14:textId="77777777" w:rsidR="00F85DF4" w:rsidRPr="0086110A" w:rsidRDefault="00F85DF4" w:rsidP="00A50AD9">
            <w:pPr>
              <w:pStyle w:val="Heading3"/>
            </w:pPr>
            <w:r w:rsidRPr="0086110A">
              <w:t>Attendees:</w:t>
            </w:r>
          </w:p>
        </w:tc>
        <w:tc>
          <w:tcPr>
            <w:tcW w:w="8244" w:type="dxa"/>
            <w:vAlign w:val="bottom"/>
          </w:tcPr>
          <w:p w14:paraId="7F16C31B" w14:textId="733EA4A7" w:rsidR="00F85DF4" w:rsidRPr="0086110A" w:rsidRDefault="00BE5A1F" w:rsidP="00BE5A1F">
            <w:r>
              <w:t>Al</w:t>
            </w:r>
            <w:r w:rsidR="00663A59">
              <w:t xml:space="preserve">vin, Nyein </w:t>
            </w:r>
            <w:proofErr w:type="spellStart"/>
            <w:r w:rsidR="00663A59">
              <w:t>Soe</w:t>
            </w:r>
            <w:proofErr w:type="spellEnd"/>
            <w:r w:rsidR="00663A59">
              <w:t>,</w:t>
            </w:r>
            <w:r>
              <w:t xml:space="preserve"> Wilson </w:t>
            </w:r>
          </w:p>
        </w:tc>
      </w:tr>
      <w:tr w:rsidR="005B5F92" w:rsidRPr="0086110A" w14:paraId="2171B088" w14:textId="77777777" w:rsidTr="005B5F92">
        <w:trPr>
          <w:trHeight w:hRule="exact" w:val="583"/>
        </w:trPr>
        <w:tc>
          <w:tcPr>
            <w:tcW w:w="1980" w:type="dxa"/>
            <w:vAlign w:val="bottom"/>
          </w:tcPr>
          <w:p w14:paraId="0889E21F" w14:textId="78A2E5B8" w:rsidR="005B5F92" w:rsidRPr="0086110A" w:rsidRDefault="005B5F92" w:rsidP="00036754">
            <w:pPr>
              <w:pStyle w:val="Heading3"/>
            </w:pPr>
            <w:r>
              <w:t>Absent</w:t>
            </w:r>
            <w:r w:rsidR="00663A59">
              <w:t>ees</w:t>
            </w:r>
            <w:r w:rsidRPr="0086110A">
              <w:t>:</w:t>
            </w:r>
          </w:p>
        </w:tc>
        <w:tc>
          <w:tcPr>
            <w:tcW w:w="8244" w:type="dxa"/>
            <w:vAlign w:val="bottom"/>
          </w:tcPr>
          <w:p w14:paraId="2CB47177" w14:textId="30E67436" w:rsidR="005B5F92" w:rsidRPr="0086110A" w:rsidRDefault="00663A59" w:rsidP="00036754">
            <w:r>
              <w:t>-</w:t>
            </w:r>
          </w:p>
        </w:tc>
      </w:tr>
      <w:tr w:rsidR="00F85DF4" w:rsidRPr="0086110A" w14:paraId="3741B8BA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218E2421" w14:textId="77777777" w:rsidR="00F85DF4" w:rsidRPr="0086110A" w:rsidRDefault="00F85DF4" w:rsidP="00A50AD9">
            <w:pPr>
              <w:pStyle w:val="Heading3"/>
            </w:pPr>
            <w:r w:rsidRPr="0086110A">
              <w:t>Please read:</w:t>
            </w:r>
          </w:p>
        </w:tc>
        <w:tc>
          <w:tcPr>
            <w:tcW w:w="8244" w:type="dxa"/>
            <w:vAlign w:val="bottom"/>
          </w:tcPr>
          <w:p w14:paraId="650CCDD8" w14:textId="7A3AD12F" w:rsidR="00F85DF4" w:rsidRPr="0086110A" w:rsidRDefault="00AD44D8" w:rsidP="00A50AD9">
            <w:r>
              <w:t>-</w:t>
            </w:r>
          </w:p>
        </w:tc>
      </w:tr>
      <w:tr w:rsidR="00F85DF4" w:rsidRPr="0086110A" w14:paraId="5B9B6E37" w14:textId="77777777" w:rsidTr="0026136F">
        <w:trPr>
          <w:trHeight w:hRule="exact" w:val="360"/>
        </w:trPr>
        <w:tc>
          <w:tcPr>
            <w:tcW w:w="1980" w:type="dxa"/>
            <w:vAlign w:val="bottom"/>
          </w:tcPr>
          <w:p w14:paraId="6F588891" w14:textId="2AF43976" w:rsidR="00F85DF4" w:rsidRPr="0086110A" w:rsidRDefault="00F85DF4" w:rsidP="00A50AD9">
            <w:pPr>
              <w:pStyle w:val="Heading3"/>
            </w:pPr>
            <w:r w:rsidRPr="0086110A">
              <w:t>Please bring:</w:t>
            </w:r>
          </w:p>
        </w:tc>
        <w:tc>
          <w:tcPr>
            <w:tcW w:w="8244" w:type="dxa"/>
            <w:vAlign w:val="bottom"/>
          </w:tcPr>
          <w:p w14:paraId="327C0A14" w14:textId="77777777" w:rsidR="00501C1B" w:rsidRPr="0086110A" w:rsidRDefault="006058CF" w:rsidP="00A50AD9">
            <w:r>
              <w:t>Notebook / Laptop</w:t>
            </w:r>
            <w:r w:rsidR="00971662">
              <w:t xml:space="preserve"> /Statione</w:t>
            </w:r>
            <w:r w:rsidR="00682FE9">
              <w:t>ry</w:t>
            </w:r>
          </w:p>
        </w:tc>
      </w:tr>
    </w:tbl>
    <w:p w14:paraId="74E022B9" w14:textId="77777777" w:rsidR="001B0CFF" w:rsidRDefault="001B0CFF" w:rsidP="001B0CFF">
      <w:pPr>
        <w:pStyle w:val="Heading2"/>
      </w:pPr>
      <w:r w:rsidRPr="0086110A">
        <w:t>Minutes</w:t>
      </w:r>
    </w:p>
    <w:tbl>
      <w:tblPr>
        <w:tblW w:w="4848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10"/>
        <w:gridCol w:w="4969"/>
        <w:gridCol w:w="1324"/>
        <w:gridCol w:w="2310"/>
      </w:tblGrid>
      <w:tr w:rsidR="00C81680" w:rsidRPr="0086110A" w14:paraId="3C6A3398" w14:textId="77777777" w:rsidTr="007956F2">
        <w:trPr>
          <w:trHeight w:hRule="exact" w:val="360"/>
        </w:trPr>
        <w:tc>
          <w:tcPr>
            <w:tcW w:w="1310" w:type="dxa"/>
            <w:vAlign w:val="bottom"/>
          </w:tcPr>
          <w:p w14:paraId="55A0FEE1" w14:textId="77777777" w:rsidR="00C81680" w:rsidRPr="0086110A" w:rsidRDefault="00B6462E" w:rsidP="00A50AD9">
            <w:pPr>
              <w:pStyle w:val="Heading3"/>
            </w:pPr>
            <w:bookmarkStart w:id="0" w:name="MinuteItems"/>
            <w:bookmarkStart w:id="1" w:name="MinuteTopicSection"/>
            <w:bookmarkEnd w:id="0"/>
            <w:r>
              <w:t>Agenda i</w:t>
            </w:r>
            <w:r w:rsidR="00C81680" w:rsidRPr="0086110A">
              <w:t>tem:</w:t>
            </w:r>
          </w:p>
        </w:tc>
        <w:tc>
          <w:tcPr>
            <w:tcW w:w="4970" w:type="dxa"/>
            <w:vAlign w:val="bottom"/>
          </w:tcPr>
          <w:p w14:paraId="1C5ED854" w14:textId="6F88C121" w:rsidR="00C81680" w:rsidRPr="0086110A" w:rsidRDefault="004E3C31" w:rsidP="00A50AD9">
            <w:r>
              <w:t>Review of objective and purpose of program</w:t>
            </w:r>
          </w:p>
        </w:tc>
        <w:tc>
          <w:tcPr>
            <w:tcW w:w="1324" w:type="dxa"/>
            <w:vAlign w:val="bottom"/>
          </w:tcPr>
          <w:p w14:paraId="7D9DD924" w14:textId="77777777" w:rsidR="00C81680" w:rsidRPr="0086110A" w:rsidRDefault="00C81680" w:rsidP="00A50AD9">
            <w:pPr>
              <w:pStyle w:val="Heading3"/>
            </w:pPr>
            <w:r w:rsidRPr="0086110A">
              <w:t>Presenter:</w:t>
            </w:r>
          </w:p>
        </w:tc>
        <w:tc>
          <w:tcPr>
            <w:tcW w:w="2310" w:type="dxa"/>
            <w:vAlign w:val="bottom"/>
          </w:tcPr>
          <w:p w14:paraId="2BA036FC" w14:textId="35DBFE42" w:rsidR="00C81680" w:rsidRPr="0086110A" w:rsidRDefault="00663A59" w:rsidP="00A50AD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514A2416" w14:textId="77777777" w:rsidR="001B0CFF" w:rsidRDefault="001B0CFF" w:rsidP="00A50AD9">
      <w:pPr>
        <w:pStyle w:val="Heading4"/>
      </w:pPr>
      <w:r w:rsidRPr="00A50AD9">
        <w:t>Discussion</w:t>
      </w:r>
      <w:r>
        <w:t>:</w:t>
      </w:r>
    </w:p>
    <w:p w14:paraId="7B01982D" w14:textId="342D154C" w:rsidR="00BE5A1F" w:rsidRDefault="004E3C31" w:rsidP="00BE5A1F">
      <w:pPr>
        <w:pStyle w:val="ListParagraph"/>
        <w:numPr>
          <w:ilvl w:val="0"/>
          <w:numId w:val="2"/>
        </w:numPr>
      </w:pPr>
      <w:r>
        <w:t>Review of use case diagrams</w:t>
      </w:r>
    </w:p>
    <w:p w14:paraId="0B0681D3" w14:textId="03A6003A" w:rsidR="00663A59" w:rsidRDefault="004E3C31" w:rsidP="00BE5A1F">
      <w:pPr>
        <w:pStyle w:val="ListParagraph"/>
        <w:numPr>
          <w:ilvl w:val="0"/>
          <w:numId w:val="2"/>
        </w:numPr>
      </w:pPr>
      <w:r>
        <w:t>Review of program flow</w:t>
      </w:r>
    </w:p>
    <w:p w14:paraId="00CE72E4" w14:textId="646575CE" w:rsidR="00663A59" w:rsidRDefault="004E3C31" w:rsidP="00BE5A1F">
      <w:pPr>
        <w:pStyle w:val="ListParagraph"/>
        <w:numPr>
          <w:ilvl w:val="0"/>
          <w:numId w:val="2"/>
        </w:numPr>
      </w:pPr>
      <w:r>
        <w:t>Review of user access control list</w:t>
      </w:r>
    </w:p>
    <w:p w14:paraId="4BA34AB6" w14:textId="2FC9C1C7" w:rsidR="001B0CFF" w:rsidRDefault="001B0CFF" w:rsidP="00A50AD9">
      <w:pPr>
        <w:pStyle w:val="Heading4"/>
      </w:pPr>
      <w:r>
        <w:t>Conclusions:</w:t>
      </w:r>
    </w:p>
    <w:p w14:paraId="24E97CA6" w14:textId="77777777" w:rsidR="004E3C31" w:rsidRDefault="004E3C31" w:rsidP="007D34AF">
      <w:pPr>
        <w:pStyle w:val="ListParagraph"/>
        <w:numPr>
          <w:ilvl w:val="0"/>
          <w:numId w:val="8"/>
        </w:numPr>
      </w:pPr>
      <w:r>
        <w:t>To update use case diagrams, program flow and user access</w:t>
      </w:r>
    </w:p>
    <w:p w14:paraId="7F22DF57" w14:textId="591F6819" w:rsidR="004E3C31" w:rsidRDefault="004E3C31" w:rsidP="004E3C31">
      <w:pPr>
        <w:pStyle w:val="ListParagraph"/>
      </w:pPr>
      <w:r>
        <w:t>control list</w:t>
      </w:r>
    </w:p>
    <w:p w14:paraId="00CA27F9" w14:textId="6B78EDB7" w:rsidR="00720757" w:rsidRDefault="00720757" w:rsidP="004E3C31">
      <w:pPr>
        <w:pStyle w:val="ListParagraph"/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75"/>
        <w:gridCol w:w="1987"/>
        <w:gridCol w:w="1562"/>
      </w:tblGrid>
      <w:tr w:rsidR="00696162" w:rsidRPr="004E7C34" w14:paraId="25BA72C1" w14:textId="77777777" w:rsidTr="00E53D44">
        <w:trPr>
          <w:trHeight w:hRule="exact" w:val="390"/>
        </w:trPr>
        <w:tc>
          <w:tcPr>
            <w:tcW w:w="6675" w:type="dxa"/>
            <w:vAlign w:val="bottom"/>
          </w:tcPr>
          <w:bookmarkEnd w:id="1"/>
          <w:p w14:paraId="4E2CCF53" w14:textId="77777777" w:rsidR="00696162" w:rsidRPr="004E7C34" w:rsidRDefault="00696162" w:rsidP="00036754">
            <w:pPr>
              <w:pStyle w:val="Heading3"/>
            </w:pPr>
            <w:r w:rsidRPr="004E7C34">
              <w:t>Action items</w:t>
            </w:r>
          </w:p>
        </w:tc>
        <w:tc>
          <w:tcPr>
            <w:tcW w:w="1987" w:type="dxa"/>
            <w:vAlign w:val="bottom"/>
          </w:tcPr>
          <w:p w14:paraId="281A8FE0" w14:textId="77777777" w:rsidR="00696162" w:rsidRPr="004E7C34" w:rsidRDefault="00696162" w:rsidP="00036754">
            <w:pPr>
              <w:pStyle w:val="Heading3"/>
            </w:pPr>
            <w:r w:rsidRPr="004E7C34">
              <w:t>Person responsible</w:t>
            </w:r>
          </w:p>
        </w:tc>
        <w:tc>
          <w:tcPr>
            <w:tcW w:w="1562" w:type="dxa"/>
            <w:vAlign w:val="bottom"/>
          </w:tcPr>
          <w:p w14:paraId="1E0E4D5C" w14:textId="77777777" w:rsidR="00696162" w:rsidRPr="004E7C34" w:rsidRDefault="00696162" w:rsidP="00036754">
            <w:pPr>
              <w:pStyle w:val="Heading3"/>
            </w:pPr>
            <w:r w:rsidRPr="004E7C34">
              <w:t>Deadline</w:t>
            </w:r>
          </w:p>
        </w:tc>
      </w:tr>
      <w:tr w:rsidR="00696162" w:rsidRPr="0086110A" w14:paraId="1C5DA3EC" w14:textId="77777777" w:rsidTr="00E53D44">
        <w:trPr>
          <w:trHeight w:hRule="exact" w:val="644"/>
        </w:trPr>
        <w:tc>
          <w:tcPr>
            <w:tcW w:w="6675" w:type="dxa"/>
            <w:vAlign w:val="bottom"/>
          </w:tcPr>
          <w:p w14:paraId="7CD10FA8" w14:textId="6E4D3C62" w:rsidR="00696162" w:rsidRPr="004E7C34" w:rsidRDefault="004E3C31" w:rsidP="00554DF3">
            <w:pPr>
              <w:pStyle w:val="ActionItems"/>
              <w:numPr>
                <w:ilvl w:val="0"/>
                <w:numId w:val="5"/>
              </w:numPr>
            </w:pPr>
            <w:r>
              <w:t>To come out with a feasible model and update above mentioned documents</w:t>
            </w:r>
          </w:p>
        </w:tc>
        <w:tc>
          <w:tcPr>
            <w:tcW w:w="1987" w:type="dxa"/>
            <w:vAlign w:val="bottom"/>
          </w:tcPr>
          <w:p w14:paraId="7B528D0C" w14:textId="36750BA1" w:rsidR="00696162" w:rsidRPr="0086110A" w:rsidRDefault="00FF2C84" w:rsidP="00145916">
            <w:r w:rsidRPr="004E7C34">
              <w:t xml:space="preserve">             </w:t>
            </w:r>
            <w:r w:rsidR="00145916">
              <w:t>All</w:t>
            </w:r>
            <w:r w:rsidR="008309E8">
              <w:t xml:space="preserve"> </w:t>
            </w:r>
          </w:p>
        </w:tc>
        <w:tc>
          <w:tcPr>
            <w:tcW w:w="1562" w:type="dxa"/>
            <w:vAlign w:val="bottom"/>
          </w:tcPr>
          <w:p w14:paraId="28FA10A7" w14:textId="54F679B2" w:rsidR="00696162" w:rsidRPr="0086110A" w:rsidRDefault="00145916" w:rsidP="00036754">
            <w:r>
              <w:t>NA</w:t>
            </w:r>
          </w:p>
        </w:tc>
      </w:tr>
    </w:tbl>
    <w:tbl>
      <w:tblPr>
        <w:tblpPr w:leftFromText="180" w:rightFromText="180" w:vertAnchor="text" w:horzAnchor="margin" w:tblpY="187"/>
        <w:tblW w:w="5014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00"/>
        <w:gridCol w:w="110"/>
        <w:gridCol w:w="1327"/>
        <w:gridCol w:w="2316"/>
      </w:tblGrid>
      <w:tr w:rsidR="00663A59" w:rsidRPr="0086110A" w14:paraId="10235BA8" w14:textId="77777777" w:rsidTr="00213505">
        <w:trPr>
          <w:trHeight w:hRule="exact" w:val="452"/>
        </w:trPr>
        <w:tc>
          <w:tcPr>
            <w:tcW w:w="6500" w:type="dxa"/>
            <w:tcBorders>
              <w:top w:val="single" w:sz="4" w:space="0" w:color="auto"/>
            </w:tcBorders>
            <w:vAlign w:val="bottom"/>
          </w:tcPr>
          <w:p w14:paraId="64F7ED26" w14:textId="7E809D9A" w:rsidR="00663A59" w:rsidRPr="00AA7637" w:rsidRDefault="00663A59" w:rsidP="00663A59">
            <w:pPr>
              <w:pStyle w:val="Heading3"/>
              <w:rPr>
                <w:b w:val="0"/>
              </w:rPr>
            </w:pPr>
            <w:r>
              <w:t>Agenda i</w:t>
            </w:r>
            <w:r w:rsidRPr="0086110A">
              <w:t>tem:</w:t>
            </w:r>
            <w:r>
              <w:rPr>
                <w:b w:val="0"/>
              </w:rPr>
              <w:t xml:space="preserve"> Assignment of roles and duties</w:t>
            </w:r>
          </w:p>
        </w:tc>
        <w:tc>
          <w:tcPr>
            <w:tcW w:w="110" w:type="dxa"/>
            <w:tcBorders>
              <w:top w:val="single" w:sz="4" w:space="0" w:color="auto"/>
            </w:tcBorders>
            <w:vAlign w:val="bottom"/>
          </w:tcPr>
          <w:p w14:paraId="1651AADE" w14:textId="77777777" w:rsidR="00663A59" w:rsidRPr="0086110A" w:rsidRDefault="00663A59" w:rsidP="00663A59"/>
        </w:tc>
        <w:tc>
          <w:tcPr>
            <w:tcW w:w="1327" w:type="dxa"/>
            <w:tcBorders>
              <w:top w:val="single" w:sz="4" w:space="0" w:color="auto"/>
            </w:tcBorders>
            <w:vAlign w:val="bottom"/>
          </w:tcPr>
          <w:p w14:paraId="5614B4E1" w14:textId="77777777" w:rsidR="00663A59" w:rsidRPr="0086110A" w:rsidRDefault="00663A59" w:rsidP="00663A59">
            <w:pPr>
              <w:pStyle w:val="Heading3"/>
            </w:pPr>
            <w:r w:rsidRPr="0086110A">
              <w:t>Presenter:</w:t>
            </w:r>
          </w:p>
        </w:tc>
        <w:tc>
          <w:tcPr>
            <w:tcW w:w="2316" w:type="dxa"/>
            <w:tcBorders>
              <w:top w:val="single" w:sz="4" w:space="0" w:color="auto"/>
            </w:tcBorders>
            <w:vAlign w:val="bottom"/>
          </w:tcPr>
          <w:p w14:paraId="736BF859" w14:textId="5DC68E39" w:rsidR="00663A59" w:rsidRPr="0086110A" w:rsidRDefault="00663A59" w:rsidP="00663A59">
            <w:r>
              <w:t xml:space="preserve">Alvin / Nyein </w:t>
            </w:r>
            <w:proofErr w:type="spellStart"/>
            <w:r>
              <w:t>Soe</w:t>
            </w:r>
            <w:proofErr w:type="spellEnd"/>
            <w:r>
              <w:t xml:space="preserve"> / Wilson</w:t>
            </w:r>
          </w:p>
        </w:tc>
      </w:tr>
    </w:tbl>
    <w:p w14:paraId="377FF01B" w14:textId="77777777" w:rsidR="009F05F7" w:rsidRDefault="009F05F7" w:rsidP="0026136F"/>
    <w:p w14:paraId="422B1EDD" w14:textId="77777777" w:rsidR="009F05F7" w:rsidRDefault="009F05F7" w:rsidP="009F05F7">
      <w:pPr>
        <w:pStyle w:val="Heading4"/>
      </w:pPr>
      <w:r>
        <w:t xml:space="preserve">Discussion: </w:t>
      </w:r>
    </w:p>
    <w:p w14:paraId="527E35AC" w14:textId="2CD5D3FD" w:rsidR="00AD44D8" w:rsidRDefault="00AD44D8" w:rsidP="00AD44D8">
      <w:pPr>
        <w:pStyle w:val="ListParagraph"/>
        <w:numPr>
          <w:ilvl w:val="0"/>
          <w:numId w:val="2"/>
        </w:numPr>
      </w:pPr>
      <w:r>
        <w:t>To assign roles and duties to each member</w:t>
      </w:r>
    </w:p>
    <w:p w14:paraId="05C0AFDB" w14:textId="6DC52F4E" w:rsidR="00D5350D" w:rsidRDefault="00D5350D" w:rsidP="00AD44D8"/>
    <w:p w14:paraId="3C46CF7B" w14:textId="77777777" w:rsidR="009F05F7" w:rsidRDefault="009F05F7" w:rsidP="009F05F7">
      <w:pPr>
        <w:pStyle w:val="Heading4"/>
      </w:pPr>
      <w:r>
        <w:t>Conclusions:</w:t>
      </w:r>
    </w:p>
    <w:p w14:paraId="5E799AF6" w14:textId="77777777" w:rsidR="00784455" w:rsidRPr="00CA72B8" w:rsidRDefault="00784455" w:rsidP="00784455">
      <w:pPr>
        <w:pStyle w:val="ListParagraph"/>
        <w:numPr>
          <w:ilvl w:val="0"/>
          <w:numId w:val="4"/>
        </w:numPr>
      </w:pPr>
      <w:r>
        <w:t>Each member to conduct further research / update documents &amp; program based on the duties assigned to them</w:t>
      </w:r>
    </w:p>
    <w:tbl>
      <w:tblPr>
        <w:tblW w:w="5285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56"/>
        <w:gridCol w:w="2101"/>
        <w:gridCol w:w="1650"/>
      </w:tblGrid>
      <w:tr w:rsidR="009F05F7" w:rsidRPr="0086110A" w14:paraId="6DA58B7B" w14:textId="77777777" w:rsidTr="004E3C31">
        <w:trPr>
          <w:trHeight w:hRule="exact" w:val="644"/>
        </w:trPr>
        <w:tc>
          <w:tcPr>
            <w:tcW w:w="7056" w:type="dxa"/>
            <w:vAlign w:val="bottom"/>
          </w:tcPr>
          <w:p w14:paraId="26FB2572" w14:textId="77777777" w:rsidR="009F05F7" w:rsidRPr="0086110A" w:rsidRDefault="009F05F7" w:rsidP="009434ED">
            <w:pPr>
              <w:pStyle w:val="Heading3"/>
            </w:pPr>
            <w:bookmarkStart w:id="2" w:name="_GoBack"/>
            <w:bookmarkEnd w:id="2"/>
            <w:r w:rsidRPr="0086110A">
              <w:t>Action items</w:t>
            </w:r>
          </w:p>
        </w:tc>
        <w:tc>
          <w:tcPr>
            <w:tcW w:w="2101" w:type="dxa"/>
            <w:vAlign w:val="bottom"/>
          </w:tcPr>
          <w:p w14:paraId="0BD857A4" w14:textId="77777777" w:rsidR="009F05F7" w:rsidRPr="0086110A" w:rsidRDefault="009F05F7" w:rsidP="009434ED">
            <w:pPr>
              <w:pStyle w:val="Heading3"/>
            </w:pPr>
            <w:r w:rsidRPr="0086110A">
              <w:t>Person responsible</w:t>
            </w:r>
          </w:p>
        </w:tc>
        <w:tc>
          <w:tcPr>
            <w:tcW w:w="1650" w:type="dxa"/>
            <w:vAlign w:val="bottom"/>
          </w:tcPr>
          <w:p w14:paraId="05A6DE29" w14:textId="77777777" w:rsidR="009F05F7" w:rsidRPr="0086110A" w:rsidRDefault="009F05F7" w:rsidP="009434ED">
            <w:pPr>
              <w:pStyle w:val="Heading3"/>
            </w:pPr>
            <w:r w:rsidRPr="0086110A">
              <w:t>Deadline</w:t>
            </w:r>
          </w:p>
        </w:tc>
      </w:tr>
      <w:tr w:rsidR="009F05F7" w:rsidRPr="0086110A" w14:paraId="1B45BE5C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21144B68" w14:textId="006FD88D" w:rsidR="0056100C" w:rsidRPr="0086110A" w:rsidRDefault="004E3C31" w:rsidP="000B5347">
            <w:pPr>
              <w:pStyle w:val="ActionItems"/>
              <w:numPr>
                <w:ilvl w:val="0"/>
                <w:numId w:val="5"/>
              </w:numPr>
            </w:pPr>
            <w:r>
              <w:t>Updated diagrams and user access control list</w:t>
            </w:r>
          </w:p>
        </w:tc>
        <w:tc>
          <w:tcPr>
            <w:tcW w:w="2101" w:type="dxa"/>
            <w:vAlign w:val="bottom"/>
          </w:tcPr>
          <w:p w14:paraId="13E26DBA" w14:textId="1881707C" w:rsidR="009F05F7" w:rsidRPr="0086110A" w:rsidRDefault="00720757" w:rsidP="000B5347">
            <w:pPr>
              <w:jc w:val="center"/>
            </w:pPr>
            <w:r>
              <w:t xml:space="preserve">Alvin, </w:t>
            </w:r>
            <w:r w:rsidR="0060409A">
              <w:t xml:space="preserve">Nyein </w:t>
            </w:r>
            <w:proofErr w:type="spellStart"/>
            <w:r w:rsidR="0060409A">
              <w:t>Soe</w:t>
            </w:r>
            <w:proofErr w:type="spellEnd"/>
            <w:r w:rsidR="004E3C31">
              <w:t>,</w:t>
            </w:r>
            <w:r w:rsidR="00D2770E">
              <w:t xml:space="preserve"> </w:t>
            </w:r>
            <w:r w:rsidR="004E3C31">
              <w:t>Wilson</w:t>
            </w:r>
          </w:p>
        </w:tc>
        <w:tc>
          <w:tcPr>
            <w:tcW w:w="1650" w:type="dxa"/>
            <w:vAlign w:val="bottom"/>
          </w:tcPr>
          <w:p w14:paraId="70983C14" w14:textId="6A85AA51" w:rsidR="0008461D" w:rsidRPr="0086110A" w:rsidRDefault="004E3C31" w:rsidP="009434ED">
            <w:r>
              <w:t xml:space="preserve">  28</w:t>
            </w:r>
            <w:r w:rsidR="00720757">
              <w:t>/5/19</w:t>
            </w:r>
          </w:p>
        </w:tc>
      </w:tr>
      <w:tr w:rsidR="00D2770E" w:rsidRPr="0086110A" w14:paraId="58A8874C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34197F7E" w14:textId="482A1A33" w:rsidR="00D2770E" w:rsidRDefault="00D2770E" w:rsidP="000B5347">
            <w:pPr>
              <w:pStyle w:val="ActionItems"/>
              <w:numPr>
                <w:ilvl w:val="0"/>
                <w:numId w:val="5"/>
              </w:numPr>
            </w:pPr>
            <w:r>
              <w:lastRenderedPageBreak/>
              <w:t>To research on suitable database services for user credentials storage</w:t>
            </w:r>
          </w:p>
        </w:tc>
        <w:tc>
          <w:tcPr>
            <w:tcW w:w="2101" w:type="dxa"/>
            <w:vAlign w:val="bottom"/>
          </w:tcPr>
          <w:p w14:paraId="513CDBC4" w14:textId="3C6661E2" w:rsidR="00D2770E" w:rsidRDefault="00D2770E" w:rsidP="000B5347">
            <w:pPr>
              <w:jc w:val="center"/>
            </w:pPr>
            <w:r>
              <w:t xml:space="preserve">Alvin, Nyein </w:t>
            </w:r>
            <w:proofErr w:type="spellStart"/>
            <w:r>
              <w:t>Soe</w:t>
            </w:r>
            <w:proofErr w:type="spellEnd"/>
            <w:r>
              <w:t xml:space="preserve">        </w:t>
            </w:r>
          </w:p>
        </w:tc>
        <w:tc>
          <w:tcPr>
            <w:tcW w:w="1650" w:type="dxa"/>
            <w:vAlign w:val="bottom"/>
          </w:tcPr>
          <w:p w14:paraId="26C7C3A0" w14:textId="32CBDC3F" w:rsidR="00D2770E" w:rsidRDefault="00D2770E" w:rsidP="009434ED">
            <w:r>
              <w:t xml:space="preserve">   NA</w:t>
            </w:r>
          </w:p>
        </w:tc>
      </w:tr>
      <w:tr w:rsidR="0008461D" w:rsidRPr="0086110A" w14:paraId="20BCF370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71E9F7F6" w14:textId="72CAA4E2" w:rsidR="0008461D" w:rsidRDefault="00720757" w:rsidP="000B5347">
            <w:pPr>
              <w:pStyle w:val="ActionItems"/>
              <w:numPr>
                <w:ilvl w:val="0"/>
                <w:numId w:val="5"/>
              </w:numPr>
            </w:pPr>
            <w:r>
              <w:t>Update website with latest information</w:t>
            </w:r>
          </w:p>
        </w:tc>
        <w:tc>
          <w:tcPr>
            <w:tcW w:w="2101" w:type="dxa"/>
            <w:vAlign w:val="bottom"/>
          </w:tcPr>
          <w:p w14:paraId="37DA91AD" w14:textId="0D0151C2" w:rsidR="0008461D" w:rsidRDefault="006641AE" w:rsidP="000B5347">
            <w:pPr>
              <w:jc w:val="center"/>
            </w:pPr>
            <w:r>
              <w:t>Alvin</w:t>
            </w:r>
          </w:p>
        </w:tc>
        <w:tc>
          <w:tcPr>
            <w:tcW w:w="1650" w:type="dxa"/>
            <w:vAlign w:val="bottom"/>
          </w:tcPr>
          <w:p w14:paraId="571376AF" w14:textId="74E8DAD7" w:rsidR="0008461D" w:rsidRDefault="00720757" w:rsidP="009434ED">
            <w:r>
              <w:t xml:space="preserve">   NA</w:t>
            </w:r>
          </w:p>
        </w:tc>
      </w:tr>
      <w:tr w:rsidR="00D2770E" w:rsidRPr="0086110A" w14:paraId="0855F558" w14:textId="77777777" w:rsidTr="004E3C31">
        <w:trPr>
          <w:trHeight w:hRule="exact" w:val="792"/>
        </w:trPr>
        <w:tc>
          <w:tcPr>
            <w:tcW w:w="7056" w:type="dxa"/>
            <w:vAlign w:val="bottom"/>
          </w:tcPr>
          <w:p w14:paraId="4106FE3F" w14:textId="7714BC65" w:rsidR="00D2770E" w:rsidRDefault="00D2770E" w:rsidP="000B5347">
            <w:pPr>
              <w:pStyle w:val="ActionItems"/>
              <w:numPr>
                <w:ilvl w:val="0"/>
                <w:numId w:val="5"/>
              </w:numPr>
            </w:pPr>
            <w:r>
              <w:t>Initial development of program with discussed details</w:t>
            </w:r>
          </w:p>
        </w:tc>
        <w:tc>
          <w:tcPr>
            <w:tcW w:w="2101" w:type="dxa"/>
            <w:vAlign w:val="bottom"/>
          </w:tcPr>
          <w:p w14:paraId="44547D3F" w14:textId="7764E40C" w:rsidR="00D2770E" w:rsidRDefault="00D2770E" w:rsidP="000B5347">
            <w:pPr>
              <w:jc w:val="center"/>
            </w:pPr>
            <w:r>
              <w:t>Wilson</w:t>
            </w:r>
          </w:p>
        </w:tc>
        <w:tc>
          <w:tcPr>
            <w:tcW w:w="1650" w:type="dxa"/>
            <w:vAlign w:val="bottom"/>
          </w:tcPr>
          <w:p w14:paraId="7855A2DD" w14:textId="585A05AA" w:rsidR="00D2770E" w:rsidRDefault="00D2770E" w:rsidP="009434ED">
            <w:r>
              <w:t xml:space="preserve">   NA</w:t>
            </w:r>
          </w:p>
        </w:tc>
      </w:tr>
    </w:tbl>
    <w:p w14:paraId="51E82DB6" w14:textId="77777777" w:rsidR="002C5F20" w:rsidRPr="00034147" w:rsidRDefault="002C5F20" w:rsidP="00074B59">
      <w:pPr>
        <w:pStyle w:val="Heading2"/>
        <w:jc w:val="left"/>
        <w:rPr>
          <w:b w:val="0"/>
          <w:i w:val="0"/>
        </w:rPr>
      </w:pPr>
    </w:p>
    <w:p w14:paraId="532E883E" w14:textId="77777777" w:rsidR="00A50AD9" w:rsidRDefault="00A50AD9" w:rsidP="00A50AD9">
      <w:pPr>
        <w:pStyle w:val="Heading2"/>
      </w:pPr>
      <w:r w:rsidRPr="0086110A">
        <w:t>Other Information</w:t>
      </w:r>
    </w:p>
    <w:p w14:paraId="0B437CEE" w14:textId="7B69B3A8" w:rsidR="00883A53" w:rsidRDefault="006641AE" w:rsidP="00883A53">
      <w:pPr>
        <w:pStyle w:val="ListParagraph"/>
        <w:numPr>
          <w:ilvl w:val="0"/>
          <w:numId w:val="6"/>
        </w:numPr>
      </w:pPr>
      <w:r>
        <w:t>Due to work commitments by various team members, please avoid meetups on weekends</w:t>
      </w:r>
    </w:p>
    <w:p w14:paraId="43E563E3" w14:textId="63F02249" w:rsidR="00F76292" w:rsidRDefault="006641AE" w:rsidP="00883A53">
      <w:pPr>
        <w:pStyle w:val="ListParagraph"/>
        <w:numPr>
          <w:ilvl w:val="0"/>
          <w:numId w:val="6"/>
        </w:numPr>
      </w:pPr>
      <w:r>
        <w:t>Above mentioned agenda to be discussed during the next meeting</w:t>
      </w:r>
    </w:p>
    <w:p w14:paraId="13DA3278" w14:textId="5D910B50" w:rsidR="00F76292" w:rsidRDefault="006641AE" w:rsidP="00883A53">
      <w:pPr>
        <w:pStyle w:val="ListParagraph"/>
        <w:numPr>
          <w:ilvl w:val="0"/>
          <w:numId w:val="6"/>
        </w:numPr>
      </w:pPr>
      <w:r>
        <w:t>Always keep in contact and update other team members on all matters pertaining to this FYP</w:t>
      </w:r>
    </w:p>
    <w:p w14:paraId="0752B702" w14:textId="77777777" w:rsidR="00883A53" w:rsidRPr="008533BF" w:rsidRDefault="00883A53" w:rsidP="00883A53">
      <w:pPr>
        <w:pStyle w:val="ListParagraph"/>
        <w:rPr>
          <w:b/>
          <w:color w:val="FF0000"/>
          <w:u w:val="single"/>
        </w:rPr>
      </w:pPr>
    </w:p>
    <w:p w14:paraId="1D392CBD" w14:textId="77777777" w:rsidR="00A50AD9" w:rsidRDefault="00A50AD9" w:rsidP="0026136F">
      <w:pPr>
        <w:pStyle w:val="Heading4"/>
      </w:pPr>
      <w:r>
        <w:t>Special notes:</w:t>
      </w:r>
    </w:p>
    <w:p w14:paraId="357607AE" w14:textId="257B19EB" w:rsidR="00AE13FC" w:rsidRDefault="00AE13FC" w:rsidP="008533BF">
      <w:pPr>
        <w:pStyle w:val="ListParagraph"/>
        <w:numPr>
          <w:ilvl w:val="0"/>
          <w:numId w:val="3"/>
        </w:numPr>
      </w:pPr>
      <w:r>
        <w:t>Minutes is to be shared amongst team members</w:t>
      </w:r>
    </w:p>
    <w:sectPr w:rsidR="00AE13FC" w:rsidSect="004F0BDA"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967"/>
    <w:multiLevelType w:val="hybridMultilevel"/>
    <w:tmpl w:val="09AC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A374D"/>
    <w:multiLevelType w:val="hybridMultilevel"/>
    <w:tmpl w:val="AB18266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76C66"/>
    <w:multiLevelType w:val="hybridMultilevel"/>
    <w:tmpl w:val="32B47302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C6373"/>
    <w:multiLevelType w:val="hybridMultilevel"/>
    <w:tmpl w:val="E010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24728"/>
    <w:multiLevelType w:val="hybridMultilevel"/>
    <w:tmpl w:val="3C109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1E3399"/>
    <w:multiLevelType w:val="hybridMultilevel"/>
    <w:tmpl w:val="6AD2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1167BF"/>
    <w:multiLevelType w:val="hybridMultilevel"/>
    <w:tmpl w:val="B8E84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2A7964"/>
    <w:multiLevelType w:val="hybridMultilevel"/>
    <w:tmpl w:val="88D6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302A12"/>
    <w:multiLevelType w:val="hybridMultilevel"/>
    <w:tmpl w:val="7ACC6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1C08E8"/>
    <w:multiLevelType w:val="hybridMultilevel"/>
    <w:tmpl w:val="506212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CA21E86">
      <w:numFmt w:val="bullet"/>
      <w:lvlText w:val="-"/>
      <w:lvlJc w:val="left"/>
      <w:pPr>
        <w:ind w:left="3600" w:hanging="360"/>
      </w:pPr>
      <w:rPr>
        <w:rFonts w:ascii="Arial" w:eastAsia="Times New Roman" w:hAnsi="Arial" w:cs="Aria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81D7749"/>
    <w:multiLevelType w:val="hybridMultilevel"/>
    <w:tmpl w:val="E2706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D04134"/>
    <w:multiLevelType w:val="hybridMultilevel"/>
    <w:tmpl w:val="35EE325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D61D51"/>
    <w:multiLevelType w:val="hybridMultilevel"/>
    <w:tmpl w:val="BAEED254"/>
    <w:lvl w:ilvl="0" w:tplc="4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593846"/>
    <w:multiLevelType w:val="hybridMultilevel"/>
    <w:tmpl w:val="0958F92C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B27090"/>
    <w:multiLevelType w:val="hybridMultilevel"/>
    <w:tmpl w:val="0E3C8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6A556C"/>
    <w:multiLevelType w:val="hybridMultilevel"/>
    <w:tmpl w:val="C7B2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4257A9"/>
    <w:multiLevelType w:val="hybridMultilevel"/>
    <w:tmpl w:val="D9E0E63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72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217B96"/>
    <w:multiLevelType w:val="hybridMultilevel"/>
    <w:tmpl w:val="138AF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0A4016"/>
    <w:multiLevelType w:val="hybridMultilevel"/>
    <w:tmpl w:val="9D044FAC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25C036A"/>
    <w:multiLevelType w:val="hybridMultilevel"/>
    <w:tmpl w:val="C6043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8D0766"/>
    <w:multiLevelType w:val="hybridMultilevel"/>
    <w:tmpl w:val="0A76A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CF4606"/>
    <w:multiLevelType w:val="hybridMultilevel"/>
    <w:tmpl w:val="8854A1EA"/>
    <w:lvl w:ilvl="0" w:tplc="B15231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74748A"/>
    <w:multiLevelType w:val="hybridMultilevel"/>
    <w:tmpl w:val="69601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C83026"/>
    <w:multiLevelType w:val="hybridMultilevel"/>
    <w:tmpl w:val="C542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AB6FB0"/>
    <w:multiLevelType w:val="hybridMultilevel"/>
    <w:tmpl w:val="5430108C"/>
    <w:lvl w:ilvl="0" w:tplc="18EA28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16"/>
  </w:num>
  <w:num w:numId="4">
    <w:abstractNumId w:val="1"/>
  </w:num>
  <w:num w:numId="5">
    <w:abstractNumId w:val="22"/>
  </w:num>
  <w:num w:numId="6">
    <w:abstractNumId w:val="24"/>
  </w:num>
  <w:num w:numId="7">
    <w:abstractNumId w:val="2"/>
  </w:num>
  <w:num w:numId="8">
    <w:abstractNumId w:val="3"/>
  </w:num>
  <w:num w:numId="9">
    <w:abstractNumId w:val="10"/>
  </w:num>
  <w:num w:numId="10">
    <w:abstractNumId w:val="13"/>
  </w:num>
  <w:num w:numId="11">
    <w:abstractNumId w:val="21"/>
  </w:num>
  <w:num w:numId="12">
    <w:abstractNumId w:val="17"/>
  </w:num>
  <w:num w:numId="13">
    <w:abstractNumId w:val="20"/>
  </w:num>
  <w:num w:numId="14">
    <w:abstractNumId w:val="19"/>
  </w:num>
  <w:num w:numId="15">
    <w:abstractNumId w:val="6"/>
  </w:num>
  <w:num w:numId="16">
    <w:abstractNumId w:val="23"/>
  </w:num>
  <w:num w:numId="17">
    <w:abstractNumId w:val="4"/>
  </w:num>
  <w:num w:numId="18">
    <w:abstractNumId w:val="15"/>
  </w:num>
  <w:num w:numId="19">
    <w:abstractNumId w:val="14"/>
  </w:num>
  <w:num w:numId="20">
    <w:abstractNumId w:val="8"/>
  </w:num>
  <w:num w:numId="21">
    <w:abstractNumId w:val="0"/>
  </w:num>
  <w:num w:numId="22">
    <w:abstractNumId w:val="7"/>
  </w:num>
  <w:num w:numId="23">
    <w:abstractNumId w:val="5"/>
  </w:num>
  <w:num w:numId="24">
    <w:abstractNumId w:val="12"/>
  </w:num>
  <w:num w:numId="25">
    <w:abstractNumId w:val="9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9EE"/>
    <w:rsid w:val="000026D6"/>
    <w:rsid w:val="000120AD"/>
    <w:rsid w:val="00021A7A"/>
    <w:rsid w:val="000242FC"/>
    <w:rsid w:val="000312BE"/>
    <w:rsid w:val="00034147"/>
    <w:rsid w:val="00036754"/>
    <w:rsid w:val="00044C78"/>
    <w:rsid w:val="0004504A"/>
    <w:rsid w:val="00051EC1"/>
    <w:rsid w:val="00055511"/>
    <w:rsid w:val="00070CDD"/>
    <w:rsid w:val="00072286"/>
    <w:rsid w:val="00074B59"/>
    <w:rsid w:val="00080BC0"/>
    <w:rsid w:val="0008461D"/>
    <w:rsid w:val="00086E76"/>
    <w:rsid w:val="0009202F"/>
    <w:rsid w:val="000A4162"/>
    <w:rsid w:val="000B5347"/>
    <w:rsid w:val="000E456E"/>
    <w:rsid w:val="000F4DEF"/>
    <w:rsid w:val="00101BC5"/>
    <w:rsid w:val="0010581C"/>
    <w:rsid w:val="00106C33"/>
    <w:rsid w:val="00131017"/>
    <w:rsid w:val="00131A1F"/>
    <w:rsid w:val="00140888"/>
    <w:rsid w:val="00140DAE"/>
    <w:rsid w:val="00144BAC"/>
    <w:rsid w:val="00145916"/>
    <w:rsid w:val="001533B3"/>
    <w:rsid w:val="00156F8E"/>
    <w:rsid w:val="001633C3"/>
    <w:rsid w:val="00175C49"/>
    <w:rsid w:val="001812A6"/>
    <w:rsid w:val="00187EF0"/>
    <w:rsid w:val="001B0CFF"/>
    <w:rsid w:val="001D1A87"/>
    <w:rsid w:val="001E079F"/>
    <w:rsid w:val="001E2E08"/>
    <w:rsid w:val="001F5188"/>
    <w:rsid w:val="00213505"/>
    <w:rsid w:val="00214940"/>
    <w:rsid w:val="002273BA"/>
    <w:rsid w:val="0024586D"/>
    <w:rsid w:val="00254BA8"/>
    <w:rsid w:val="002606F7"/>
    <w:rsid w:val="0026136F"/>
    <w:rsid w:val="00263887"/>
    <w:rsid w:val="002672AC"/>
    <w:rsid w:val="00271AAB"/>
    <w:rsid w:val="002762F8"/>
    <w:rsid w:val="00276995"/>
    <w:rsid w:val="00283626"/>
    <w:rsid w:val="00291115"/>
    <w:rsid w:val="00293CC7"/>
    <w:rsid w:val="00294E3E"/>
    <w:rsid w:val="002955D0"/>
    <w:rsid w:val="002C4A9C"/>
    <w:rsid w:val="002C5F20"/>
    <w:rsid w:val="002D641A"/>
    <w:rsid w:val="002D7DE4"/>
    <w:rsid w:val="002F32B7"/>
    <w:rsid w:val="002F36BE"/>
    <w:rsid w:val="002F3BEB"/>
    <w:rsid w:val="003010D4"/>
    <w:rsid w:val="00314BD0"/>
    <w:rsid w:val="003214B5"/>
    <w:rsid w:val="00340710"/>
    <w:rsid w:val="00357FF1"/>
    <w:rsid w:val="00362783"/>
    <w:rsid w:val="003629DC"/>
    <w:rsid w:val="00366398"/>
    <w:rsid w:val="00383AE4"/>
    <w:rsid w:val="0038797C"/>
    <w:rsid w:val="003908A1"/>
    <w:rsid w:val="0039095E"/>
    <w:rsid w:val="003A4923"/>
    <w:rsid w:val="003D3A5F"/>
    <w:rsid w:val="003E2E6C"/>
    <w:rsid w:val="00401776"/>
    <w:rsid w:val="004023F7"/>
    <w:rsid w:val="0041038B"/>
    <w:rsid w:val="0041497D"/>
    <w:rsid w:val="00471EE6"/>
    <w:rsid w:val="00472710"/>
    <w:rsid w:val="004A0ACE"/>
    <w:rsid w:val="004A12D1"/>
    <w:rsid w:val="004A3CE9"/>
    <w:rsid w:val="004A61EC"/>
    <w:rsid w:val="004C2191"/>
    <w:rsid w:val="004C6FC0"/>
    <w:rsid w:val="004E3C31"/>
    <w:rsid w:val="004E5A67"/>
    <w:rsid w:val="004E7C34"/>
    <w:rsid w:val="004F0BDA"/>
    <w:rsid w:val="004F19F6"/>
    <w:rsid w:val="00501C1B"/>
    <w:rsid w:val="00512082"/>
    <w:rsid w:val="005258DD"/>
    <w:rsid w:val="00531C47"/>
    <w:rsid w:val="00546D5D"/>
    <w:rsid w:val="0055467C"/>
    <w:rsid w:val="00554DF3"/>
    <w:rsid w:val="00555657"/>
    <w:rsid w:val="005600DD"/>
    <w:rsid w:val="00560C70"/>
    <w:rsid w:val="0056100C"/>
    <w:rsid w:val="00580592"/>
    <w:rsid w:val="00593085"/>
    <w:rsid w:val="0059426C"/>
    <w:rsid w:val="005B29EE"/>
    <w:rsid w:val="005B5F92"/>
    <w:rsid w:val="005D10C9"/>
    <w:rsid w:val="005D1471"/>
    <w:rsid w:val="005D491F"/>
    <w:rsid w:val="005D49A2"/>
    <w:rsid w:val="005E231E"/>
    <w:rsid w:val="005F37B3"/>
    <w:rsid w:val="005F735E"/>
    <w:rsid w:val="0060409A"/>
    <w:rsid w:val="006058CF"/>
    <w:rsid w:val="0061221C"/>
    <w:rsid w:val="00613A09"/>
    <w:rsid w:val="00615AE7"/>
    <w:rsid w:val="00616C25"/>
    <w:rsid w:val="00640270"/>
    <w:rsid w:val="0064658B"/>
    <w:rsid w:val="0065785E"/>
    <w:rsid w:val="00660403"/>
    <w:rsid w:val="00660EE7"/>
    <w:rsid w:val="006632C7"/>
    <w:rsid w:val="00663A59"/>
    <w:rsid w:val="006641AE"/>
    <w:rsid w:val="006666A3"/>
    <w:rsid w:val="00682FE9"/>
    <w:rsid w:val="0068777F"/>
    <w:rsid w:val="00696162"/>
    <w:rsid w:val="006A3DA7"/>
    <w:rsid w:val="006A4D60"/>
    <w:rsid w:val="006A630C"/>
    <w:rsid w:val="006A6EB8"/>
    <w:rsid w:val="006B03FE"/>
    <w:rsid w:val="006B5D37"/>
    <w:rsid w:val="006D7C87"/>
    <w:rsid w:val="006E3A1A"/>
    <w:rsid w:val="00706A80"/>
    <w:rsid w:val="00707720"/>
    <w:rsid w:val="0071112B"/>
    <w:rsid w:val="00715E63"/>
    <w:rsid w:val="00720757"/>
    <w:rsid w:val="0073109D"/>
    <w:rsid w:val="0074440D"/>
    <w:rsid w:val="0076398E"/>
    <w:rsid w:val="007757AE"/>
    <w:rsid w:val="00784455"/>
    <w:rsid w:val="00785245"/>
    <w:rsid w:val="00793430"/>
    <w:rsid w:val="007956F2"/>
    <w:rsid w:val="007C3EC9"/>
    <w:rsid w:val="007D34AF"/>
    <w:rsid w:val="007D5836"/>
    <w:rsid w:val="007F1295"/>
    <w:rsid w:val="008112B4"/>
    <w:rsid w:val="00827DA5"/>
    <w:rsid w:val="008309E8"/>
    <w:rsid w:val="008320AD"/>
    <w:rsid w:val="00835325"/>
    <w:rsid w:val="00851E4B"/>
    <w:rsid w:val="008533BF"/>
    <w:rsid w:val="0086110A"/>
    <w:rsid w:val="00862309"/>
    <w:rsid w:val="00863F98"/>
    <w:rsid w:val="00883A53"/>
    <w:rsid w:val="00890A2B"/>
    <w:rsid w:val="008C59F0"/>
    <w:rsid w:val="008E315A"/>
    <w:rsid w:val="009002E5"/>
    <w:rsid w:val="00911E2C"/>
    <w:rsid w:val="009136A6"/>
    <w:rsid w:val="0092128D"/>
    <w:rsid w:val="00935DD8"/>
    <w:rsid w:val="009434ED"/>
    <w:rsid w:val="00971662"/>
    <w:rsid w:val="00984AF8"/>
    <w:rsid w:val="00986621"/>
    <w:rsid w:val="009B2D90"/>
    <w:rsid w:val="009C0BA9"/>
    <w:rsid w:val="009E1CE7"/>
    <w:rsid w:val="009F05F7"/>
    <w:rsid w:val="009F4E5D"/>
    <w:rsid w:val="009F5401"/>
    <w:rsid w:val="00A11351"/>
    <w:rsid w:val="00A13358"/>
    <w:rsid w:val="00A166D0"/>
    <w:rsid w:val="00A43DA2"/>
    <w:rsid w:val="00A449E1"/>
    <w:rsid w:val="00A50030"/>
    <w:rsid w:val="00A50AD9"/>
    <w:rsid w:val="00A51244"/>
    <w:rsid w:val="00A55E28"/>
    <w:rsid w:val="00A575F7"/>
    <w:rsid w:val="00A65123"/>
    <w:rsid w:val="00A85296"/>
    <w:rsid w:val="00A85EF8"/>
    <w:rsid w:val="00A87D83"/>
    <w:rsid w:val="00A9572A"/>
    <w:rsid w:val="00A957AA"/>
    <w:rsid w:val="00AA22E9"/>
    <w:rsid w:val="00AA53E9"/>
    <w:rsid w:val="00AA7637"/>
    <w:rsid w:val="00AB7ED1"/>
    <w:rsid w:val="00AD44D8"/>
    <w:rsid w:val="00AD46B5"/>
    <w:rsid w:val="00AE13FC"/>
    <w:rsid w:val="00B116FB"/>
    <w:rsid w:val="00B24609"/>
    <w:rsid w:val="00B26459"/>
    <w:rsid w:val="00B26CE9"/>
    <w:rsid w:val="00B42ABF"/>
    <w:rsid w:val="00B535DD"/>
    <w:rsid w:val="00B53E95"/>
    <w:rsid w:val="00B6005F"/>
    <w:rsid w:val="00B6462E"/>
    <w:rsid w:val="00B908F7"/>
    <w:rsid w:val="00B968E9"/>
    <w:rsid w:val="00BA2AA1"/>
    <w:rsid w:val="00BB6CB4"/>
    <w:rsid w:val="00BC169C"/>
    <w:rsid w:val="00BC171F"/>
    <w:rsid w:val="00BD05F7"/>
    <w:rsid w:val="00BE3BBB"/>
    <w:rsid w:val="00BE5A1F"/>
    <w:rsid w:val="00BE676F"/>
    <w:rsid w:val="00BF1918"/>
    <w:rsid w:val="00C06AEA"/>
    <w:rsid w:val="00C1526D"/>
    <w:rsid w:val="00C219A2"/>
    <w:rsid w:val="00C319DF"/>
    <w:rsid w:val="00C4585B"/>
    <w:rsid w:val="00C71700"/>
    <w:rsid w:val="00C81680"/>
    <w:rsid w:val="00C9729B"/>
    <w:rsid w:val="00CA0458"/>
    <w:rsid w:val="00CA3BF1"/>
    <w:rsid w:val="00CA72B8"/>
    <w:rsid w:val="00CB528E"/>
    <w:rsid w:val="00CC0FCE"/>
    <w:rsid w:val="00CE283F"/>
    <w:rsid w:val="00CE6944"/>
    <w:rsid w:val="00CE76BD"/>
    <w:rsid w:val="00CF6E99"/>
    <w:rsid w:val="00D035DC"/>
    <w:rsid w:val="00D06807"/>
    <w:rsid w:val="00D210A8"/>
    <w:rsid w:val="00D2770E"/>
    <w:rsid w:val="00D320D4"/>
    <w:rsid w:val="00D424CE"/>
    <w:rsid w:val="00D43B0C"/>
    <w:rsid w:val="00D5350D"/>
    <w:rsid w:val="00D711F2"/>
    <w:rsid w:val="00D90153"/>
    <w:rsid w:val="00D93AB0"/>
    <w:rsid w:val="00DA69BD"/>
    <w:rsid w:val="00DD0F94"/>
    <w:rsid w:val="00DE3DBB"/>
    <w:rsid w:val="00E0537F"/>
    <w:rsid w:val="00E10D46"/>
    <w:rsid w:val="00E138BE"/>
    <w:rsid w:val="00E15267"/>
    <w:rsid w:val="00E348AE"/>
    <w:rsid w:val="00E438D8"/>
    <w:rsid w:val="00E47FF4"/>
    <w:rsid w:val="00E53D44"/>
    <w:rsid w:val="00E73D5F"/>
    <w:rsid w:val="00E77B89"/>
    <w:rsid w:val="00EA4077"/>
    <w:rsid w:val="00EC10EC"/>
    <w:rsid w:val="00ED24CC"/>
    <w:rsid w:val="00EF29D4"/>
    <w:rsid w:val="00EF632B"/>
    <w:rsid w:val="00EF63BD"/>
    <w:rsid w:val="00F0136E"/>
    <w:rsid w:val="00F02A17"/>
    <w:rsid w:val="00F20E24"/>
    <w:rsid w:val="00F33C0B"/>
    <w:rsid w:val="00F356C4"/>
    <w:rsid w:val="00F362CB"/>
    <w:rsid w:val="00F3672E"/>
    <w:rsid w:val="00F423E4"/>
    <w:rsid w:val="00F51B90"/>
    <w:rsid w:val="00F6249F"/>
    <w:rsid w:val="00F74D37"/>
    <w:rsid w:val="00F75FD9"/>
    <w:rsid w:val="00F76292"/>
    <w:rsid w:val="00F83F23"/>
    <w:rsid w:val="00F85AD6"/>
    <w:rsid w:val="00F85DF4"/>
    <w:rsid w:val="00FB28F1"/>
    <w:rsid w:val="00FC7985"/>
    <w:rsid w:val="00FE4BB2"/>
    <w:rsid w:val="00FE727C"/>
    <w:rsid w:val="00FE7ECB"/>
    <w:rsid w:val="00FF2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E4ED64"/>
  <w15:docId w15:val="{6398F199-9BA2-4405-8725-57819F37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657"/>
    <w:pPr>
      <w:spacing w:before="60" w:after="60"/>
    </w:pPr>
    <w:rPr>
      <w:rFonts w:asciiTheme="minorHAnsi" w:hAnsiTheme="minorHAnsi"/>
      <w:sz w:val="19"/>
    </w:rPr>
  </w:style>
  <w:style w:type="paragraph" w:styleId="Heading1">
    <w:name w:val="heading 1"/>
    <w:basedOn w:val="Normal"/>
    <w:next w:val="Normal"/>
    <w:qFormat/>
    <w:rsid w:val="001B0CFF"/>
    <w:pPr>
      <w:keepNext/>
      <w:outlineLvl w:val="0"/>
    </w:pPr>
    <w:rPr>
      <w:rFonts w:asciiTheme="majorHAnsi" w:hAnsiTheme="majorHAnsi"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A50AD9"/>
    <w:pPr>
      <w:keepNext/>
      <w:pBdr>
        <w:bottom w:val="double" w:sz="4" w:space="1" w:color="auto"/>
      </w:pBdr>
      <w:spacing w:before="240"/>
      <w:jc w:val="center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6136F"/>
    <w:pPr>
      <w:spacing w:before="120"/>
      <w:outlineLvl w:val="2"/>
    </w:pPr>
    <w:rPr>
      <w:b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36F"/>
    <w:pPr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26136F"/>
    <w:rPr>
      <w:rFonts w:asciiTheme="minorHAnsi" w:hAnsiTheme="minorHAnsi"/>
      <w:b/>
      <w:sz w:val="19"/>
    </w:rPr>
  </w:style>
  <w:style w:type="paragraph" w:customStyle="1" w:styleId="MeetingInformation">
    <w:name w:val="Meeting Information"/>
    <w:basedOn w:val="Normal"/>
    <w:qFormat/>
    <w:rsid w:val="004F0BDA"/>
    <w:pPr>
      <w:spacing w:before="0" w:after="0"/>
      <w:jc w:val="right"/>
    </w:pPr>
    <w:rPr>
      <w:rFonts w:cs="Arial"/>
      <w:b/>
      <w:szCs w:val="24"/>
    </w:rPr>
  </w:style>
  <w:style w:type="paragraph" w:customStyle="1" w:styleId="ActionItems">
    <w:name w:val="Action Items"/>
    <w:basedOn w:val="Normal"/>
    <w:qFormat/>
    <w:rsid w:val="0086110A"/>
    <w:pPr>
      <w:numPr>
        <w:numId w:val="1"/>
      </w:numPr>
      <w:tabs>
        <w:tab w:val="left" w:pos="5040"/>
      </w:tabs>
    </w:pPr>
    <w:rPr>
      <w:rFonts w:cs="Arial"/>
    </w:rPr>
  </w:style>
  <w:style w:type="character" w:styleId="PlaceholderText">
    <w:name w:val="Placeholder Text"/>
    <w:basedOn w:val="DefaultParagraphFont"/>
    <w:uiPriority w:val="99"/>
    <w:semiHidden/>
    <w:rsid w:val="004F0BDA"/>
    <w:rPr>
      <w:color w:val="808080"/>
    </w:rPr>
  </w:style>
  <w:style w:type="table" w:styleId="TableGrid">
    <w:name w:val="Table Grid"/>
    <w:basedOn w:val="TableNormal"/>
    <w:uiPriority w:val="59"/>
    <w:rsid w:val="004F0B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unhideWhenUsed/>
    <w:qFormat/>
    <w:rsid w:val="00A957A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036754"/>
    <w:rPr>
      <w:rFonts w:asciiTheme="minorHAnsi" w:hAnsiTheme="minorHAnsi"/>
      <w:b/>
      <w:sz w:val="19"/>
      <w:szCs w:val="22"/>
    </w:rPr>
  </w:style>
  <w:style w:type="paragraph" w:customStyle="1" w:styleId="ecxmsonormal">
    <w:name w:val="ecxmsonormal"/>
    <w:basedOn w:val="Normal"/>
    <w:rsid w:val="00036754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ja-JP"/>
    </w:rPr>
  </w:style>
  <w:style w:type="character" w:customStyle="1" w:styleId="apple-converted-space">
    <w:name w:val="apple-converted-space"/>
    <w:basedOn w:val="DefaultParagraphFont"/>
    <w:rsid w:val="00036754"/>
  </w:style>
  <w:style w:type="table" w:styleId="LightShading-Accent1">
    <w:name w:val="Light Shading Accent 1"/>
    <w:basedOn w:val="TableNormal"/>
    <w:uiPriority w:val="60"/>
    <w:rsid w:val="005D14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D0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F94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F94"/>
    <w:rPr>
      <w:rFonts w:asciiTheme="minorHAnsi" w:hAnsiTheme="minorHAns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F94"/>
    <w:rPr>
      <w:rFonts w:asciiTheme="minorHAnsi" w:hAnsiTheme="minorHAns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min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15445B8213F476E9E68ED3831AE88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FCB8C-DB5D-4BB9-A951-D96677E11316}"/>
      </w:docPartPr>
      <w:docPartBody>
        <w:p w:rsidR="00E01AD5" w:rsidRDefault="00A70541">
          <w:pPr>
            <w:pStyle w:val="915445B8213F476E9E68ED3831AE88EA"/>
          </w:pPr>
          <w:r>
            <w:t>[Click to select a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0541"/>
    <w:rsid w:val="00054780"/>
    <w:rsid w:val="0006070C"/>
    <w:rsid w:val="00067CAD"/>
    <w:rsid w:val="00072CA7"/>
    <w:rsid w:val="000E388A"/>
    <w:rsid w:val="00137366"/>
    <w:rsid w:val="001C34CC"/>
    <w:rsid w:val="001E4A03"/>
    <w:rsid w:val="0020714A"/>
    <w:rsid w:val="002E5A52"/>
    <w:rsid w:val="0031648D"/>
    <w:rsid w:val="0032430D"/>
    <w:rsid w:val="004039BE"/>
    <w:rsid w:val="0040497D"/>
    <w:rsid w:val="00500352"/>
    <w:rsid w:val="00615B10"/>
    <w:rsid w:val="006A4BCE"/>
    <w:rsid w:val="006A6B9E"/>
    <w:rsid w:val="006B3502"/>
    <w:rsid w:val="00714B1A"/>
    <w:rsid w:val="007201C6"/>
    <w:rsid w:val="00740FAE"/>
    <w:rsid w:val="00753EFF"/>
    <w:rsid w:val="008D26DC"/>
    <w:rsid w:val="00976235"/>
    <w:rsid w:val="00985CDD"/>
    <w:rsid w:val="009B36D9"/>
    <w:rsid w:val="00A062BA"/>
    <w:rsid w:val="00A14686"/>
    <w:rsid w:val="00A22E9F"/>
    <w:rsid w:val="00A67C96"/>
    <w:rsid w:val="00A70541"/>
    <w:rsid w:val="00AD35DE"/>
    <w:rsid w:val="00AF2074"/>
    <w:rsid w:val="00B15B3F"/>
    <w:rsid w:val="00B4130C"/>
    <w:rsid w:val="00B576BA"/>
    <w:rsid w:val="00D02CE3"/>
    <w:rsid w:val="00E01AD5"/>
    <w:rsid w:val="00F62C07"/>
    <w:rsid w:val="00F86DC7"/>
    <w:rsid w:val="00FD7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5445B8213F476E9E68ED3831AE88EA">
    <w:name w:val="915445B8213F476E9E68ED3831AE88EA"/>
  </w:style>
  <w:style w:type="paragraph" w:customStyle="1" w:styleId="AD4517D0457B4DF09CBC76928DFD7666">
    <w:name w:val="AD4517D0457B4DF09CBC76928DFD7666"/>
  </w:style>
  <w:style w:type="paragraph" w:customStyle="1" w:styleId="C5FB7B1D7CFB4C6AB360ADB8789AC58D">
    <w:name w:val="C5FB7B1D7CFB4C6AB360ADB8789AC58D"/>
  </w:style>
  <w:style w:type="paragraph" w:customStyle="1" w:styleId="F700ACD1C7504F87B8ECDA5BF6A7B786">
    <w:name w:val="F700ACD1C7504F87B8ECDA5BF6A7B786"/>
  </w:style>
  <w:style w:type="paragraph" w:customStyle="1" w:styleId="D118E234FBBA4D918DD91C3022EE7DA6">
    <w:name w:val="D118E234FBBA4D918DD91C3022EE7DA6"/>
  </w:style>
  <w:style w:type="paragraph" w:customStyle="1" w:styleId="A0F9F36FA7E541178F390A08E681AE2A">
    <w:name w:val="A0F9F36FA7E541178F390A08E681AE2A"/>
  </w:style>
  <w:style w:type="paragraph" w:customStyle="1" w:styleId="FD924DB6CE0947D8B62F3ECFC320A5AE">
    <w:name w:val="FD924DB6CE0947D8B62F3ECFC320A5AE"/>
  </w:style>
  <w:style w:type="paragraph" w:customStyle="1" w:styleId="3F442052BB0C4127AE47CD19A7CC7B90">
    <w:name w:val="3F442052BB0C4127AE47CD19A7CC7B90"/>
  </w:style>
  <w:style w:type="paragraph" w:customStyle="1" w:styleId="F7597F478CD14473B3E97DA6E7A5826A">
    <w:name w:val="F7597F478CD14473B3E97DA6E7A5826A"/>
  </w:style>
  <w:style w:type="paragraph" w:customStyle="1" w:styleId="F1A50E68A0574E79A355F50C26DA4A3B">
    <w:name w:val="F1A50E68A0574E79A355F50C26DA4A3B"/>
  </w:style>
  <w:style w:type="paragraph" w:customStyle="1" w:styleId="E1F36264B8F24E8FAB6A4B42B526CB48">
    <w:name w:val="E1F36264B8F24E8FAB6A4B42B526CB48"/>
  </w:style>
  <w:style w:type="paragraph" w:customStyle="1" w:styleId="3FECDBEFCE58411A88E7439058060BC9">
    <w:name w:val="3FECDBEFCE58411A88E7439058060BC9"/>
  </w:style>
  <w:style w:type="paragraph" w:customStyle="1" w:styleId="902ACF23AC9546219F3281BF2874FEA6">
    <w:name w:val="902ACF23AC9546219F3281BF2874FEA6"/>
  </w:style>
  <w:style w:type="paragraph" w:customStyle="1" w:styleId="AAB02A5FA5574373AD2F770B7B5DCA8F">
    <w:name w:val="AAB02A5FA5574373AD2F770B7B5DCA8F"/>
  </w:style>
  <w:style w:type="paragraph" w:customStyle="1" w:styleId="3440828A1494472387A70B5A7C192F40">
    <w:name w:val="3440828A1494472387A70B5A7C192F40"/>
  </w:style>
  <w:style w:type="paragraph" w:customStyle="1" w:styleId="319B163A4A9343F18B0EE42FF588CFEE">
    <w:name w:val="319B163A4A9343F18B0EE42FF588CFEE"/>
  </w:style>
  <w:style w:type="character" w:styleId="PlaceholderText">
    <w:name w:val="Placeholder Text"/>
    <w:basedOn w:val="DefaultParagraphFont"/>
    <w:uiPriority w:val="99"/>
    <w:semiHidden/>
    <w:rsid w:val="00E01AD5"/>
    <w:rPr>
      <w:color w:val="808080"/>
    </w:rPr>
  </w:style>
  <w:style w:type="paragraph" w:customStyle="1" w:styleId="26339D34FFCA44CF8A09798F4BC444A1">
    <w:name w:val="26339D34FFCA44CF8A09798F4BC444A1"/>
    <w:rsid w:val="00E01AD5"/>
  </w:style>
  <w:style w:type="paragraph" w:customStyle="1" w:styleId="7B0583AAE3504950BF93519A3142DC9B">
    <w:name w:val="7B0583AAE3504950BF93519A3142DC9B"/>
    <w:rsid w:val="00E01AD5"/>
  </w:style>
  <w:style w:type="paragraph" w:customStyle="1" w:styleId="097127A5B33248F3821E1210379970CE">
    <w:name w:val="097127A5B33248F3821E1210379970CE"/>
    <w:rsid w:val="00E01AD5"/>
  </w:style>
  <w:style w:type="paragraph" w:customStyle="1" w:styleId="72EBBEF11C95453E9476A0D42D42CADD">
    <w:name w:val="72EBBEF11C95453E9476A0D42D42CADD"/>
    <w:rsid w:val="00E01AD5"/>
  </w:style>
  <w:style w:type="paragraph" w:customStyle="1" w:styleId="3593D3FBB653406AB48649787C41F173">
    <w:name w:val="3593D3FBB653406AB48649787C41F173"/>
    <w:rsid w:val="00E01AD5"/>
  </w:style>
  <w:style w:type="paragraph" w:customStyle="1" w:styleId="AA181AE714A54DFFAA8E77AD4F7070D9">
    <w:name w:val="AA181AE714A54DFFAA8E77AD4F7070D9"/>
    <w:rsid w:val="00E01AD5"/>
  </w:style>
  <w:style w:type="paragraph" w:customStyle="1" w:styleId="7914E74F79D445EAAB9CB4FCF3C411E1">
    <w:name w:val="7914E74F79D445EAAB9CB4FCF3C411E1"/>
    <w:rsid w:val="00E01AD5"/>
  </w:style>
  <w:style w:type="paragraph" w:customStyle="1" w:styleId="538240435FB844EA94DF1105DA350B14">
    <w:name w:val="538240435FB844EA94DF1105DA350B14"/>
    <w:rsid w:val="00E01AD5"/>
  </w:style>
  <w:style w:type="paragraph" w:customStyle="1" w:styleId="72443FAE10314D579C374AB248BCF870">
    <w:name w:val="72443FAE10314D579C374AB248BCF870"/>
    <w:rsid w:val="00E01A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518A-E285-4274-9464-B4200274A3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CCCD64-9A0E-45B0-B6D9-6AD8C9C68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minutes.dotx</Template>
  <TotalTime>10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Informal meeting minutes</vt:lpstr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Informal meeting minutes</dc:title>
  <dc:creator>Jasmine Sum Wai Kuan</dc:creator>
  <cp:lastModifiedBy>Alvin</cp:lastModifiedBy>
  <cp:revision>5</cp:revision>
  <cp:lastPrinted>2002-06-24T16:49:00Z</cp:lastPrinted>
  <dcterms:created xsi:type="dcterms:W3CDTF">2019-08-05T10:26:00Z</dcterms:created>
  <dcterms:modified xsi:type="dcterms:W3CDTF">2019-08-05T10:43:00Z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TC062433681033</vt:lpwstr>
  </property>
</Properties>
</file>