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bookmarkStart w:id="0" w:name="OLE_LINK1"/>
            <w:bookmarkStart w:id="1" w:name="_GoBack"/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8-24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7232C056" w:rsidR="004F0BDA" w:rsidRDefault="001A7482" w:rsidP="0061221C">
                      <w:pPr>
                        <w:pStyle w:val="MeetingInformation"/>
                        <w:jc w:val="left"/>
                      </w:pPr>
                      <w:r>
                        <w:t>August 24,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09094779" w:rsidR="004F0BDA" w:rsidRDefault="001A7482" w:rsidP="00101BC5">
                  <w:pPr>
                    <w:pStyle w:val="MeetingInformation"/>
                    <w:jc w:val="left"/>
                  </w:pPr>
                  <w:r>
                    <w:t>10</w:t>
                  </w:r>
                  <w:r w:rsidR="00A166D0">
                    <w:t>:</w:t>
                  </w:r>
                  <w:r>
                    <w:t>0</w:t>
                  </w:r>
                  <w:r w:rsidR="00A166D0">
                    <w:t xml:space="preserve">0 </w:t>
                  </w:r>
                  <w:r>
                    <w:t>A</w:t>
                  </w:r>
                  <w:r w:rsidR="00A166D0">
                    <w:t xml:space="preserve">M – </w:t>
                  </w:r>
                  <w:r>
                    <w:t>2</w:t>
                  </w:r>
                  <w:r w:rsidR="00174056">
                    <w:t>:0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31B77459" w:rsidR="004F0BDA" w:rsidRDefault="00FC6918" w:rsidP="0061221C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 xml:space="preserve">Nyein </w:t>
            </w:r>
            <w:proofErr w:type="spellStart"/>
            <w:r>
              <w:t>Soe</w:t>
            </w:r>
            <w:proofErr w:type="spellEnd"/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7169791A" w:rsidR="00F85DF4" w:rsidRPr="005F3DF9" w:rsidRDefault="00663A59" w:rsidP="00156F8E">
            <w:pPr>
              <w:ind w:left="37"/>
              <w:rPr>
                <w:lang w:val="en-SG"/>
              </w:rPr>
            </w:pPr>
            <w:r>
              <w:t>FYP Discussion</w:t>
            </w:r>
            <w:r w:rsidR="00E53D44">
              <w:t xml:space="preserve"> </w:t>
            </w:r>
            <w:r w:rsidR="002451B7">
              <w:t>1</w:t>
            </w:r>
            <w:r w:rsidR="001A7482">
              <w:t>2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 xml:space="preserve">vin, Nyein </w:t>
            </w:r>
            <w:proofErr w:type="spellStart"/>
            <w:r w:rsidR="00663A59">
              <w:t>Soe</w:t>
            </w:r>
            <w:proofErr w:type="spellEnd"/>
            <w:r w:rsidR="00663A59">
              <w:t>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418EA7EC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  <w:r w:rsidR="00174056">
              <w:t xml:space="preserve"> /Android based smartphone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C81680" w:rsidRPr="0086110A" w14:paraId="3C6A3398" w14:textId="77777777" w:rsidTr="00174056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2" w:name="MinuteItems"/>
            <w:bookmarkStart w:id="3" w:name="MinuteTopicSection"/>
            <w:bookmarkEnd w:id="2"/>
            <w:r>
              <w:t>Agenda i</w:t>
            </w:r>
            <w:r w:rsidR="00C81680" w:rsidRPr="0086110A">
              <w:t>tem:</w:t>
            </w:r>
          </w:p>
        </w:tc>
        <w:tc>
          <w:tcPr>
            <w:tcW w:w="5211" w:type="dxa"/>
            <w:vAlign w:val="bottom"/>
          </w:tcPr>
          <w:p w14:paraId="1C5ED854" w14:textId="3904BD4C" w:rsidR="00C81680" w:rsidRPr="0086110A" w:rsidRDefault="00FC6918" w:rsidP="00A50AD9">
            <w:r>
              <w:t xml:space="preserve">Review of </w:t>
            </w:r>
            <w:r w:rsidR="001A7482">
              <w:t>website, database and documents</w:t>
            </w:r>
          </w:p>
        </w:tc>
        <w:tc>
          <w:tcPr>
            <w:tcW w:w="1082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3D41CBE1" w14:textId="74277ABA" w:rsidR="00F67D51" w:rsidRDefault="002451B7" w:rsidP="00174056">
      <w:pPr>
        <w:pStyle w:val="ListParagraph"/>
        <w:numPr>
          <w:ilvl w:val="0"/>
          <w:numId w:val="2"/>
        </w:numPr>
      </w:pPr>
      <w:r>
        <w:t xml:space="preserve">Review and </w:t>
      </w:r>
      <w:r w:rsidR="001A7482">
        <w:t>update of website, database and documents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00CA27F9" w14:textId="3269A3D7" w:rsidR="00720757" w:rsidRDefault="004E3C31" w:rsidP="00061DBB">
      <w:pPr>
        <w:pStyle w:val="ListParagraph"/>
        <w:numPr>
          <w:ilvl w:val="0"/>
          <w:numId w:val="8"/>
        </w:numPr>
      </w:pPr>
      <w:r>
        <w:t xml:space="preserve">To </w:t>
      </w:r>
      <w:r w:rsidR="001A7482">
        <w:t>update website and database, upload essential items</w:t>
      </w:r>
    </w:p>
    <w:p w14:paraId="0DEBB888" w14:textId="6FC1443F" w:rsidR="00F67D51" w:rsidRDefault="001A7482" w:rsidP="002451B7">
      <w:pPr>
        <w:pStyle w:val="ListParagraph"/>
        <w:numPr>
          <w:ilvl w:val="0"/>
          <w:numId w:val="8"/>
        </w:numPr>
      </w:pPr>
      <w:r>
        <w:t>I</w:t>
      </w:r>
      <w:r w:rsidR="002451B7">
        <w:t xml:space="preserve">mprove </w:t>
      </w:r>
      <w:r>
        <w:t>design of website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3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5981E60F" w:rsidR="00696162" w:rsidRPr="004E7C34" w:rsidRDefault="001A7482" w:rsidP="00554DF3">
            <w:pPr>
              <w:pStyle w:val="ActionItems"/>
              <w:numPr>
                <w:ilvl w:val="0"/>
                <w:numId w:val="5"/>
              </w:numPr>
            </w:pPr>
            <w:r>
              <w:t>Upload all updated documents to website and database, improve design of website</w:t>
            </w:r>
          </w:p>
        </w:tc>
        <w:tc>
          <w:tcPr>
            <w:tcW w:w="1987" w:type="dxa"/>
            <w:vAlign w:val="bottom"/>
          </w:tcPr>
          <w:p w14:paraId="7B528D0C" w14:textId="181734F5" w:rsidR="00696162" w:rsidRPr="0086110A" w:rsidRDefault="00FF2C84" w:rsidP="00145916">
            <w:r w:rsidRPr="004E7C34">
              <w:t xml:space="preserve">   </w:t>
            </w:r>
            <w:r w:rsidR="00A06B48">
              <w:t xml:space="preserve">           </w:t>
            </w:r>
            <w:r w:rsidR="001A7482">
              <w:t>Alvin</w:t>
            </w:r>
          </w:p>
        </w:tc>
        <w:tc>
          <w:tcPr>
            <w:tcW w:w="1562" w:type="dxa"/>
            <w:vAlign w:val="bottom"/>
          </w:tcPr>
          <w:p w14:paraId="28FA10A7" w14:textId="606C814F" w:rsidR="00696162" w:rsidRPr="0086110A" w:rsidRDefault="00A06B48" w:rsidP="00036754">
            <w:r>
              <w:t xml:space="preserve"> </w:t>
            </w:r>
            <w:r w:rsidR="00FC6918">
              <w:t>2</w:t>
            </w:r>
            <w:r w:rsidR="001A7482">
              <w:t>7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76613FD5" w:rsidR="00C4585B" w:rsidRPr="00CA72B8" w:rsidRDefault="00AD44D8" w:rsidP="00C4585B">
      <w:pPr>
        <w:pStyle w:val="ListParagraph"/>
        <w:numPr>
          <w:ilvl w:val="0"/>
          <w:numId w:val="4"/>
        </w:numPr>
      </w:pPr>
      <w:r>
        <w:t xml:space="preserve">Each member to </w:t>
      </w:r>
      <w:r w:rsidR="00FC6918">
        <w:t xml:space="preserve">perform all </w:t>
      </w:r>
      <w:r>
        <w:t>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3A906679" w:rsidR="00D2770E" w:rsidRDefault="001A7482" w:rsidP="000B5347">
            <w:pPr>
              <w:pStyle w:val="ActionItems"/>
              <w:numPr>
                <w:ilvl w:val="0"/>
                <w:numId w:val="5"/>
              </w:numPr>
            </w:pPr>
            <w:r>
              <w:t>Improve program UI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3F962632" w:rsidR="00D2770E" w:rsidRDefault="00D2770E" w:rsidP="009434ED">
            <w:r>
              <w:t xml:space="preserve">   </w:t>
            </w:r>
            <w:r w:rsidR="00FC6918">
              <w:t>2</w:t>
            </w:r>
            <w:r w:rsidR="001A7482">
              <w:t>7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  <w:tr w:rsidR="00533765" w:rsidRPr="0086110A" w14:paraId="6E192F8A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67E22DB" w14:textId="67DCDC1F" w:rsidR="00533765" w:rsidRDefault="002451B7" w:rsidP="00174056">
            <w:pPr>
              <w:pStyle w:val="ActionItems"/>
              <w:numPr>
                <w:ilvl w:val="0"/>
                <w:numId w:val="5"/>
              </w:numPr>
            </w:pPr>
            <w:r>
              <w:t xml:space="preserve">Finalize </w:t>
            </w:r>
            <w:r w:rsidR="00FC6918">
              <w:t xml:space="preserve">all </w:t>
            </w:r>
            <w:r w:rsidR="00533765">
              <w:t>documentation</w:t>
            </w:r>
            <w:r w:rsidR="001A7482">
              <w:t xml:space="preserve"> and upload to website and database</w:t>
            </w:r>
          </w:p>
        </w:tc>
        <w:tc>
          <w:tcPr>
            <w:tcW w:w="2101" w:type="dxa"/>
            <w:vAlign w:val="bottom"/>
          </w:tcPr>
          <w:p w14:paraId="600C3174" w14:textId="20B52D82" w:rsidR="00533765" w:rsidRDefault="00533765" w:rsidP="00174056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4ED21FC2" w14:textId="4CFCFDDC" w:rsidR="00533765" w:rsidRDefault="00533765" w:rsidP="00174056">
            <w:r>
              <w:t xml:space="preserve">   </w:t>
            </w:r>
            <w:r w:rsidR="00FC6918">
              <w:t>2</w:t>
            </w:r>
            <w:r w:rsidR="001A7482">
              <w:t>7</w:t>
            </w:r>
            <w:r>
              <w:t>/8/19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  <w:bookmarkEnd w:id="0"/>
      <w:bookmarkEnd w:id="1"/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61DBB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4056"/>
    <w:rsid w:val="00175C49"/>
    <w:rsid w:val="001812A6"/>
    <w:rsid w:val="00187EF0"/>
    <w:rsid w:val="001A7482"/>
    <w:rsid w:val="001B0CFF"/>
    <w:rsid w:val="001D1A87"/>
    <w:rsid w:val="001E079F"/>
    <w:rsid w:val="001E2E08"/>
    <w:rsid w:val="001F35BB"/>
    <w:rsid w:val="001F5188"/>
    <w:rsid w:val="00213505"/>
    <w:rsid w:val="00214940"/>
    <w:rsid w:val="002273BA"/>
    <w:rsid w:val="002451B7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0CA5"/>
    <w:rsid w:val="0041497D"/>
    <w:rsid w:val="00471EE6"/>
    <w:rsid w:val="00472710"/>
    <w:rsid w:val="004A0ACE"/>
    <w:rsid w:val="004A12D1"/>
    <w:rsid w:val="004A3CE9"/>
    <w:rsid w:val="004A61EC"/>
    <w:rsid w:val="004B7A55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33765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3DF9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84F4F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06B48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52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27D47"/>
    <w:rsid w:val="00D320D4"/>
    <w:rsid w:val="00D424CE"/>
    <w:rsid w:val="00D43B0C"/>
    <w:rsid w:val="00D5350D"/>
    <w:rsid w:val="00D711F2"/>
    <w:rsid w:val="00D90153"/>
    <w:rsid w:val="00D93AB0"/>
    <w:rsid w:val="00DA5A8D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082"/>
    <w:rsid w:val="00F423E4"/>
    <w:rsid w:val="00F51B90"/>
    <w:rsid w:val="00F6249F"/>
    <w:rsid w:val="00F67D51"/>
    <w:rsid w:val="00F74D37"/>
    <w:rsid w:val="00F75FD9"/>
    <w:rsid w:val="00F76292"/>
    <w:rsid w:val="00F83F23"/>
    <w:rsid w:val="00F85AD6"/>
    <w:rsid w:val="00F85DF4"/>
    <w:rsid w:val="00FB28F1"/>
    <w:rsid w:val="00FC6918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E5A52"/>
    <w:rsid w:val="0031648D"/>
    <w:rsid w:val="0032430D"/>
    <w:rsid w:val="004039BE"/>
    <w:rsid w:val="0040497D"/>
    <w:rsid w:val="00405F47"/>
    <w:rsid w:val="00447CE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7A6093"/>
    <w:rsid w:val="008B4C19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0296"/>
    <w:rsid w:val="00D02CE3"/>
    <w:rsid w:val="00DC37B5"/>
    <w:rsid w:val="00E01AD5"/>
    <w:rsid w:val="00E021D4"/>
    <w:rsid w:val="00F62C07"/>
    <w:rsid w:val="00F86DC7"/>
    <w:rsid w:val="00FD73C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F1E44-7615-4A1C-A97B-E25F8FFD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4</cp:revision>
  <cp:lastPrinted>2002-06-24T16:49:00Z</cp:lastPrinted>
  <dcterms:created xsi:type="dcterms:W3CDTF">2019-08-30T02:12:00Z</dcterms:created>
  <dcterms:modified xsi:type="dcterms:W3CDTF">2019-08-30T02:13:00Z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