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6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39237B5A" w:rsidR="004F0BDA" w:rsidRDefault="004B7A55" w:rsidP="0061221C">
                      <w:pPr>
                        <w:pStyle w:val="MeetingInformation"/>
                        <w:jc w:val="left"/>
                      </w:pPr>
                      <w:r>
                        <w:t>June 27,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1D674276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CE283F">
                    <w:t>9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70F88943" w:rsidR="004F0BDA" w:rsidRDefault="00CE283F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2CB471E3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4B7A55">
              <w:t>6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0959E8E1" w:rsidR="00C81680" w:rsidRPr="0086110A" w:rsidRDefault="00061DBB" w:rsidP="00A50AD9">
            <w:r>
              <w:t>Finalize Documents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00CE72E4" w14:textId="330DDB6D" w:rsidR="00663A59" w:rsidRDefault="00E51BFA" w:rsidP="00BE5A1F">
      <w:pPr>
        <w:pStyle w:val="ListParagraph"/>
        <w:numPr>
          <w:ilvl w:val="0"/>
          <w:numId w:val="2"/>
        </w:numPr>
      </w:pPr>
      <w:r>
        <w:t xml:space="preserve">To finalize </w:t>
      </w:r>
      <w:r w:rsidR="00061DBB">
        <w:t>all documents (</w:t>
      </w:r>
      <w:r w:rsidR="00061DBB" w:rsidRPr="00061DBB">
        <w:t>Preliminary Technical Documents, Preliminary User Manual</w:t>
      </w:r>
      <w:r w:rsidR="00061DBB">
        <w:t>)</w:t>
      </w:r>
    </w:p>
    <w:p w14:paraId="35A7BED0" w14:textId="2C4C85D4" w:rsidR="00061DBB" w:rsidRDefault="00061DBB" w:rsidP="00BE5A1F">
      <w:pPr>
        <w:pStyle w:val="ListParagraph"/>
        <w:numPr>
          <w:ilvl w:val="0"/>
          <w:numId w:val="2"/>
        </w:numPr>
      </w:pPr>
      <w:r>
        <w:t>To prepare presentation slides for End Term Review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504B91F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E51BFA">
        <w:t>finalize</w:t>
      </w:r>
      <w:r>
        <w:t xml:space="preserve"> </w:t>
      </w:r>
      <w:r w:rsidR="00061DBB" w:rsidRPr="00061DBB">
        <w:t>Preliminary Technical Documents, Preliminary User Manual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32B73FCF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061DBB">
              <w:t>complete the above-mentioned documents before the End Term Review</w:t>
            </w:r>
          </w:p>
        </w:tc>
        <w:tc>
          <w:tcPr>
            <w:tcW w:w="1987" w:type="dxa"/>
            <w:vAlign w:val="bottom"/>
          </w:tcPr>
          <w:p w14:paraId="7B528D0C" w14:textId="34B91EC0" w:rsidR="00696162" w:rsidRPr="0086110A" w:rsidRDefault="00FF2C84" w:rsidP="00145916">
            <w:r w:rsidRPr="004E7C34">
              <w:t xml:space="preserve">   </w:t>
            </w:r>
            <w:r w:rsidR="00145916">
              <w:t>A</w:t>
            </w:r>
            <w:r w:rsidR="00061DBB">
              <w:t>lvin, Nyein Soe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52FBD03C" w:rsidR="00696162" w:rsidRPr="0086110A" w:rsidRDefault="00410CA5" w:rsidP="00036754">
            <w:r>
              <w:t>5/7/19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3E0B60EE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410CA5">
              <w:t xml:space="preserve">finish up on </w:t>
            </w:r>
            <w:r w:rsidR="00410CA5" w:rsidRPr="00410CA5">
              <w:t>Preliminary Technical Documents, Preliminary User Manual</w:t>
            </w:r>
            <w:r w:rsidR="00410CA5">
              <w:t xml:space="preserve"> and presentation slides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6DD63166" w:rsidR="0008461D" w:rsidRPr="0086110A" w:rsidRDefault="004E3C31" w:rsidP="009434ED">
            <w:r>
              <w:t xml:space="preserve">  </w:t>
            </w:r>
            <w:r w:rsidR="00E51BFA">
              <w:t>5</w:t>
            </w:r>
            <w:r w:rsidR="00720757">
              <w:t>/</w:t>
            </w:r>
            <w:r w:rsidR="00410CA5">
              <w:t>7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1EB23485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discussed details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0AF988D2" w:rsidR="00D2770E" w:rsidRDefault="00D2770E" w:rsidP="009434ED">
            <w:r>
              <w:t xml:space="preserve">   </w:t>
            </w:r>
            <w:r w:rsidR="00410CA5">
              <w:t>5/7/19</w:t>
            </w:r>
            <w:bookmarkStart w:id="2" w:name="_GoBack"/>
            <w:bookmarkEnd w:id="2"/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D1A87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B3A36-1104-4949-9AD7-658E9CAE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2019-08-05T10:46:00Z</dcterms:created>
  <dcterms:modified xsi:type="dcterms:W3CDTF">2019-08-05T11:03:00Z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