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bookmarkStart w:id="0" w:name="OLE_LINK1"/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8-2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6BBB987C" w:rsidR="004F0BDA" w:rsidRDefault="00D3661D" w:rsidP="0061221C">
                      <w:pPr>
                        <w:pStyle w:val="MeetingInformation"/>
                        <w:jc w:val="left"/>
                      </w:pPr>
                      <w:r>
                        <w:t>August 28,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069CDBCD" w:rsidR="004F0BDA" w:rsidRDefault="00D3661D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>
                    <w:t>00</w:t>
                  </w:r>
                  <w:r w:rsidR="00A166D0">
                    <w:t xml:space="preserve"> </w:t>
                  </w:r>
                  <w:r>
                    <w:t>P</w:t>
                  </w:r>
                  <w:r w:rsidR="00A166D0">
                    <w:t xml:space="preserve">M – </w:t>
                  </w:r>
                  <w:r>
                    <w:t>10</w:t>
                  </w:r>
                  <w:r w:rsidR="00174056">
                    <w:t>:0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31B77459" w:rsidR="004F0BDA" w:rsidRDefault="00FC6918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>Nyein Soe</w:t>
            </w:r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4D20AB6F" w:rsidR="00F85DF4" w:rsidRPr="005F3DF9" w:rsidRDefault="00663A59" w:rsidP="00156F8E">
            <w:pPr>
              <w:ind w:left="37"/>
              <w:rPr>
                <w:lang w:val="en-SG"/>
              </w:rPr>
            </w:pPr>
            <w:r>
              <w:t>FYP Discussion</w:t>
            </w:r>
            <w:r w:rsidR="00E53D44">
              <w:t xml:space="preserve"> </w:t>
            </w:r>
            <w:r w:rsidR="002451B7">
              <w:t>1</w:t>
            </w:r>
            <w:r w:rsidR="00D3661D">
              <w:t>3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>vin, Nyein Soe,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418EA7EC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  <w:r w:rsidR="00174056">
              <w:t xml:space="preserve"> /Android based smartphone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C81680" w:rsidRPr="0086110A" w14:paraId="3C6A3398" w14:textId="77777777" w:rsidTr="00174056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5211" w:type="dxa"/>
            <w:vAlign w:val="bottom"/>
          </w:tcPr>
          <w:p w14:paraId="1C5ED854" w14:textId="3904BD4C" w:rsidR="00C81680" w:rsidRPr="0086110A" w:rsidRDefault="00FC6918" w:rsidP="00A50AD9">
            <w:r>
              <w:t xml:space="preserve">Review of </w:t>
            </w:r>
            <w:r w:rsidR="001A7482">
              <w:t>website, database and documents</w:t>
            </w:r>
          </w:p>
        </w:tc>
        <w:tc>
          <w:tcPr>
            <w:tcW w:w="1082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>Alvin / Nyein Soe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3D41CBE1" w14:textId="2051E198" w:rsidR="00F67D51" w:rsidRDefault="00FC29C7" w:rsidP="00174056">
      <w:pPr>
        <w:pStyle w:val="ListParagraph"/>
        <w:numPr>
          <w:ilvl w:val="0"/>
          <w:numId w:val="2"/>
        </w:numPr>
      </w:pPr>
      <w:r>
        <w:t>Testing of program with test cases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00E7F94E" w:rsidR="00720757" w:rsidRDefault="00FC29C7" w:rsidP="00061DBB">
      <w:pPr>
        <w:pStyle w:val="ListParagraph"/>
        <w:numPr>
          <w:ilvl w:val="0"/>
          <w:numId w:val="8"/>
        </w:numPr>
      </w:pPr>
      <w:r>
        <w:t>To improve performance and UI of program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2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696DD34A" w:rsidR="00696162" w:rsidRPr="004E7C34" w:rsidRDefault="00FC29C7" w:rsidP="00554DF3">
            <w:pPr>
              <w:pStyle w:val="ActionItems"/>
              <w:numPr>
                <w:ilvl w:val="0"/>
                <w:numId w:val="5"/>
              </w:numPr>
            </w:pPr>
            <w:r>
              <w:t>Improve performance and UI of program, test with test cases again</w:t>
            </w:r>
          </w:p>
        </w:tc>
        <w:tc>
          <w:tcPr>
            <w:tcW w:w="1987" w:type="dxa"/>
            <w:vAlign w:val="bottom"/>
          </w:tcPr>
          <w:p w14:paraId="7B528D0C" w14:textId="57F1576E" w:rsidR="00696162" w:rsidRPr="0086110A" w:rsidRDefault="00FF2C84" w:rsidP="00145916">
            <w:r w:rsidRPr="004E7C34">
              <w:t xml:space="preserve">   </w:t>
            </w:r>
            <w:r w:rsidR="00A06B48">
              <w:t xml:space="preserve">           </w:t>
            </w:r>
            <w:r w:rsidR="001A7482">
              <w:t>A</w:t>
            </w:r>
            <w:r w:rsidR="00FC29C7">
              <w:t>ll</w:t>
            </w:r>
          </w:p>
        </w:tc>
        <w:tc>
          <w:tcPr>
            <w:tcW w:w="1562" w:type="dxa"/>
            <w:vAlign w:val="bottom"/>
          </w:tcPr>
          <w:p w14:paraId="28FA10A7" w14:textId="594C9350" w:rsidR="00696162" w:rsidRPr="0086110A" w:rsidRDefault="00A06B48" w:rsidP="00036754">
            <w:r>
              <w:t xml:space="preserve"> </w:t>
            </w:r>
            <w:r w:rsidR="00FC29C7">
              <w:t>30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>Alvin / Nyein Soe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76613FD5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 xml:space="preserve">Each member to </w:t>
      </w:r>
      <w:r w:rsidR="00FC6918">
        <w:t xml:space="preserve">perform all </w:t>
      </w:r>
      <w:r>
        <w:t>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533765" w:rsidRPr="0086110A" w14:paraId="6E192F8A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67E22DB" w14:textId="395FB4F0" w:rsidR="00533765" w:rsidRDefault="002451B7" w:rsidP="00174056">
            <w:pPr>
              <w:pStyle w:val="ActionItems"/>
              <w:numPr>
                <w:ilvl w:val="0"/>
                <w:numId w:val="5"/>
              </w:numPr>
            </w:pPr>
            <w:r>
              <w:t xml:space="preserve">Finalize </w:t>
            </w:r>
            <w:r w:rsidR="00FC6918">
              <w:t xml:space="preserve">all </w:t>
            </w:r>
            <w:r w:rsidR="00533765">
              <w:t>documentation</w:t>
            </w:r>
            <w:r w:rsidR="00FC29C7">
              <w:t>, review</w:t>
            </w:r>
            <w:r w:rsidR="001A7482">
              <w:t xml:space="preserve"> and upload to website and database</w:t>
            </w:r>
          </w:p>
        </w:tc>
        <w:tc>
          <w:tcPr>
            <w:tcW w:w="2101" w:type="dxa"/>
            <w:vAlign w:val="bottom"/>
          </w:tcPr>
          <w:p w14:paraId="600C3174" w14:textId="20B52D82" w:rsidR="00533765" w:rsidRDefault="00533765" w:rsidP="00174056">
            <w:pPr>
              <w:jc w:val="center"/>
            </w:pPr>
            <w:r>
              <w:t>Alvin, Nyein Soe</w:t>
            </w:r>
          </w:p>
        </w:tc>
        <w:tc>
          <w:tcPr>
            <w:tcW w:w="1650" w:type="dxa"/>
            <w:vAlign w:val="bottom"/>
          </w:tcPr>
          <w:p w14:paraId="4ED21FC2" w14:textId="156737CD" w:rsidR="00533765" w:rsidRDefault="00533765" w:rsidP="00174056">
            <w:r>
              <w:t xml:space="preserve">   </w:t>
            </w:r>
            <w:r w:rsidR="00FC29C7">
              <w:t>30</w:t>
            </w:r>
            <w:r>
              <w:t>/8/19</w:t>
            </w:r>
          </w:p>
        </w:tc>
      </w:tr>
      <w:tr w:rsidR="00FC29C7" w:rsidRPr="0086110A" w14:paraId="6A8C4219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00310634" w14:textId="3E6E8E84" w:rsidR="00FC29C7" w:rsidRDefault="00B21744" w:rsidP="00174056">
            <w:pPr>
              <w:pStyle w:val="ActionItems"/>
              <w:numPr>
                <w:ilvl w:val="0"/>
                <w:numId w:val="5"/>
              </w:numPr>
            </w:pPr>
            <w:r>
              <w:t>Prepare hard copy of documents, prepare mpeg video and burn files to disc</w:t>
            </w:r>
          </w:p>
        </w:tc>
        <w:tc>
          <w:tcPr>
            <w:tcW w:w="2101" w:type="dxa"/>
            <w:vAlign w:val="bottom"/>
          </w:tcPr>
          <w:p w14:paraId="73C7B282" w14:textId="675D205C" w:rsidR="00FC29C7" w:rsidRDefault="00B21744" w:rsidP="00174056">
            <w:pPr>
              <w:jc w:val="center"/>
            </w:pPr>
            <w:r>
              <w:t>Alvin, Nyein Soe</w:t>
            </w:r>
          </w:p>
        </w:tc>
        <w:tc>
          <w:tcPr>
            <w:tcW w:w="1650" w:type="dxa"/>
            <w:vAlign w:val="bottom"/>
          </w:tcPr>
          <w:p w14:paraId="4F181937" w14:textId="7AD3C64A" w:rsidR="00FC29C7" w:rsidRDefault="00B21744" w:rsidP="00174056">
            <w:r>
              <w:t xml:space="preserve">   </w:t>
            </w:r>
            <w:bookmarkStart w:id="3" w:name="_GoBack"/>
            <w:bookmarkEnd w:id="3"/>
            <w:r>
              <w:t>30/8/19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  <w:bookmarkEnd w:id="0"/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4056"/>
    <w:rsid w:val="00175C49"/>
    <w:rsid w:val="001812A6"/>
    <w:rsid w:val="00187EF0"/>
    <w:rsid w:val="001A7482"/>
    <w:rsid w:val="001B0CFF"/>
    <w:rsid w:val="001D1A87"/>
    <w:rsid w:val="001E079F"/>
    <w:rsid w:val="001E2E08"/>
    <w:rsid w:val="001F35BB"/>
    <w:rsid w:val="001F5188"/>
    <w:rsid w:val="00213505"/>
    <w:rsid w:val="00214940"/>
    <w:rsid w:val="002273BA"/>
    <w:rsid w:val="002451B7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33765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3DF9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84F4F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06B48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1744"/>
    <w:rsid w:val="00B24609"/>
    <w:rsid w:val="00B26459"/>
    <w:rsid w:val="00B2652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27D47"/>
    <w:rsid w:val="00D320D4"/>
    <w:rsid w:val="00D3661D"/>
    <w:rsid w:val="00D424CE"/>
    <w:rsid w:val="00D43B0C"/>
    <w:rsid w:val="00D5350D"/>
    <w:rsid w:val="00D711F2"/>
    <w:rsid w:val="00D90153"/>
    <w:rsid w:val="00D93AB0"/>
    <w:rsid w:val="00DA5A8D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082"/>
    <w:rsid w:val="00F423E4"/>
    <w:rsid w:val="00F51B90"/>
    <w:rsid w:val="00F6249F"/>
    <w:rsid w:val="00F67D51"/>
    <w:rsid w:val="00F74D37"/>
    <w:rsid w:val="00F75FD9"/>
    <w:rsid w:val="00F76292"/>
    <w:rsid w:val="00F83F23"/>
    <w:rsid w:val="00F85AD6"/>
    <w:rsid w:val="00F85DF4"/>
    <w:rsid w:val="00FB28F1"/>
    <w:rsid w:val="00FC29C7"/>
    <w:rsid w:val="00FC6918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1F5E4B"/>
    <w:rsid w:val="0020714A"/>
    <w:rsid w:val="002E5A52"/>
    <w:rsid w:val="0031648D"/>
    <w:rsid w:val="0032430D"/>
    <w:rsid w:val="004039BE"/>
    <w:rsid w:val="0040497D"/>
    <w:rsid w:val="00405F47"/>
    <w:rsid w:val="00447CE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7A6093"/>
    <w:rsid w:val="008B4C19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0296"/>
    <w:rsid w:val="00D02CE3"/>
    <w:rsid w:val="00DC37B5"/>
    <w:rsid w:val="00E01AD5"/>
    <w:rsid w:val="00E021D4"/>
    <w:rsid w:val="00F62C07"/>
    <w:rsid w:val="00F86DC7"/>
    <w:rsid w:val="00FD73C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0903A-19EB-465C-874F-95430948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3</cp:revision>
  <cp:lastPrinted>2002-06-24T16:49:00Z</cp:lastPrinted>
  <dcterms:created xsi:type="dcterms:W3CDTF">2019-08-30T07:54:00Z</dcterms:created>
  <dcterms:modified xsi:type="dcterms:W3CDTF">2019-08-30T08:05:00Z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