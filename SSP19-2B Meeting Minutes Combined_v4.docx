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  <w:bookmarkStart w:id="0" w:name="_GoBack"/>
            <w:bookmarkEnd w:id="0"/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4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4B314B98" w:rsidR="004F0BDA" w:rsidRDefault="00663A59" w:rsidP="0061221C">
                      <w:pPr>
                        <w:pStyle w:val="MeetingInformation"/>
                        <w:jc w:val="left"/>
                      </w:pPr>
                      <w:r>
                        <w:t>April 13,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3AC35B36" w:rsidR="004F0BDA" w:rsidRDefault="00663A59" w:rsidP="00101BC5">
                  <w:pPr>
                    <w:pStyle w:val="MeetingInformation"/>
                    <w:jc w:val="left"/>
                  </w:pPr>
                  <w:r>
                    <w:t>3</w:t>
                  </w:r>
                  <w:r w:rsidR="00A166D0">
                    <w:t xml:space="preserve">:00 PM – </w:t>
                  </w:r>
                  <w:r>
                    <w:t>5</w:t>
                  </w:r>
                  <w:r w:rsidR="00A166D0">
                    <w:t>:3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0918DF76" w:rsidR="004F0BDA" w:rsidRDefault="00BE5A1F" w:rsidP="0061221C">
                  <w:pPr>
                    <w:pStyle w:val="MeetingInformation"/>
                    <w:jc w:val="left"/>
                  </w:pPr>
                  <w:r>
                    <w:t>S</w:t>
                  </w:r>
                  <w:r w:rsidR="00663A59">
                    <w:t>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 xml:space="preserve">Nyein </w:t>
            </w:r>
            <w:proofErr w:type="spellStart"/>
            <w:r>
              <w:t>Soe</w:t>
            </w:r>
            <w:proofErr w:type="spellEnd"/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752D06BC" w:rsidR="00F85DF4" w:rsidRPr="0086110A" w:rsidRDefault="00663A59" w:rsidP="00156F8E">
            <w:pPr>
              <w:ind w:left="37"/>
            </w:pPr>
            <w:r>
              <w:t>FYP Discussion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 xml:space="preserve">vin, Nyein </w:t>
            </w:r>
            <w:proofErr w:type="spellStart"/>
            <w:r w:rsidR="00663A59">
              <w:t>Soe</w:t>
            </w:r>
            <w:proofErr w:type="spellEnd"/>
            <w:r w:rsidR="00663A59">
              <w:t>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77777777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C81680" w:rsidRPr="0086110A" w14:paraId="3C6A3398" w14:textId="77777777" w:rsidTr="007956F2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1" w:name="MinuteItems"/>
            <w:bookmarkStart w:id="2" w:name="MinuteTopicSection"/>
            <w:bookmarkEnd w:id="1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1C5ED854" w14:textId="52D5B82D" w:rsidR="00C81680" w:rsidRPr="0086110A" w:rsidRDefault="00663A59" w:rsidP="00A50AD9">
            <w:r>
              <w:t>First discussion for FYP</w:t>
            </w:r>
          </w:p>
        </w:tc>
        <w:tc>
          <w:tcPr>
            <w:tcW w:w="1324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7B01982D" w14:textId="169FC99E" w:rsidR="00BE5A1F" w:rsidRDefault="00663A59" w:rsidP="00BE5A1F">
      <w:pPr>
        <w:pStyle w:val="ListParagraph"/>
        <w:numPr>
          <w:ilvl w:val="0"/>
          <w:numId w:val="2"/>
        </w:numPr>
      </w:pPr>
      <w:r>
        <w:t>Nomination of team leader</w:t>
      </w:r>
    </w:p>
    <w:p w14:paraId="0B0681D3" w14:textId="35405A21" w:rsidR="00663A59" w:rsidRDefault="00663A59" w:rsidP="00BE5A1F">
      <w:pPr>
        <w:pStyle w:val="ListParagraph"/>
        <w:numPr>
          <w:ilvl w:val="0"/>
          <w:numId w:val="2"/>
        </w:numPr>
      </w:pPr>
      <w:r>
        <w:t>Understand all member’s work schedule, strengths and weakness</w:t>
      </w:r>
    </w:p>
    <w:p w14:paraId="00CE72E4" w14:textId="4B909C58" w:rsidR="00663A59" w:rsidRDefault="00663A59" w:rsidP="00BE5A1F">
      <w:pPr>
        <w:pStyle w:val="ListParagraph"/>
        <w:numPr>
          <w:ilvl w:val="0"/>
          <w:numId w:val="2"/>
        </w:numPr>
      </w:pPr>
      <w:r>
        <w:t>Sharing of research done on FYP topic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7C5A88A9" w14:textId="667071E2" w:rsidR="00560C70" w:rsidRDefault="00663A59" w:rsidP="007D34AF">
      <w:pPr>
        <w:pStyle w:val="ListParagraph"/>
        <w:numPr>
          <w:ilvl w:val="0"/>
          <w:numId w:val="8"/>
        </w:numPr>
      </w:pPr>
      <w:r>
        <w:t xml:space="preserve">Nyein </w:t>
      </w:r>
      <w:proofErr w:type="spellStart"/>
      <w:r>
        <w:t>Soe</w:t>
      </w:r>
      <w:proofErr w:type="spellEnd"/>
      <w:r>
        <w:t xml:space="preserve"> have been nominated has team leader for team SSP19/2B</w:t>
      </w:r>
    </w:p>
    <w:p w14:paraId="23514959" w14:textId="5CF6918E" w:rsidR="0041038B" w:rsidRDefault="00AD44D8" w:rsidP="007D34AF">
      <w:pPr>
        <w:pStyle w:val="ListParagraph"/>
        <w:numPr>
          <w:ilvl w:val="0"/>
          <w:numId w:val="8"/>
        </w:numPr>
      </w:pPr>
      <w:r>
        <w:t>Exchange of contacts between members</w:t>
      </w:r>
    </w:p>
    <w:p w14:paraId="08E767C2" w14:textId="2472C413" w:rsidR="0041038B" w:rsidRDefault="00AD44D8" w:rsidP="007D34AF">
      <w:pPr>
        <w:pStyle w:val="ListParagraph"/>
        <w:numPr>
          <w:ilvl w:val="0"/>
          <w:numId w:val="8"/>
        </w:numPr>
      </w:pPr>
      <w:r>
        <w:t>Shared research results among all members</w:t>
      </w:r>
    </w:p>
    <w:bookmarkEnd w:id="2"/>
    <w:p w14:paraId="10A2BCAC" w14:textId="77777777" w:rsidR="00CA72B8" w:rsidRPr="004E7C34" w:rsidRDefault="00CA72B8" w:rsidP="00145916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213505">
        <w:trPr>
          <w:trHeight w:hRule="exact" w:val="390"/>
        </w:trPr>
        <w:tc>
          <w:tcPr>
            <w:tcW w:w="6663" w:type="dxa"/>
            <w:vAlign w:val="bottom"/>
          </w:tcPr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4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59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213505">
        <w:trPr>
          <w:trHeight w:hRule="exact" w:val="480"/>
        </w:trPr>
        <w:tc>
          <w:tcPr>
            <w:tcW w:w="6663" w:type="dxa"/>
            <w:vAlign w:val="bottom"/>
          </w:tcPr>
          <w:p w14:paraId="7CD10FA8" w14:textId="4C1C13DE" w:rsidR="00696162" w:rsidRPr="004E7C34" w:rsidRDefault="0008461D" w:rsidP="00554DF3">
            <w:pPr>
              <w:pStyle w:val="ActionItems"/>
              <w:numPr>
                <w:ilvl w:val="0"/>
                <w:numId w:val="5"/>
              </w:numPr>
            </w:pPr>
            <w:r>
              <w:t>To create shared document compiled with existing research materials</w:t>
            </w:r>
          </w:p>
        </w:tc>
        <w:tc>
          <w:tcPr>
            <w:tcW w:w="1984" w:type="dxa"/>
            <w:vAlign w:val="bottom"/>
          </w:tcPr>
          <w:p w14:paraId="7B528D0C" w14:textId="36750BA1" w:rsidR="00696162" w:rsidRPr="0086110A" w:rsidRDefault="00FF2C84" w:rsidP="00145916">
            <w:r w:rsidRPr="004E7C34">
              <w:t xml:space="preserve">             </w:t>
            </w:r>
            <w:r w:rsidR="00145916">
              <w:t>All</w:t>
            </w:r>
            <w:r w:rsidR="008309E8">
              <w:t xml:space="preserve"> </w:t>
            </w:r>
          </w:p>
        </w:tc>
        <w:tc>
          <w:tcPr>
            <w:tcW w:w="1559" w:type="dxa"/>
            <w:vAlign w:val="bottom"/>
          </w:tcPr>
          <w:p w14:paraId="28FA10A7" w14:textId="54F679B2" w:rsidR="00696162" w:rsidRPr="0086110A" w:rsidRDefault="00145916" w:rsidP="00036754">
            <w:r>
              <w:t>NA</w:t>
            </w:r>
          </w:p>
        </w:tc>
      </w:tr>
      <w:tr w:rsidR="00696162" w:rsidRPr="0086110A" w14:paraId="228860D7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4F6652A0" w14:textId="77777777" w:rsidR="00696162" w:rsidRPr="0086110A" w:rsidRDefault="00696162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237C9F51" w14:textId="77777777" w:rsidR="00696162" w:rsidRPr="0086110A" w:rsidRDefault="00696162" w:rsidP="00036754"/>
        </w:tc>
        <w:tc>
          <w:tcPr>
            <w:tcW w:w="1559" w:type="dxa"/>
            <w:vAlign w:val="bottom"/>
          </w:tcPr>
          <w:p w14:paraId="1BE1FA3B" w14:textId="77777777" w:rsidR="00696162" w:rsidRDefault="00696162" w:rsidP="00036754"/>
          <w:p w14:paraId="47496AB2" w14:textId="77777777" w:rsidR="00145916" w:rsidRDefault="00145916" w:rsidP="00036754"/>
          <w:p w14:paraId="668F1085" w14:textId="77777777" w:rsidR="00145916" w:rsidRDefault="00145916" w:rsidP="00036754"/>
          <w:p w14:paraId="1979A0B3" w14:textId="77777777" w:rsidR="00145916" w:rsidRDefault="00145916" w:rsidP="00036754"/>
          <w:p w14:paraId="6A16B975" w14:textId="77777777" w:rsidR="00145916" w:rsidRDefault="00145916" w:rsidP="00036754"/>
          <w:p w14:paraId="04D5B3D2" w14:textId="77777777" w:rsidR="00145916" w:rsidRDefault="00145916" w:rsidP="00036754"/>
          <w:p w14:paraId="15602B80" w14:textId="77777777" w:rsidR="00145916" w:rsidRDefault="00145916" w:rsidP="00036754"/>
          <w:p w14:paraId="2571876C" w14:textId="77777777" w:rsidR="00145916" w:rsidRDefault="00145916" w:rsidP="00036754"/>
          <w:p w14:paraId="0F64FD60" w14:textId="77777777" w:rsidR="00145916" w:rsidRDefault="00145916" w:rsidP="00036754"/>
          <w:p w14:paraId="3058F5C3" w14:textId="77777777" w:rsidR="00145916" w:rsidRDefault="00145916" w:rsidP="00036754"/>
          <w:p w14:paraId="7EF89C12" w14:textId="77777777" w:rsidR="00145916" w:rsidRPr="0086110A" w:rsidRDefault="00145916" w:rsidP="00036754"/>
        </w:tc>
      </w:tr>
      <w:tr w:rsidR="00145916" w:rsidRPr="0086110A" w14:paraId="57336FA1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551C7D9C" w14:textId="77777777" w:rsidR="00145916" w:rsidRDefault="00145916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75E5F1C2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5CD49979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0E5BCA9A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08EDADFC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090F4018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14:paraId="1F8E4DF2" w14:textId="21385485" w:rsidR="00AD44D8" w:rsidRPr="0086110A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3150FF4D" w14:textId="77777777" w:rsidR="00145916" w:rsidRPr="0086110A" w:rsidRDefault="00145916" w:rsidP="00036754"/>
        </w:tc>
        <w:tc>
          <w:tcPr>
            <w:tcW w:w="1559" w:type="dxa"/>
            <w:vAlign w:val="bottom"/>
          </w:tcPr>
          <w:p w14:paraId="0B5F0445" w14:textId="77777777" w:rsidR="00145916" w:rsidRDefault="00145916" w:rsidP="00036754"/>
        </w:tc>
      </w:tr>
      <w:tr w:rsidR="00AD44D8" w:rsidRPr="0086110A" w14:paraId="25307646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75F161B6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483E6D4A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1DF3988F" w14:textId="77777777" w:rsidR="00AD44D8" w:rsidRDefault="00AD44D8" w:rsidP="00036754"/>
        </w:tc>
      </w:tr>
      <w:tr w:rsidR="00AD44D8" w:rsidRPr="0086110A" w14:paraId="08062586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64F356FD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665D2783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1EC1B33E" w14:textId="77777777" w:rsidR="00AD44D8" w:rsidRDefault="00AD44D8" w:rsidP="00036754"/>
        </w:tc>
      </w:tr>
      <w:tr w:rsidR="00AD44D8" w:rsidRPr="0086110A" w14:paraId="03C9F39C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56EDE4A2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7F690CE4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7C207232" w14:textId="77777777" w:rsidR="00AD44D8" w:rsidRDefault="00AD44D8" w:rsidP="00036754"/>
        </w:tc>
      </w:tr>
      <w:tr w:rsidR="00AD44D8" w:rsidRPr="0086110A" w14:paraId="0BA49C4E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668138AA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0667CFB7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57985FEB" w14:textId="77777777" w:rsidR="00AD44D8" w:rsidRDefault="00AD44D8" w:rsidP="00036754"/>
        </w:tc>
      </w:tr>
      <w:tr w:rsidR="00AD44D8" w:rsidRPr="0086110A" w14:paraId="19FF34D7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25FE6A56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2C422DA0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01DD1870" w14:textId="77777777" w:rsidR="00AD44D8" w:rsidRDefault="00AD44D8" w:rsidP="00036754"/>
        </w:tc>
      </w:tr>
      <w:tr w:rsidR="00AD44D8" w:rsidRPr="0086110A" w14:paraId="061E8D97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435DCAD0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003A60AA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5A9AF7BA" w14:textId="77777777" w:rsidR="00AD44D8" w:rsidRDefault="00AD44D8" w:rsidP="00036754"/>
        </w:tc>
      </w:tr>
      <w:tr w:rsidR="00AD44D8" w:rsidRPr="0086110A" w14:paraId="76619AB1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020C1142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23FED0F8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01A37239" w14:textId="77777777" w:rsidR="00AD44D8" w:rsidRDefault="00AD44D8" w:rsidP="00036754"/>
        </w:tc>
      </w:tr>
      <w:tr w:rsidR="00AD44D8" w:rsidRPr="0086110A" w14:paraId="6129521D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44965AC5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57251BF8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45AEE238" w14:textId="77777777" w:rsidR="00AD44D8" w:rsidRDefault="00AD44D8" w:rsidP="00036754"/>
        </w:tc>
      </w:tr>
      <w:tr w:rsidR="00AD44D8" w:rsidRPr="0086110A" w14:paraId="71FD3C45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7EDCDDEE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7A3AEECA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41E7BAFC" w14:textId="77777777" w:rsidR="00AD44D8" w:rsidRDefault="00AD44D8" w:rsidP="00036754"/>
        </w:tc>
      </w:tr>
      <w:tr w:rsidR="00AD44D8" w:rsidRPr="0086110A" w14:paraId="0C56C18D" w14:textId="77777777" w:rsidTr="00213505">
        <w:trPr>
          <w:trHeight w:hRule="exact" w:val="360"/>
        </w:trPr>
        <w:tc>
          <w:tcPr>
            <w:tcW w:w="6663" w:type="dxa"/>
            <w:vAlign w:val="bottom"/>
          </w:tcPr>
          <w:p w14:paraId="7BA1B6F2" w14:textId="77777777" w:rsidR="00AD44D8" w:rsidRDefault="00AD44D8" w:rsidP="00911E2C">
            <w:pPr>
              <w:pStyle w:val="ActionItems"/>
              <w:numPr>
                <w:ilvl w:val="0"/>
                <w:numId w:val="0"/>
              </w:numPr>
              <w:ind w:left="360"/>
            </w:pPr>
          </w:p>
        </w:tc>
        <w:tc>
          <w:tcPr>
            <w:tcW w:w="1984" w:type="dxa"/>
            <w:vAlign w:val="bottom"/>
          </w:tcPr>
          <w:p w14:paraId="05F45E86" w14:textId="77777777" w:rsidR="00AD44D8" w:rsidRPr="0086110A" w:rsidRDefault="00AD44D8" w:rsidP="00036754"/>
        </w:tc>
        <w:tc>
          <w:tcPr>
            <w:tcW w:w="1559" w:type="dxa"/>
            <w:vAlign w:val="bottom"/>
          </w:tcPr>
          <w:p w14:paraId="0ADAF0DB" w14:textId="77777777" w:rsidR="00AD44D8" w:rsidRDefault="00AD44D8" w:rsidP="00036754"/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lastRenderedPageBreak/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7FEC4B92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 based on their strengths and weakness, as well as their experiences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17E060C4" w14:textId="77777777" w:rsidR="00083A45" w:rsidRPr="00CA72B8" w:rsidRDefault="00083A45" w:rsidP="00083A45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C4585B">
        <w:trPr>
          <w:trHeight w:hRule="exact" w:val="644"/>
        </w:trPr>
        <w:tc>
          <w:tcPr>
            <w:tcW w:w="7055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21144B68" w14:textId="135CF1D7" w:rsidR="0056100C" w:rsidRPr="0086110A" w:rsidRDefault="00AD44D8" w:rsidP="000B5347">
            <w:pPr>
              <w:pStyle w:val="ActionItems"/>
              <w:numPr>
                <w:ilvl w:val="0"/>
                <w:numId w:val="5"/>
              </w:numPr>
            </w:pPr>
            <w:r>
              <w:t>Compile findings of</w:t>
            </w:r>
            <w:r w:rsidR="0008461D">
              <w:t xml:space="preserve"> further</w:t>
            </w:r>
            <w:r>
              <w:t xml:space="preserve"> research and update in a shared document</w:t>
            </w:r>
          </w:p>
        </w:tc>
        <w:tc>
          <w:tcPr>
            <w:tcW w:w="2101" w:type="dxa"/>
            <w:vAlign w:val="bottom"/>
          </w:tcPr>
          <w:p w14:paraId="13E26DBA" w14:textId="213D8865" w:rsidR="009F05F7" w:rsidRPr="0086110A" w:rsidRDefault="00F6249F" w:rsidP="000B5347">
            <w:pPr>
              <w:jc w:val="center"/>
            </w:pPr>
            <w:r>
              <w:t>All</w:t>
            </w:r>
          </w:p>
        </w:tc>
        <w:tc>
          <w:tcPr>
            <w:tcW w:w="1650" w:type="dxa"/>
            <w:vAlign w:val="bottom"/>
          </w:tcPr>
          <w:p w14:paraId="70983C14" w14:textId="18E6E606" w:rsidR="0008461D" w:rsidRPr="0086110A" w:rsidRDefault="00F6249F" w:rsidP="009434ED">
            <w:r>
              <w:t>NA</w:t>
            </w:r>
          </w:p>
        </w:tc>
      </w:tr>
      <w:tr w:rsidR="0008461D" w:rsidRPr="0086110A" w14:paraId="20BCF370" w14:textId="77777777" w:rsidTr="00C4585B">
        <w:trPr>
          <w:trHeight w:hRule="exact" w:val="792"/>
        </w:trPr>
        <w:tc>
          <w:tcPr>
            <w:tcW w:w="7055" w:type="dxa"/>
            <w:vAlign w:val="bottom"/>
          </w:tcPr>
          <w:p w14:paraId="71E9F7F6" w14:textId="75DAC0A7" w:rsidR="0008461D" w:rsidRDefault="006641AE" w:rsidP="000B5347">
            <w:pPr>
              <w:pStyle w:val="ActionItems"/>
              <w:numPr>
                <w:ilvl w:val="0"/>
                <w:numId w:val="5"/>
              </w:numPr>
            </w:pPr>
            <w:r>
              <w:t>Setup and design website with basic features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6106F025" w:rsidR="0008461D" w:rsidRDefault="006641AE" w:rsidP="009434ED">
            <w:r>
              <w:t>30/4/2019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33D09CF3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6521EF97" w14:textId="61F16179" w:rsidR="00EC48AD" w:rsidRPr="00EC48AD" w:rsidRDefault="00EC48AD" w:rsidP="00EC48AD"/>
    <w:p w14:paraId="04355533" w14:textId="0D122AC5" w:rsidR="00EC48AD" w:rsidRPr="00EC48AD" w:rsidRDefault="00EC48AD" w:rsidP="00EC48AD"/>
    <w:p w14:paraId="0CFF859C" w14:textId="41B5746F" w:rsidR="00EC48AD" w:rsidRPr="00EC48AD" w:rsidRDefault="00EC48AD" w:rsidP="00EC48AD"/>
    <w:p w14:paraId="69409A18" w14:textId="6E646767" w:rsidR="00EC48AD" w:rsidRPr="00EC48AD" w:rsidRDefault="00EC48AD" w:rsidP="00EC48AD"/>
    <w:p w14:paraId="1CDFCEB6" w14:textId="5109CBFF" w:rsidR="00EC48AD" w:rsidRPr="00EC48AD" w:rsidRDefault="00EC48AD" w:rsidP="00EC48AD"/>
    <w:p w14:paraId="7FE3D218" w14:textId="61FFE877" w:rsidR="00EC48AD" w:rsidRPr="00EC48AD" w:rsidRDefault="00EC48AD" w:rsidP="00EC48AD"/>
    <w:p w14:paraId="3185FFEA" w14:textId="7CB76FF2" w:rsidR="00EC48AD" w:rsidRPr="00EC48AD" w:rsidRDefault="00EC48AD" w:rsidP="00EC48AD"/>
    <w:p w14:paraId="244EA31B" w14:textId="77D416F3" w:rsidR="00EC48AD" w:rsidRPr="00EC48AD" w:rsidRDefault="00EC48AD" w:rsidP="00EC48AD"/>
    <w:p w14:paraId="1E8167CF" w14:textId="657829AB" w:rsidR="00EC48AD" w:rsidRPr="00EC48AD" w:rsidRDefault="00EC48AD" w:rsidP="00EC48AD"/>
    <w:p w14:paraId="4DE36B2C" w14:textId="28935FF6" w:rsidR="00EC48AD" w:rsidRPr="00EC48AD" w:rsidRDefault="00EC48AD" w:rsidP="00EC48AD"/>
    <w:p w14:paraId="38D52633" w14:textId="64275774" w:rsidR="00EC48AD" w:rsidRPr="00EC48AD" w:rsidRDefault="00EC48AD" w:rsidP="00EC48AD"/>
    <w:p w14:paraId="5452F0AE" w14:textId="0CE82080" w:rsidR="00EC48AD" w:rsidRPr="00EC48AD" w:rsidRDefault="00EC48AD" w:rsidP="00EC48AD"/>
    <w:p w14:paraId="40338772" w14:textId="13DFFC0E" w:rsidR="00EC48AD" w:rsidRPr="00EC48AD" w:rsidRDefault="00EC48AD" w:rsidP="00EC48AD"/>
    <w:p w14:paraId="12D55E2F" w14:textId="1E8AF44A" w:rsidR="00EC48AD" w:rsidRPr="00EC48AD" w:rsidRDefault="00EC48AD" w:rsidP="00EC48AD"/>
    <w:p w14:paraId="53CA6BBC" w14:textId="1793F59F" w:rsidR="00EC48AD" w:rsidRPr="00EC48AD" w:rsidRDefault="00EC48AD" w:rsidP="00EC48AD"/>
    <w:p w14:paraId="2242A4F0" w14:textId="71BE4C4C" w:rsidR="00EC48AD" w:rsidRPr="00EC48AD" w:rsidRDefault="00EC48AD" w:rsidP="00EC48AD"/>
    <w:p w14:paraId="2C81F9E5" w14:textId="115C8A74" w:rsidR="00EC48AD" w:rsidRDefault="00EC48AD" w:rsidP="00EC48AD"/>
    <w:p w14:paraId="263849D3" w14:textId="5874FAA5" w:rsidR="00EC48AD" w:rsidRPr="00EC48AD" w:rsidRDefault="00EC48AD" w:rsidP="00EC48AD"/>
    <w:p w14:paraId="1AC0615D" w14:textId="6163E2F5" w:rsidR="00EC48AD" w:rsidRDefault="00EC48AD" w:rsidP="00EC48AD"/>
    <w:p w14:paraId="5006B75B" w14:textId="2CB4FC8B" w:rsidR="00EC48AD" w:rsidRDefault="00EC48AD" w:rsidP="00EC48AD">
      <w:pPr>
        <w:ind w:firstLine="720"/>
      </w:pPr>
    </w:p>
    <w:p w14:paraId="36493C36" w14:textId="3297A3AF" w:rsidR="00EC48AD" w:rsidRDefault="00EC48AD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EC48AD" w14:paraId="2E650951" w14:textId="77777777" w:rsidTr="00466A63">
        <w:tc>
          <w:tcPr>
            <w:tcW w:w="5122" w:type="dxa"/>
          </w:tcPr>
          <w:p w14:paraId="74718727" w14:textId="77777777" w:rsidR="00EC48AD" w:rsidRDefault="00EC48AD" w:rsidP="00466A63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EC48AD" w14:paraId="2FC6B3D1" w14:textId="77777777" w:rsidTr="00466A63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352856084"/>
                  <w:placeholder>
                    <w:docPart w:val="B699947F392741ECAC2BC839CF68BEED"/>
                  </w:placeholder>
                  <w:date w:fullDate="2019-04-2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425AC865" w14:textId="77777777" w:rsidR="00EC48AD" w:rsidRDefault="00EC48AD" w:rsidP="00466A63">
                      <w:pPr>
                        <w:pStyle w:val="MeetingInformation"/>
                        <w:jc w:val="left"/>
                      </w:pPr>
                      <w:r>
                        <w:t>April 27, 2019</w:t>
                      </w:r>
                    </w:p>
                  </w:tc>
                </w:sdtContent>
              </w:sdt>
            </w:tr>
            <w:tr w:rsidR="00EC48AD" w14:paraId="49D8855A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74ED2CB1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3:00 PM – 5:30 PM</w:t>
                  </w:r>
                </w:p>
              </w:tc>
            </w:tr>
            <w:tr w:rsidR="00EC48AD" w14:paraId="6AE1D8DF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12809BB3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7549E1B6" w14:textId="77777777" w:rsidR="00EC48AD" w:rsidRDefault="00EC48AD" w:rsidP="00466A63"/>
        </w:tc>
      </w:tr>
    </w:tbl>
    <w:p w14:paraId="75232830" w14:textId="77777777" w:rsidR="00EC48AD" w:rsidRDefault="00EC48AD" w:rsidP="00EC48AD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EC48AD" w:rsidRPr="0086110A" w14:paraId="1D77EB00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60C9A961" w14:textId="77777777" w:rsidR="00EC48AD" w:rsidRPr="0086110A" w:rsidRDefault="00EC48AD" w:rsidP="00466A63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3373D677" w14:textId="77777777" w:rsidR="00EC48AD" w:rsidRPr="0086110A" w:rsidRDefault="00EC48AD" w:rsidP="00466A63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7DF7601A" w14:textId="77777777" w:rsidR="00EC48AD" w:rsidRPr="0086110A" w:rsidRDefault="00EC48AD" w:rsidP="00466A63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162ED396" w14:textId="77777777" w:rsidR="00EC48AD" w:rsidRPr="0086110A" w:rsidRDefault="00EC48AD" w:rsidP="00466A63">
            <w:pPr>
              <w:ind w:left="37"/>
            </w:pPr>
            <w:r>
              <w:t>FYP Discussion 2</w:t>
            </w:r>
          </w:p>
        </w:tc>
      </w:tr>
      <w:tr w:rsidR="00EC48AD" w:rsidRPr="0086110A" w14:paraId="03B3152C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1C7F19BF" w14:textId="77777777" w:rsidR="00EC48AD" w:rsidRPr="0086110A" w:rsidRDefault="00EC48AD" w:rsidP="00466A63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530B7772" w14:textId="77777777" w:rsidR="00EC48AD" w:rsidRPr="0086110A" w:rsidRDefault="00EC48AD" w:rsidP="00466A63">
            <w:r>
              <w:t>Wilson</w:t>
            </w:r>
          </w:p>
        </w:tc>
        <w:tc>
          <w:tcPr>
            <w:tcW w:w="1779" w:type="dxa"/>
            <w:vAlign w:val="bottom"/>
          </w:tcPr>
          <w:p w14:paraId="79F2400E" w14:textId="77777777" w:rsidR="00EC48AD" w:rsidRPr="0086110A" w:rsidRDefault="00EC48AD" w:rsidP="00466A63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5D904BA6" w14:textId="77777777" w:rsidR="00EC48AD" w:rsidRPr="0086110A" w:rsidRDefault="00EC48AD" w:rsidP="00466A63">
            <w:r>
              <w:t>Alvin</w:t>
            </w:r>
          </w:p>
        </w:tc>
      </w:tr>
      <w:tr w:rsidR="00EC48AD" w:rsidRPr="0086110A" w14:paraId="3A8F8745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083FE1C0" w14:textId="77777777" w:rsidR="00EC48AD" w:rsidRPr="0086110A" w:rsidRDefault="00EC48AD" w:rsidP="00466A63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5C42F09" w14:textId="77777777" w:rsidR="00EC48AD" w:rsidRPr="0086110A" w:rsidRDefault="00EC48AD" w:rsidP="00466A63">
            <w:r>
              <w:t>Alvin</w:t>
            </w:r>
          </w:p>
        </w:tc>
        <w:tc>
          <w:tcPr>
            <w:tcW w:w="1779" w:type="dxa"/>
            <w:vAlign w:val="bottom"/>
          </w:tcPr>
          <w:p w14:paraId="224D2D29" w14:textId="77777777" w:rsidR="00EC48AD" w:rsidRPr="0086110A" w:rsidRDefault="00EC48AD" w:rsidP="00466A63"/>
        </w:tc>
        <w:tc>
          <w:tcPr>
            <w:tcW w:w="3315" w:type="dxa"/>
            <w:vAlign w:val="bottom"/>
          </w:tcPr>
          <w:p w14:paraId="05CA3CEA" w14:textId="77777777" w:rsidR="00EC48AD" w:rsidRPr="0086110A" w:rsidRDefault="00EC48AD" w:rsidP="00466A63"/>
        </w:tc>
      </w:tr>
    </w:tbl>
    <w:p w14:paraId="2F4526A1" w14:textId="77777777" w:rsidR="00EC48AD" w:rsidRDefault="00EC48AD" w:rsidP="00EC48A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EC48AD" w:rsidRPr="0086110A" w14:paraId="70E3AD8B" w14:textId="77777777" w:rsidTr="00466A63">
        <w:trPr>
          <w:trHeight w:hRule="exact" w:val="535"/>
        </w:trPr>
        <w:tc>
          <w:tcPr>
            <w:tcW w:w="1980" w:type="dxa"/>
            <w:vAlign w:val="bottom"/>
          </w:tcPr>
          <w:p w14:paraId="0AE7A9AF" w14:textId="77777777" w:rsidR="00EC48AD" w:rsidRPr="0086110A" w:rsidRDefault="00EC48AD" w:rsidP="00466A63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4656514" w14:textId="77777777" w:rsidR="00EC48AD" w:rsidRPr="0086110A" w:rsidRDefault="00EC48AD" w:rsidP="00466A63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EC48AD" w:rsidRPr="0086110A" w14:paraId="7EC815E7" w14:textId="77777777" w:rsidTr="00466A63">
        <w:trPr>
          <w:trHeight w:hRule="exact" w:val="583"/>
        </w:trPr>
        <w:tc>
          <w:tcPr>
            <w:tcW w:w="1980" w:type="dxa"/>
            <w:vAlign w:val="bottom"/>
          </w:tcPr>
          <w:p w14:paraId="6985A24F" w14:textId="77777777" w:rsidR="00EC48AD" w:rsidRPr="0086110A" w:rsidRDefault="00EC48AD" w:rsidP="00466A63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46B0916E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4643352E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5CFD432A" w14:textId="77777777" w:rsidR="00EC48AD" w:rsidRPr="0086110A" w:rsidRDefault="00EC48AD" w:rsidP="00466A63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7B069306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006F1D06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1B5C040C" w14:textId="77777777" w:rsidR="00EC48AD" w:rsidRPr="0086110A" w:rsidRDefault="00EC48AD" w:rsidP="00466A63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4140E23" w14:textId="77777777" w:rsidR="00EC48AD" w:rsidRPr="0086110A" w:rsidRDefault="00EC48AD" w:rsidP="00466A63">
            <w:r>
              <w:t>Notebook / Laptop /Stationery</w:t>
            </w:r>
          </w:p>
        </w:tc>
      </w:tr>
    </w:tbl>
    <w:p w14:paraId="41B92D85" w14:textId="77777777" w:rsidR="00EC48AD" w:rsidRDefault="00EC48AD" w:rsidP="00EC48AD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EC48AD" w:rsidRPr="0086110A" w14:paraId="4A32A8E2" w14:textId="77777777" w:rsidTr="00466A63">
        <w:trPr>
          <w:trHeight w:hRule="exact" w:val="360"/>
        </w:trPr>
        <w:tc>
          <w:tcPr>
            <w:tcW w:w="1310" w:type="dxa"/>
            <w:vAlign w:val="bottom"/>
          </w:tcPr>
          <w:p w14:paraId="781425F3" w14:textId="77777777" w:rsidR="00EC48AD" w:rsidRPr="0086110A" w:rsidRDefault="00EC48AD" w:rsidP="00466A63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vAlign w:val="bottom"/>
          </w:tcPr>
          <w:p w14:paraId="3800D064" w14:textId="77777777" w:rsidR="00EC48AD" w:rsidRPr="0086110A" w:rsidRDefault="00EC48AD" w:rsidP="00466A63">
            <w:r>
              <w:t>Discussion on research findings</w:t>
            </w:r>
          </w:p>
        </w:tc>
        <w:tc>
          <w:tcPr>
            <w:tcW w:w="1324" w:type="dxa"/>
            <w:vAlign w:val="bottom"/>
          </w:tcPr>
          <w:p w14:paraId="12476293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579D5780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1485C8B6" w14:textId="77777777" w:rsidR="00EC48AD" w:rsidRDefault="00EC48AD" w:rsidP="00EC48AD">
      <w:pPr>
        <w:pStyle w:val="Heading4"/>
      </w:pPr>
      <w:r w:rsidRPr="00A50AD9">
        <w:t>Discussion</w:t>
      </w:r>
      <w:r>
        <w:t>:</w:t>
      </w:r>
    </w:p>
    <w:p w14:paraId="6B71A317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Analysis of research results</w:t>
      </w:r>
    </w:p>
    <w:p w14:paraId="018A934F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Sharing of research on various apps available in the market</w:t>
      </w:r>
    </w:p>
    <w:p w14:paraId="3C41EB2E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Testing of various apps</w:t>
      </w:r>
    </w:p>
    <w:p w14:paraId="47E8275E" w14:textId="77777777" w:rsidR="00EC48AD" w:rsidRDefault="00EC48AD" w:rsidP="00EC48AD">
      <w:pPr>
        <w:pStyle w:val="Heading4"/>
      </w:pPr>
      <w:r>
        <w:t>Conclusions:</w:t>
      </w:r>
    </w:p>
    <w:p w14:paraId="303B166B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Limited apps available on Android platform</w:t>
      </w:r>
    </w:p>
    <w:p w14:paraId="65D7D578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Detailed information only available on Windows platform app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EC48AD" w:rsidRPr="004E7C34" w14:paraId="407DCBEF" w14:textId="77777777" w:rsidTr="00466A63">
        <w:trPr>
          <w:trHeight w:hRule="exact" w:val="390"/>
        </w:trPr>
        <w:tc>
          <w:tcPr>
            <w:tcW w:w="6675" w:type="dxa"/>
            <w:vAlign w:val="bottom"/>
          </w:tcPr>
          <w:p w14:paraId="24254B31" w14:textId="77777777" w:rsidR="00EC48AD" w:rsidRPr="004E7C34" w:rsidRDefault="00EC48AD" w:rsidP="00466A63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45C24E2C" w14:textId="77777777" w:rsidR="00EC48AD" w:rsidRPr="004E7C34" w:rsidRDefault="00EC48AD" w:rsidP="00466A63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4A3DD0BD" w14:textId="77777777" w:rsidR="00EC48AD" w:rsidRPr="004E7C34" w:rsidRDefault="00EC48AD" w:rsidP="00466A63">
            <w:pPr>
              <w:pStyle w:val="Heading3"/>
            </w:pPr>
            <w:r w:rsidRPr="004E7C34">
              <w:t>Deadline</w:t>
            </w:r>
          </w:p>
        </w:tc>
      </w:tr>
      <w:tr w:rsidR="00EC48AD" w:rsidRPr="0086110A" w14:paraId="03400137" w14:textId="77777777" w:rsidTr="00466A63">
        <w:trPr>
          <w:trHeight w:hRule="exact" w:val="644"/>
        </w:trPr>
        <w:tc>
          <w:tcPr>
            <w:tcW w:w="6675" w:type="dxa"/>
            <w:vAlign w:val="bottom"/>
          </w:tcPr>
          <w:p w14:paraId="35057188" w14:textId="77777777" w:rsidR="00EC48AD" w:rsidRPr="004E7C34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Compile findings and app testing results in the template plan</w:t>
            </w:r>
          </w:p>
        </w:tc>
        <w:tc>
          <w:tcPr>
            <w:tcW w:w="1987" w:type="dxa"/>
            <w:vAlign w:val="bottom"/>
          </w:tcPr>
          <w:p w14:paraId="2CE142DA" w14:textId="77777777" w:rsidR="00EC48AD" w:rsidRPr="0086110A" w:rsidRDefault="00EC48AD" w:rsidP="00466A63">
            <w:r w:rsidRPr="004E7C34">
              <w:t xml:space="preserve">             </w:t>
            </w:r>
            <w:r>
              <w:t xml:space="preserve">All </w:t>
            </w:r>
          </w:p>
        </w:tc>
        <w:tc>
          <w:tcPr>
            <w:tcW w:w="1562" w:type="dxa"/>
            <w:vAlign w:val="bottom"/>
          </w:tcPr>
          <w:p w14:paraId="58CE73DE" w14:textId="77777777" w:rsidR="00EC48AD" w:rsidRPr="0086110A" w:rsidRDefault="00EC48AD" w:rsidP="00466A63">
            <w:r>
              <w:t>NA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EC48AD" w:rsidRPr="0086110A" w14:paraId="663EE58B" w14:textId="77777777" w:rsidTr="00466A63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497B4E3B" w14:textId="77777777" w:rsidR="00EC48AD" w:rsidRPr="00AA7637" w:rsidRDefault="00EC48AD" w:rsidP="00466A63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A751092" w14:textId="77777777" w:rsidR="00EC48AD" w:rsidRPr="0086110A" w:rsidRDefault="00EC48AD" w:rsidP="00466A63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18096112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3ADDB393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15F8E8DB" w14:textId="77777777" w:rsidR="00EC48AD" w:rsidRDefault="00EC48AD" w:rsidP="00EC48AD"/>
    <w:p w14:paraId="0909C77E" w14:textId="77777777" w:rsidR="00EC48AD" w:rsidRDefault="00EC48AD" w:rsidP="00EC48AD">
      <w:pPr>
        <w:pStyle w:val="Heading4"/>
      </w:pPr>
      <w:r>
        <w:t xml:space="preserve">Discussion: </w:t>
      </w:r>
    </w:p>
    <w:p w14:paraId="5736ED83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71429207" w14:textId="77777777" w:rsidR="00EC48AD" w:rsidRDefault="00EC48AD" w:rsidP="00EC48AD"/>
    <w:p w14:paraId="21E915C6" w14:textId="77777777" w:rsidR="00EC48AD" w:rsidRDefault="00EC48AD" w:rsidP="00EC48AD">
      <w:pPr>
        <w:pStyle w:val="Heading4"/>
      </w:pPr>
      <w:r>
        <w:t>Conclusions:</w:t>
      </w:r>
    </w:p>
    <w:p w14:paraId="05F510E5" w14:textId="77777777" w:rsidR="00EC48AD" w:rsidRPr="00CA72B8" w:rsidRDefault="00EC48AD" w:rsidP="00EC48A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EC48AD" w:rsidRPr="0086110A" w14:paraId="43BC90C9" w14:textId="77777777" w:rsidTr="00466A63">
        <w:trPr>
          <w:trHeight w:hRule="exact" w:val="644"/>
        </w:trPr>
        <w:tc>
          <w:tcPr>
            <w:tcW w:w="7055" w:type="dxa"/>
            <w:vAlign w:val="bottom"/>
          </w:tcPr>
          <w:p w14:paraId="2595CB01" w14:textId="77777777" w:rsidR="00EC48AD" w:rsidRPr="0086110A" w:rsidRDefault="00EC48AD" w:rsidP="00466A63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7E99A679" w14:textId="77777777" w:rsidR="00EC48AD" w:rsidRPr="0086110A" w:rsidRDefault="00EC48AD" w:rsidP="00466A63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67946A3D" w14:textId="77777777" w:rsidR="00EC48AD" w:rsidRPr="0086110A" w:rsidRDefault="00EC48AD" w:rsidP="00466A63">
            <w:pPr>
              <w:pStyle w:val="Heading3"/>
            </w:pPr>
            <w:r w:rsidRPr="0086110A">
              <w:t>Deadline</w:t>
            </w:r>
          </w:p>
        </w:tc>
      </w:tr>
      <w:tr w:rsidR="00EC48AD" w:rsidRPr="0086110A" w14:paraId="1175415B" w14:textId="77777777" w:rsidTr="00466A63">
        <w:trPr>
          <w:trHeight w:hRule="exact" w:val="792"/>
        </w:trPr>
        <w:tc>
          <w:tcPr>
            <w:tcW w:w="7055" w:type="dxa"/>
            <w:vAlign w:val="bottom"/>
          </w:tcPr>
          <w:p w14:paraId="340B34B4" w14:textId="77777777" w:rsidR="00EC48AD" w:rsidRPr="0086110A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Compile findings of further research and update in a shared document</w:t>
            </w:r>
          </w:p>
        </w:tc>
        <w:tc>
          <w:tcPr>
            <w:tcW w:w="2101" w:type="dxa"/>
            <w:vAlign w:val="bottom"/>
          </w:tcPr>
          <w:p w14:paraId="2CF1B462" w14:textId="77777777" w:rsidR="00EC48AD" w:rsidRPr="0086110A" w:rsidRDefault="00EC48AD" w:rsidP="00466A63">
            <w:pPr>
              <w:jc w:val="center"/>
            </w:pPr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>, Wilson</w:t>
            </w:r>
          </w:p>
        </w:tc>
        <w:tc>
          <w:tcPr>
            <w:tcW w:w="1650" w:type="dxa"/>
            <w:vAlign w:val="bottom"/>
          </w:tcPr>
          <w:p w14:paraId="4FA1E905" w14:textId="77777777" w:rsidR="00EC48AD" w:rsidRPr="0086110A" w:rsidRDefault="00EC48AD" w:rsidP="00466A63">
            <w:r>
              <w:t>NA</w:t>
            </w:r>
          </w:p>
        </w:tc>
      </w:tr>
      <w:tr w:rsidR="00EC48AD" w:rsidRPr="0086110A" w14:paraId="64E05723" w14:textId="77777777" w:rsidTr="00466A63">
        <w:trPr>
          <w:trHeight w:hRule="exact" w:val="792"/>
        </w:trPr>
        <w:tc>
          <w:tcPr>
            <w:tcW w:w="7055" w:type="dxa"/>
            <w:vAlign w:val="bottom"/>
          </w:tcPr>
          <w:p w14:paraId="5A59000C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2363AAD9" w14:textId="77777777" w:rsidR="00EC48AD" w:rsidRDefault="00EC48AD" w:rsidP="00466A63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419DFC2E" w14:textId="77777777" w:rsidR="00EC48AD" w:rsidRDefault="00EC48AD" w:rsidP="00466A63">
            <w:r>
              <w:t xml:space="preserve">   NA</w:t>
            </w:r>
          </w:p>
        </w:tc>
      </w:tr>
    </w:tbl>
    <w:p w14:paraId="0D7BBF2C" w14:textId="77777777" w:rsidR="00EC48AD" w:rsidRPr="00034147" w:rsidRDefault="00EC48AD" w:rsidP="00EC48AD">
      <w:pPr>
        <w:pStyle w:val="Heading2"/>
        <w:jc w:val="left"/>
        <w:rPr>
          <w:b w:val="0"/>
          <w:i w:val="0"/>
        </w:rPr>
      </w:pPr>
    </w:p>
    <w:p w14:paraId="5F61AC36" w14:textId="77777777" w:rsidR="00EC48AD" w:rsidRDefault="00EC48AD" w:rsidP="00EC48AD">
      <w:pPr>
        <w:pStyle w:val="Heading2"/>
      </w:pPr>
      <w:r w:rsidRPr="0086110A">
        <w:t>Other Information</w:t>
      </w:r>
    </w:p>
    <w:p w14:paraId="41187A6B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631D3CCD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73B26DD2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1F2BF9F7" w14:textId="77777777" w:rsidR="00EC48AD" w:rsidRPr="008533BF" w:rsidRDefault="00EC48AD" w:rsidP="00EC48AD">
      <w:pPr>
        <w:pStyle w:val="ListParagraph"/>
        <w:rPr>
          <w:b/>
          <w:color w:val="FF0000"/>
          <w:u w:val="single"/>
        </w:rPr>
      </w:pPr>
    </w:p>
    <w:p w14:paraId="75214920" w14:textId="77777777" w:rsidR="00EC48AD" w:rsidRDefault="00EC48AD" w:rsidP="00EC48AD">
      <w:pPr>
        <w:pStyle w:val="Heading4"/>
      </w:pPr>
      <w:r>
        <w:t>Special notes:</w:t>
      </w:r>
    </w:p>
    <w:p w14:paraId="18FF4D02" w14:textId="77777777" w:rsidR="00EC48AD" w:rsidRDefault="00EC48AD" w:rsidP="00EC48AD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7E6F2FA9" w14:textId="04A28970" w:rsidR="00EC48AD" w:rsidRDefault="00EC48AD" w:rsidP="00EC48AD">
      <w:pPr>
        <w:ind w:firstLine="720"/>
      </w:pPr>
    </w:p>
    <w:p w14:paraId="6A7F32DA" w14:textId="2CCEB2A2" w:rsidR="00EC48AD" w:rsidRDefault="00EC48AD" w:rsidP="00EC48AD">
      <w:pPr>
        <w:ind w:firstLine="720"/>
      </w:pPr>
    </w:p>
    <w:p w14:paraId="10A7B7BD" w14:textId="0D407AB2" w:rsidR="00EC48AD" w:rsidRDefault="00EC48AD" w:rsidP="00EC48AD">
      <w:pPr>
        <w:ind w:firstLine="720"/>
      </w:pPr>
    </w:p>
    <w:p w14:paraId="7DAFB881" w14:textId="594635C2" w:rsidR="00EC48AD" w:rsidRDefault="00EC48AD" w:rsidP="00EC48AD">
      <w:pPr>
        <w:ind w:firstLine="720"/>
      </w:pPr>
    </w:p>
    <w:p w14:paraId="758927EB" w14:textId="29CD5769" w:rsidR="00EC48AD" w:rsidRDefault="00EC48AD" w:rsidP="00EC48AD">
      <w:pPr>
        <w:ind w:firstLine="720"/>
      </w:pPr>
    </w:p>
    <w:p w14:paraId="459F267E" w14:textId="05949754" w:rsidR="00EC48AD" w:rsidRDefault="00EC48AD" w:rsidP="00EC48AD">
      <w:pPr>
        <w:ind w:firstLine="720"/>
      </w:pPr>
    </w:p>
    <w:p w14:paraId="307E260B" w14:textId="72863422" w:rsidR="00EC48AD" w:rsidRDefault="00EC48AD" w:rsidP="00EC48AD">
      <w:pPr>
        <w:ind w:firstLine="720"/>
      </w:pPr>
    </w:p>
    <w:p w14:paraId="218AE8C6" w14:textId="6910C779" w:rsidR="00EC48AD" w:rsidRDefault="00EC48AD" w:rsidP="00EC48AD">
      <w:pPr>
        <w:ind w:firstLine="720"/>
      </w:pPr>
    </w:p>
    <w:p w14:paraId="43C15B1A" w14:textId="6BD0CEBB" w:rsidR="00EC48AD" w:rsidRDefault="00EC48AD" w:rsidP="00EC48AD">
      <w:pPr>
        <w:ind w:firstLine="720"/>
      </w:pPr>
    </w:p>
    <w:p w14:paraId="4497D76A" w14:textId="102FE48A" w:rsidR="00EC48AD" w:rsidRDefault="00EC48AD" w:rsidP="00EC48AD">
      <w:pPr>
        <w:ind w:firstLine="720"/>
      </w:pPr>
    </w:p>
    <w:p w14:paraId="185F2C3F" w14:textId="16312383" w:rsidR="00EC48AD" w:rsidRDefault="00EC48AD" w:rsidP="00EC48AD">
      <w:pPr>
        <w:ind w:firstLine="720"/>
      </w:pPr>
    </w:p>
    <w:p w14:paraId="762C1C06" w14:textId="153BFE4E" w:rsidR="00EC48AD" w:rsidRDefault="00EC48AD" w:rsidP="00EC48AD">
      <w:pPr>
        <w:ind w:firstLine="720"/>
      </w:pPr>
    </w:p>
    <w:p w14:paraId="3997AE02" w14:textId="0AFB5AFF" w:rsidR="00EC48AD" w:rsidRDefault="00EC48AD" w:rsidP="00EC48AD">
      <w:pPr>
        <w:ind w:firstLine="720"/>
      </w:pPr>
    </w:p>
    <w:p w14:paraId="67DE9B10" w14:textId="61EF9804" w:rsidR="00EC48AD" w:rsidRDefault="00EC48AD" w:rsidP="00EC48AD">
      <w:pPr>
        <w:ind w:firstLine="720"/>
      </w:pPr>
    </w:p>
    <w:p w14:paraId="3FA7BE2D" w14:textId="21378D54" w:rsidR="00EC48AD" w:rsidRDefault="00EC48AD" w:rsidP="00EC48AD">
      <w:pPr>
        <w:ind w:firstLine="720"/>
      </w:pPr>
    </w:p>
    <w:p w14:paraId="6B35A635" w14:textId="04361F2B" w:rsidR="00EC48AD" w:rsidRDefault="00EC48AD" w:rsidP="00EC48AD">
      <w:pPr>
        <w:ind w:firstLine="720"/>
      </w:pPr>
    </w:p>
    <w:p w14:paraId="2B5654EB" w14:textId="2A0479DD" w:rsidR="00EC48AD" w:rsidRDefault="00EC48AD" w:rsidP="00EC48AD">
      <w:pPr>
        <w:ind w:firstLine="720"/>
      </w:pPr>
    </w:p>
    <w:p w14:paraId="08C3D97F" w14:textId="5C7B982E" w:rsidR="00EC48AD" w:rsidRDefault="00EC48AD" w:rsidP="00EC48AD">
      <w:pPr>
        <w:ind w:firstLine="720"/>
      </w:pPr>
    </w:p>
    <w:p w14:paraId="0C89FBA6" w14:textId="2487C81A" w:rsidR="00EC48AD" w:rsidRDefault="00EC48AD" w:rsidP="00EC48AD">
      <w:pPr>
        <w:ind w:firstLine="720"/>
      </w:pPr>
    </w:p>
    <w:p w14:paraId="08145B26" w14:textId="0FF98225" w:rsidR="00EC48AD" w:rsidRDefault="00EC48AD" w:rsidP="00EC48AD">
      <w:pPr>
        <w:ind w:firstLine="720"/>
      </w:pPr>
    </w:p>
    <w:p w14:paraId="720287E6" w14:textId="6624872D" w:rsidR="00EC48AD" w:rsidRDefault="00EC48AD" w:rsidP="00EC48AD">
      <w:pPr>
        <w:ind w:firstLine="720"/>
      </w:pPr>
    </w:p>
    <w:p w14:paraId="2262B6AC" w14:textId="4006987C" w:rsidR="00EC48AD" w:rsidRDefault="00EC48AD" w:rsidP="00EC48AD">
      <w:pPr>
        <w:ind w:firstLine="720"/>
      </w:pPr>
    </w:p>
    <w:p w14:paraId="5814A922" w14:textId="2BA96042" w:rsidR="00EC48AD" w:rsidRDefault="00EC48AD" w:rsidP="00EC48AD">
      <w:pPr>
        <w:ind w:firstLine="720"/>
      </w:pPr>
    </w:p>
    <w:p w14:paraId="1BDE94D4" w14:textId="45003C1E" w:rsidR="00EC48AD" w:rsidRDefault="00EC48AD" w:rsidP="00EC48AD">
      <w:pPr>
        <w:ind w:firstLine="720"/>
      </w:pPr>
    </w:p>
    <w:p w14:paraId="350F2018" w14:textId="204F005A" w:rsidR="00EC48AD" w:rsidRDefault="00EC48AD" w:rsidP="00EC48AD">
      <w:pPr>
        <w:ind w:firstLine="720"/>
      </w:pPr>
    </w:p>
    <w:p w14:paraId="11CD490D" w14:textId="0B782EB9" w:rsidR="00EC48AD" w:rsidRDefault="00EC48AD" w:rsidP="00EC48AD">
      <w:pPr>
        <w:ind w:firstLine="720"/>
      </w:pPr>
    </w:p>
    <w:p w14:paraId="1CA52F20" w14:textId="080D8FC8" w:rsidR="00EC48AD" w:rsidRDefault="00EC48AD" w:rsidP="00EC48AD">
      <w:pPr>
        <w:ind w:firstLine="720"/>
      </w:pPr>
    </w:p>
    <w:p w14:paraId="0B51A521" w14:textId="5638A2AD" w:rsidR="00EC48AD" w:rsidRDefault="00EC48AD" w:rsidP="00EC48AD">
      <w:pPr>
        <w:ind w:firstLine="720"/>
      </w:pPr>
    </w:p>
    <w:p w14:paraId="55C5AFD2" w14:textId="1BF6F77D" w:rsidR="00EC48AD" w:rsidRDefault="00EC48AD" w:rsidP="00EC48AD">
      <w:pPr>
        <w:ind w:firstLine="720"/>
      </w:pPr>
    </w:p>
    <w:p w14:paraId="6C8134F9" w14:textId="33DA27FF" w:rsidR="00EC48AD" w:rsidRDefault="00EC48AD" w:rsidP="00EC48AD">
      <w:pPr>
        <w:ind w:firstLine="720"/>
      </w:pPr>
    </w:p>
    <w:p w14:paraId="533D3F12" w14:textId="6FA982C8" w:rsidR="00EC48AD" w:rsidRDefault="00EC48AD" w:rsidP="00EC48AD">
      <w:pPr>
        <w:ind w:firstLine="720"/>
      </w:pPr>
    </w:p>
    <w:p w14:paraId="550B2C6A" w14:textId="28B3BECB" w:rsidR="00EC48AD" w:rsidRDefault="00EC48AD" w:rsidP="00EC48AD">
      <w:pPr>
        <w:ind w:firstLine="720"/>
      </w:pPr>
    </w:p>
    <w:p w14:paraId="12AB34E3" w14:textId="4D189259" w:rsidR="00EC48AD" w:rsidRDefault="00EC48AD" w:rsidP="00EC48AD">
      <w:pPr>
        <w:ind w:firstLine="720"/>
      </w:pPr>
    </w:p>
    <w:p w14:paraId="42B34EC7" w14:textId="73E1F817" w:rsidR="00EC48AD" w:rsidRDefault="00EC48AD" w:rsidP="00EC48AD">
      <w:pPr>
        <w:ind w:firstLine="720"/>
      </w:pPr>
    </w:p>
    <w:p w14:paraId="3EF7755A" w14:textId="365DE639" w:rsidR="00EC48AD" w:rsidRDefault="00EC48AD" w:rsidP="00EC48AD">
      <w:pPr>
        <w:ind w:firstLine="720"/>
      </w:pPr>
    </w:p>
    <w:p w14:paraId="4B55DB18" w14:textId="37C2FF03" w:rsidR="00EC48AD" w:rsidRDefault="00EC48AD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EC48AD" w14:paraId="6C067292" w14:textId="77777777" w:rsidTr="00466A63">
        <w:tc>
          <w:tcPr>
            <w:tcW w:w="5122" w:type="dxa"/>
          </w:tcPr>
          <w:p w14:paraId="5DEEDFFF" w14:textId="77777777" w:rsidR="00EC48AD" w:rsidRDefault="00EC48AD" w:rsidP="00466A63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EC48AD" w14:paraId="0EF6AD14" w14:textId="77777777" w:rsidTr="00466A63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650331581"/>
                  <w:placeholder>
                    <w:docPart w:val="AAD7F060086D47429C56C0F9273E1020"/>
                  </w:placeholder>
                  <w:date w:fullDate="2019-05-1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30141F04" w14:textId="77777777" w:rsidR="00EC48AD" w:rsidRDefault="00EC48AD" w:rsidP="00466A63">
                      <w:pPr>
                        <w:pStyle w:val="MeetingInformation"/>
                        <w:jc w:val="left"/>
                      </w:pPr>
                      <w:r>
                        <w:t>May 17, 2019</w:t>
                      </w:r>
                    </w:p>
                  </w:tc>
                </w:sdtContent>
              </w:sdt>
            </w:tr>
            <w:tr w:rsidR="00EC48AD" w14:paraId="373F2C36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285A9CD4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7:30 PM – 10:30 PM</w:t>
                  </w:r>
                </w:p>
              </w:tc>
            </w:tr>
            <w:tr w:rsidR="00EC48AD" w14:paraId="62AFD48A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0D8FDA21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 xml:space="preserve">Starbucks </w:t>
                  </w:r>
                  <w:proofErr w:type="spellStart"/>
                  <w:r>
                    <w:t>Cuppage</w:t>
                  </w:r>
                  <w:proofErr w:type="spellEnd"/>
                  <w:r>
                    <w:t xml:space="preserve"> Terrace</w:t>
                  </w:r>
                </w:p>
              </w:tc>
            </w:tr>
          </w:tbl>
          <w:p w14:paraId="0E79A6F3" w14:textId="77777777" w:rsidR="00EC48AD" w:rsidRDefault="00EC48AD" w:rsidP="00466A63"/>
        </w:tc>
      </w:tr>
    </w:tbl>
    <w:p w14:paraId="4E663104" w14:textId="77777777" w:rsidR="00EC48AD" w:rsidRDefault="00EC48AD" w:rsidP="00EC48AD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EC48AD" w:rsidRPr="0086110A" w14:paraId="7E496363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41734889" w14:textId="77777777" w:rsidR="00EC48AD" w:rsidRPr="0086110A" w:rsidRDefault="00EC48AD" w:rsidP="00466A63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7EB280B0" w14:textId="77777777" w:rsidR="00EC48AD" w:rsidRPr="0086110A" w:rsidRDefault="00EC48AD" w:rsidP="00466A63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20FFE6BC" w14:textId="77777777" w:rsidR="00EC48AD" w:rsidRPr="0086110A" w:rsidRDefault="00EC48AD" w:rsidP="00466A63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14438B72" w14:textId="77777777" w:rsidR="00EC48AD" w:rsidRPr="0086110A" w:rsidRDefault="00EC48AD" w:rsidP="00466A63">
            <w:pPr>
              <w:ind w:left="37"/>
            </w:pPr>
            <w:r>
              <w:t>FYP Discussion 3</w:t>
            </w:r>
          </w:p>
        </w:tc>
      </w:tr>
      <w:tr w:rsidR="00EC48AD" w:rsidRPr="0086110A" w14:paraId="26DD2DF3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6076B809" w14:textId="77777777" w:rsidR="00EC48AD" w:rsidRPr="0086110A" w:rsidRDefault="00EC48AD" w:rsidP="00466A63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457F20D6" w14:textId="77777777" w:rsidR="00EC48AD" w:rsidRPr="0086110A" w:rsidRDefault="00EC48AD" w:rsidP="00466A63">
            <w:r>
              <w:t>Wilson</w:t>
            </w:r>
          </w:p>
        </w:tc>
        <w:tc>
          <w:tcPr>
            <w:tcW w:w="1779" w:type="dxa"/>
            <w:vAlign w:val="bottom"/>
          </w:tcPr>
          <w:p w14:paraId="391B9D57" w14:textId="77777777" w:rsidR="00EC48AD" w:rsidRPr="0086110A" w:rsidRDefault="00EC48AD" w:rsidP="00466A63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736FE626" w14:textId="77777777" w:rsidR="00EC48AD" w:rsidRPr="0086110A" w:rsidRDefault="00EC48AD" w:rsidP="00466A63">
            <w:r>
              <w:t>Alvin</w:t>
            </w:r>
          </w:p>
        </w:tc>
      </w:tr>
      <w:tr w:rsidR="00EC48AD" w:rsidRPr="0086110A" w14:paraId="3B8A6124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0E389DB8" w14:textId="77777777" w:rsidR="00EC48AD" w:rsidRPr="0086110A" w:rsidRDefault="00EC48AD" w:rsidP="00466A63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2D07588A" w14:textId="77777777" w:rsidR="00EC48AD" w:rsidRPr="0086110A" w:rsidRDefault="00EC48AD" w:rsidP="00466A63">
            <w:r>
              <w:t>Alvin</w:t>
            </w:r>
          </w:p>
        </w:tc>
        <w:tc>
          <w:tcPr>
            <w:tcW w:w="1779" w:type="dxa"/>
            <w:vAlign w:val="bottom"/>
          </w:tcPr>
          <w:p w14:paraId="0DDC5E8F" w14:textId="77777777" w:rsidR="00EC48AD" w:rsidRPr="0086110A" w:rsidRDefault="00EC48AD" w:rsidP="00466A63"/>
        </w:tc>
        <w:tc>
          <w:tcPr>
            <w:tcW w:w="3315" w:type="dxa"/>
            <w:vAlign w:val="bottom"/>
          </w:tcPr>
          <w:p w14:paraId="5A243ECF" w14:textId="77777777" w:rsidR="00EC48AD" w:rsidRPr="0086110A" w:rsidRDefault="00EC48AD" w:rsidP="00466A63"/>
        </w:tc>
      </w:tr>
    </w:tbl>
    <w:p w14:paraId="46BD8908" w14:textId="77777777" w:rsidR="00EC48AD" w:rsidRDefault="00EC48AD" w:rsidP="00EC48A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EC48AD" w:rsidRPr="0086110A" w14:paraId="288C12AD" w14:textId="77777777" w:rsidTr="00466A63">
        <w:trPr>
          <w:trHeight w:hRule="exact" w:val="535"/>
        </w:trPr>
        <w:tc>
          <w:tcPr>
            <w:tcW w:w="1980" w:type="dxa"/>
            <w:vAlign w:val="bottom"/>
          </w:tcPr>
          <w:p w14:paraId="703EC169" w14:textId="77777777" w:rsidR="00EC48AD" w:rsidRPr="0086110A" w:rsidRDefault="00EC48AD" w:rsidP="00466A63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328EBA41" w14:textId="77777777" w:rsidR="00EC48AD" w:rsidRPr="0086110A" w:rsidRDefault="00EC48AD" w:rsidP="00466A63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EC48AD" w:rsidRPr="0086110A" w14:paraId="51496D39" w14:textId="77777777" w:rsidTr="00466A63">
        <w:trPr>
          <w:trHeight w:hRule="exact" w:val="583"/>
        </w:trPr>
        <w:tc>
          <w:tcPr>
            <w:tcW w:w="1980" w:type="dxa"/>
            <w:vAlign w:val="bottom"/>
          </w:tcPr>
          <w:p w14:paraId="20B54021" w14:textId="77777777" w:rsidR="00EC48AD" w:rsidRPr="0086110A" w:rsidRDefault="00EC48AD" w:rsidP="00466A63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6469FE30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53D1259E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08F0123B" w14:textId="77777777" w:rsidR="00EC48AD" w:rsidRPr="0086110A" w:rsidRDefault="00EC48AD" w:rsidP="00466A63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7CF811D5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3F6B0BAF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199D0760" w14:textId="77777777" w:rsidR="00EC48AD" w:rsidRPr="0086110A" w:rsidRDefault="00EC48AD" w:rsidP="00466A63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830B3B5" w14:textId="77777777" w:rsidR="00EC48AD" w:rsidRPr="0086110A" w:rsidRDefault="00EC48AD" w:rsidP="00466A63">
            <w:r>
              <w:t>Notebook / Laptop /Stationery</w:t>
            </w:r>
          </w:p>
        </w:tc>
      </w:tr>
    </w:tbl>
    <w:p w14:paraId="08AC05C1" w14:textId="77777777" w:rsidR="00EC48AD" w:rsidRDefault="00EC48AD" w:rsidP="00EC48AD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EC48AD" w:rsidRPr="0086110A" w14:paraId="64B8ADF2" w14:textId="77777777" w:rsidTr="00466A63">
        <w:trPr>
          <w:trHeight w:hRule="exact" w:val="360"/>
        </w:trPr>
        <w:tc>
          <w:tcPr>
            <w:tcW w:w="1310" w:type="dxa"/>
            <w:vAlign w:val="bottom"/>
          </w:tcPr>
          <w:p w14:paraId="4A657409" w14:textId="77777777" w:rsidR="00EC48AD" w:rsidRPr="0086110A" w:rsidRDefault="00EC48AD" w:rsidP="00466A63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vAlign w:val="bottom"/>
          </w:tcPr>
          <w:p w14:paraId="31215C94" w14:textId="77777777" w:rsidR="00EC48AD" w:rsidRPr="0086110A" w:rsidRDefault="00EC48AD" w:rsidP="00466A63">
            <w:r>
              <w:t>Discussion on program development tools/language</w:t>
            </w:r>
          </w:p>
        </w:tc>
        <w:tc>
          <w:tcPr>
            <w:tcW w:w="1324" w:type="dxa"/>
            <w:vAlign w:val="bottom"/>
          </w:tcPr>
          <w:p w14:paraId="67E97567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0249CFE1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1BF61A80" w14:textId="77777777" w:rsidR="00EC48AD" w:rsidRDefault="00EC48AD" w:rsidP="00EC48AD">
      <w:pPr>
        <w:pStyle w:val="Heading4"/>
      </w:pPr>
      <w:r w:rsidRPr="00A50AD9">
        <w:t>Discussion</w:t>
      </w:r>
      <w:r>
        <w:t>:</w:t>
      </w:r>
    </w:p>
    <w:p w14:paraId="4B635519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Analysis of development models</w:t>
      </w:r>
    </w:p>
    <w:p w14:paraId="3CC48D8E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Programing language to be used</w:t>
      </w:r>
    </w:p>
    <w:p w14:paraId="5B774286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Storage</w:t>
      </w:r>
    </w:p>
    <w:p w14:paraId="093FE287" w14:textId="77777777" w:rsidR="00EC48AD" w:rsidRDefault="00EC48AD" w:rsidP="00EC48AD">
      <w:pPr>
        <w:pStyle w:val="Heading4"/>
      </w:pPr>
      <w:r>
        <w:t>Conclusions:</w:t>
      </w:r>
    </w:p>
    <w:p w14:paraId="72E21255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Waterfall model to be used</w:t>
      </w:r>
    </w:p>
    <w:p w14:paraId="65E6370B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Java language to be used</w:t>
      </w:r>
    </w:p>
    <w:p w14:paraId="4BDA9E0D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 xml:space="preserve">Android studio to aid in development and testing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EC48AD" w:rsidRPr="004E7C34" w14:paraId="762A18FC" w14:textId="77777777" w:rsidTr="00466A63">
        <w:trPr>
          <w:trHeight w:hRule="exact" w:val="390"/>
        </w:trPr>
        <w:tc>
          <w:tcPr>
            <w:tcW w:w="6675" w:type="dxa"/>
            <w:vAlign w:val="bottom"/>
          </w:tcPr>
          <w:p w14:paraId="1CEE38A2" w14:textId="77777777" w:rsidR="00EC48AD" w:rsidRPr="004E7C34" w:rsidRDefault="00EC48AD" w:rsidP="00466A63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79FF6581" w14:textId="77777777" w:rsidR="00EC48AD" w:rsidRPr="004E7C34" w:rsidRDefault="00EC48AD" w:rsidP="00466A63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55E61114" w14:textId="77777777" w:rsidR="00EC48AD" w:rsidRPr="004E7C34" w:rsidRDefault="00EC48AD" w:rsidP="00466A63">
            <w:pPr>
              <w:pStyle w:val="Heading3"/>
            </w:pPr>
            <w:r w:rsidRPr="004E7C34">
              <w:t>Deadline</w:t>
            </w:r>
          </w:p>
        </w:tc>
      </w:tr>
      <w:tr w:rsidR="00EC48AD" w:rsidRPr="0086110A" w14:paraId="3CD8FC82" w14:textId="77777777" w:rsidTr="00466A63">
        <w:trPr>
          <w:trHeight w:hRule="exact" w:val="644"/>
        </w:trPr>
        <w:tc>
          <w:tcPr>
            <w:tcW w:w="6675" w:type="dxa"/>
            <w:vAlign w:val="bottom"/>
          </w:tcPr>
          <w:p w14:paraId="480D6AE4" w14:textId="77777777" w:rsidR="00EC48AD" w:rsidRPr="004E7C34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Compile findings and app testing results in the template plan</w:t>
            </w:r>
          </w:p>
        </w:tc>
        <w:tc>
          <w:tcPr>
            <w:tcW w:w="1987" w:type="dxa"/>
            <w:vAlign w:val="bottom"/>
          </w:tcPr>
          <w:p w14:paraId="45CA83AC" w14:textId="77777777" w:rsidR="00EC48AD" w:rsidRPr="0086110A" w:rsidRDefault="00EC48AD" w:rsidP="00466A63">
            <w:r w:rsidRPr="004E7C34">
              <w:t xml:space="preserve">             </w:t>
            </w:r>
            <w:r>
              <w:t xml:space="preserve">All </w:t>
            </w:r>
          </w:p>
        </w:tc>
        <w:tc>
          <w:tcPr>
            <w:tcW w:w="1562" w:type="dxa"/>
            <w:vAlign w:val="bottom"/>
          </w:tcPr>
          <w:p w14:paraId="052A24F8" w14:textId="77777777" w:rsidR="00EC48AD" w:rsidRPr="0086110A" w:rsidRDefault="00EC48AD" w:rsidP="00466A63">
            <w:r>
              <w:t>NA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EC48AD" w:rsidRPr="0086110A" w14:paraId="7F6F6365" w14:textId="77777777" w:rsidTr="00466A63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B5BECD4" w14:textId="77777777" w:rsidR="00EC48AD" w:rsidRPr="00AA7637" w:rsidRDefault="00EC48AD" w:rsidP="00466A63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4099668B" w14:textId="77777777" w:rsidR="00EC48AD" w:rsidRPr="0086110A" w:rsidRDefault="00EC48AD" w:rsidP="00466A63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7FFC121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09A0F8A4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6F452641" w14:textId="77777777" w:rsidR="00EC48AD" w:rsidRDefault="00EC48AD" w:rsidP="00EC48AD"/>
    <w:p w14:paraId="4AD98286" w14:textId="77777777" w:rsidR="00EC48AD" w:rsidRDefault="00EC48AD" w:rsidP="00EC48AD">
      <w:pPr>
        <w:pStyle w:val="Heading4"/>
      </w:pPr>
      <w:r>
        <w:t xml:space="preserve">Discussion: </w:t>
      </w:r>
    </w:p>
    <w:p w14:paraId="157132B6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32B33667" w14:textId="77777777" w:rsidR="00EC48AD" w:rsidRDefault="00EC48AD" w:rsidP="00EC48AD"/>
    <w:p w14:paraId="203ACF6F" w14:textId="77777777" w:rsidR="00EC48AD" w:rsidRDefault="00EC48AD" w:rsidP="00EC48AD">
      <w:pPr>
        <w:pStyle w:val="Heading4"/>
      </w:pPr>
      <w:r>
        <w:t>Conclusions:</w:t>
      </w:r>
    </w:p>
    <w:p w14:paraId="0B3489C7" w14:textId="77777777" w:rsidR="00EC48AD" w:rsidRPr="00CA72B8" w:rsidRDefault="00EC48AD" w:rsidP="00EC48A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EC48AD" w:rsidRPr="0086110A" w14:paraId="77932899" w14:textId="77777777" w:rsidTr="00466A63">
        <w:trPr>
          <w:trHeight w:hRule="exact" w:val="644"/>
        </w:trPr>
        <w:tc>
          <w:tcPr>
            <w:tcW w:w="7055" w:type="dxa"/>
            <w:vAlign w:val="bottom"/>
          </w:tcPr>
          <w:p w14:paraId="79965076" w14:textId="77777777" w:rsidR="00EC48AD" w:rsidRPr="0086110A" w:rsidRDefault="00EC48AD" w:rsidP="00466A63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1699AF6A" w14:textId="77777777" w:rsidR="00EC48AD" w:rsidRPr="0086110A" w:rsidRDefault="00EC48AD" w:rsidP="00466A63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20EB2264" w14:textId="77777777" w:rsidR="00EC48AD" w:rsidRPr="0086110A" w:rsidRDefault="00EC48AD" w:rsidP="00466A63">
            <w:pPr>
              <w:pStyle w:val="Heading3"/>
            </w:pPr>
            <w:r w:rsidRPr="0086110A">
              <w:t>Deadline</w:t>
            </w:r>
          </w:p>
        </w:tc>
      </w:tr>
      <w:tr w:rsidR="00EC48AD" w:rsidRPr="0086110A" w14:paraId="6B91606C" w14:textId="77777777" w:rsidTr="00466A63">
        <w:trPr>
          <w:trHeight w:hRule="exact" w:val="792"/>
        </w:trPr>
        <w:tc>
          <w:tcPr>
            <w:tcW w:w="7055" w:type="dxa"/>
            <w:vAlign w:val="bottom"/>
          </w:tcPr>
          <w:p w14:paraId="6389605A" w14:textId="77777777" w:rsidR="00EC48AD" w:rsidRPr="0086110A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Requirement Specification File</w:t>
            </w:r>
          </w:p>
        </w:tc>
        <w:tc>
          <w:tcPr>
            <w:tcW w:w="2101" w:type="dxa"/>
            <w:vAlign w:val="bottom"/>
          </w:tcPr>
          <w:p w14:paraId="284256C1" w14:textId="77777777" w:rsidR="00EC48AD" w:rsidRPr="0086110A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1406FFD6" w14:textId="77777777" w:rsidR="00EC48AD" w:rsidRPr="0086110A" w:rsidRDefault="00EC48AD" w:rsidP="00466A63">
            <w:r>
              <w:t>31/5/19</w:t>
            </w:r>
          </w:p>
        </w:tc>
      </w:tr>
      <w:tr w:rsidR="00EC48AD" w:rsidRPr="0086110A" w14:paraId="012E41D4" w14:textId="77777777" w:rsidTr="00466A63">
        <w:trPr>
          <w:trHeight w:hRule="exact" w:val="792"/>
        </w:trPr>
        <w:tc>
          <w:tcPr>
            <w:tcW w:w="7055" w:type="dxa"/>
            <w:vAlign w:val="bottom"/>
          </w:tcPr>
          <w:p w14:paraId="432D0B77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Research on options of data storage (</w:t>
            </w:r>
            <w:proofErr w:type="spellStart"/>
            <w:r>
              <w:t>eg.</w:t>
            </w:r>
            <w:proofErr w:type="spellEnd"/>
            <w:r>
              <w:t xml:space="preserve"> Cloud services, database model)</w:t>
            </w:r>
          </w:p>
        </w:tc>
        <w:tc>
          <w:tcPr>
            <w:tcW w:w="2101" w:type="dxa"/>
            <w:vAlign w:val="bottom"/>
          </w:tcPr>
          <w:p w14:paraId="321DB45D" w14:textId="77777777" w:rsidR="00EC48AD" w:rsidRDefault="00EC48AD" w:rsidP="00466A63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389D2F59" w14:textId="77777777" w:rsidR="00EC48AD" w:rsidRDefault="00EC48AD" w:rsidP="00466A63">
            <w:r>
              <w:t>2/6/19</w:t>
            </w:r>
          </w:p>
        </w:tc>
      </w:tr>
      <w:tr w:rsidR="00EC48AD" w:rsidRPr="0086110A" w14:paraId="5A088131" w14:textId="77777777" w:rsidTr="00466A63">
        <w:trPr>
          <w:trHeight w:hRule="exact" w:val="792"/>
        </w:trPr>
        <w:tc>
          <w:tcPr>
            <w:tcW w:w="7055" w:type="dxa"/>
            <w:vAlign w:val="bottom"/>
          </w:tcPr>
          <w:p w14:paraId="66A002FB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239F5464" w14:textId="77777777" w:rsidR="00EC48AD" w:rsidRDefault="00EC48AD" w:rsidP="00466A63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32755346" w14:textId="77777777" w:rsidR="00EC48AD" w:rsidRDefault="00EC48AD" w:rsidP="00466A63">
            <w:r>
              <w:t xml:space="preserve">   NA</w:t>
            </w:r>
          </w:p>
        </w:tc>
      </w:tr>
    </w:tbl>
    <w:p w14:paraId="135109B3" w14:textId="77777777" w:rsidR="00EC48AD" w:rsidRPr="00034147" w:rsidRDefault="00EC48AD" w:rsidP="00EC48AD">
      <w:pPr>
        <w:pStyle w:val="Heading2"/>
        <w:jc w:val="left"/>
        <w:rPr>
          <w:b w:val="0"/>
          <w:i w:val="0"/>
        </w:rPr>
      </w:pPr>
    </w:p>
    <w:p w14:paraId="26EDC3CA" w14:textId="77777777" w:rsidR="00EC48AD" w:rsidRDefault="00EC48AD" w:rsidP="00EC48AD">
      <w:pPr>
        <w:pStyle w:val="Heading2"/>
      </w:pPr>
      <w:r w:rsidRPr="0086110A">
        <w:t>Other Information</w:t>
      </w:r>
    </w:p>
    <w:p w14:paraId="0A7CD2DC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71B1F76B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536DB83C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3341B315" w14:textId="77777777" w:rsidR="00EC48AD" w:rsidRPr="008533BF" w:rsidRDefault="00EC48AD" w:rsidP="00EC48AD">
      <w:pPr>
        <w:pStyle w:val="ListParagraph"/>
        <w:rPr>
          <w:b/>
          <w:color w:val="FF0000"/>
          <w:u w:val="single"/>
        </w:rPr>
      </w:pPr>
    </w:p>
    <w:p w14:paraId="7A800BEF" w14:textId="77777777" w:rsidR="00EC48AD" w:rsidRDefault="00EC48AD" w:rsidP="00EC48AD">
      <w:pPr>
        <w:pStyle w:val="Heading4"/>
      </w:pPr>
      <w:r>
        <w:t>Special notes:</w:t>
      </w:r>
    </w:p>
    <w:p w14:paraId="1D56D1D4" w14:textId="77777777" w:rsidR="00EC48AD" w:rsidRDefault="00EC48AD" w:rsidP="00EC48AD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4EBDE104" w14:textId="0C4E4F8C" w:rsidR="00EC48AD" w:rsidRDefault="00EC48AD" w:rsidP="00EC48AD">
      <w:pPr>
        <w:ind w:firstLine="720"/>
      </w:pPr>
    </w:p>
    <w:p w14:paraId="334E5D4A" w14:textId="605DB8E5" w:rsidR="00EC48AD" w:rsidRDefault="00EC48AD" w:rsidP="00EC48AD">
      <w:pPr>
        <w:ind w:firstLine="720"/>
      </w:pPr>
    </w:p>
    <w:p w14:paraId="068B214E" w14:textId="22896755" w:rsidR="00EC48AD" w:rsidRDefault="00EC48AD" w:rsidP="00EC48AD">
      <w:pPr>
        <w:ind w:firstLine="720"/>
      </w:pPr>
    </w:p>
    <w:p w14:paraId="0C4DF1FD" w14:textId="25491CAD" w:rsidR="00EC48AD" w:rsidRDefault="00EC48AD" w:rsidP="00EC48AD">
      <w:pPr>
        <w:ind w:firstLine="720"/>
      </w:pPr>
    </w:p>
    <w:p w14:paraId="00DDE14F" w14:textId="5B19399D" w:rsidR="00EC48AD" w:rsidRDefault="00EC48AD" w:rsidP="00EC48AD">
      <w:pPr>
        <w:ind w:firstLine="720"/>
      </w:pPr>
    </w:p>
    <w:p w14:paraId="71C4126D" w14:textId="0A03D577" w:rsidR="00EC48AD" w:rsidRDefault="00EC48AD" w:rsidP="00EC48AD">
      <w:pPr>
        <w:ind w:firstLine="720"/>
      </w:pPr>
    </w:p>
    <w:p w14:paraId="5020DF11" w14:textId="181A68CB" w:rsidR="00EC48AD" w:rsidRDefault="00EC48AD" w:rsidP="00EC48AD">
      <w:pPr>
        <w:ind w:firstLine="720"/>
      </w:pPr>
    </w:p>
    <w:p w14:paraId="4832F083" w14:textId="6541B757" w:rsidR="00EC48AD" w:rsidRDefault="00EC48AD" w:rsidP="00EC48AD">
      <w:pPr>
        <w:ind w:firstLine="720"/>
      </w:pPr>
    </w:p>
    <w:p w14:paraId="25237812" w14:textId="5CC220DB" w:rsidR="00EC48AD" w:rsidRDefault="00EC48AD" w:rsidP="00EC48AD">
      <w:pPr>
        <w:ind w:firstLine="720"/>
      </w:pPr>
    </w:p>
    <w:p w14:paraId="1E7354FE" w14:textId="4990492C" w:rsidR="00EC48AD" w:rsidRDefault="00EC48AD" w:rsidP="00EC48AD">
      <w:pPr>
        <w:ind w:firstLine="720"/>
      </w:pPr>
    </w:p>
    <w:p w14:paraId="3F53FFF7" w14:textId="148F7E8D" w:rsidR="00EC48AD" w:rsidRDefault="00EC48AD" w:rsidP="00EC48AD">
      <w:pPr>
        <w:ind w:firstLine="720"/>
      </w:pPr>
    </w:p>
    <w:p w14:paraId="5FF69633" w14:textId="11ED1E76" w:rsidR="00EC48AD" w:rsidRDefault="00EC48AD" w:rsidP="00EC48AD">
      <w:pPr>
        <w:ind w:firstLine="720"/>
      </w:pPr>
    </w:p>
    <w:p w14:paraId="50B658FA" w14:textId="7E804CED" w:rsidR="00EC48AD" w:rsidRDefault="00EC48AD" w:rsidP="00EC48AD">
      <w:pPr>
        <w:ind w:firstLine="720"/>
      </w:pPr>
    </w:p>
    <w:p w14:paraId="1B1425B3" w14:textId="6EF6F268" w:rsidR="00EC48AD" w:rsidRDefault="00EC48AD" w:rsidP="00EC48AD">
      <w:pPr>
        <w:ind w:firstLine="720"/>
      </w:pPr>
    </w:p>
    <w:p w14:paraId="12BE6A55" w14:textId="2E01FDBF" w:rsidR="00EC48AD" w:rsidRDefault="00EC48AD" w:rsidP="00EC48AD">
      <w:pPr>
        <w:ind w:firstLine="720"/>
      </w:pPr>
    </w:p>
    <w:p w14:paraId="1D704B13" w14:textId="77FCE4B3" w:rsidR="00EC48AD" w:rsidRDefault="00EC48AD" w:rsidP="00EC48AD">
      <w:pPr>
        <w:ind w:firstLine="720"/>
      </w:pPr>
    </w:p>
    <w:p w14:paraId="3BDEAE33" w14:textId="68CDA813" w:rsidR="00EC48AD" w:rsidRDefault="00EC48AD" w:rsidP="00EC48AD">
      <w:pPr>
        <w:ind w:firstLine="720"/>
      </w:pPr>
    </w:p>
    <w:p w14:paraId="34B5E108" w14:textId="4086BA9C" w:rsidR="00EC48AD" w:rsidRDefault="00EC48AD" w:rsidP="00EC48AD">
      <w:pPr>
        <w:ind w:firstLine="720"/>
      </w:pPr>
    </w:p>
    <w:p w14:paraId="0BB1D030" w14:textId="3F8C68ED" w:rsidR="00EC48AD" w:rsidRDefault="00EC48AD" w:rsidP="00EC48AD">
      <w:pPr>
        <w:ind w:firstLine="720"/>
      </w:pPr>
    </w:p>
    <w:p w14:paraId="08A21B60" w14:textId="4E00EC18" w:rsidR="00EC48AD" w:rsidRDefault="00EC48AD" w:rsidP="00EC48AD">
      <w:pPr>
        <w:ind w:firstLine="720"/>
      </w:pPr>
    </w:p>
    <w:p w14:paraId="146E33BB" w14:textId="62C34CB2" w:rsidR="00EC48AD" w:rsidRDefault="00EC48AD" w:rsidP="00EC48AD">
      <w:pPr>
        <w:ind w:firstLine="720"/>
      </w:pPr>
    </w:p>
    <w:p w14:paraId="7962389B" w14:textId="48227A62" w:rsidR="00EC48AD" w:rsidRDefault="00EC48AD" w:rsidP="00EC48AD">
      <w:pPr>
        <w:ind w:firstLine="720"/>
      </w:pPr>
    </w:p>
    <w:p w14:paraId="6DBDE6FA" w14:textId="2952FBCF" w:rsidR="00EC48AD" w:rsidRDefault="00EC48AD" w:rsidP="00EC48AD">
      <w:pPr>
        <w:ind w:firstLine="720"/>
      </w:pPr>
    </w:p>
    <w:p w14:paraId="6F92F8C2" w14:textId="745E0C08" w:rsidR="00EC48AD" w:rsidRDefault="00EC48AD" w:rsidP="00EC48AD">
      <w:pPr>
        <w:ind w:firstLine="720"/>
      </w:pPr>
    </w:p>
    <w:p w14:paraId="57007BED" w14:textId="489F1807" w:rsidR="00EC48AD" w:rsidRDefault="00EC48AD" w:rsidP="00EC48AD">
      <w:pPr>
        <w:ind w:firstLine="720"/>
      </w:pPr>
    </w:p>
    <w:p w14:paraId="1A6991B9" w14:textId="5F081D21" w:rsidR="00EC48AD" w:rsidRDefault="00EC48AD" w:rsidP="00EC48AD">
      <w:pPr>
        <w:ind w:firstLine="720"/>
      </w:pPr>
    </w:p>
    <w:p w14:paraId="55525A4C" w14:textId="535EF13F" w:rsidR="00EC48AD" w:rsidRDefault="00EC48AD" w:rsidP="00EC48AD">
      <w:pPr>
        <w:ind w:firstLine="720"/>
      </w:pPr>
    </w:p>
    <w:p w14:paraId="7C59DD58" w14:textId="1E8D628C" w:rsidR="00EC48AD" w:rsidRDefault="00EC48AD" w:rsidP="00EC48AD">
      <w:pPr>
        <w:ind w:firstLine="720"/>
      </w:pPr>
    </w:p>
    <w:p w14:paraId="310A45CA" w14:textId="7224214F" w:rsidR="00EC48AD" w:rsidRDefault="00EC48AD" w:rsidP="00EC48AD">
      <w:pPr>
        <w:ind w:firstLine="720"/>
      </w:pPr>
    </w:p>
    <w:p w14:paraId="6F1EC61D" w14:textId="0AA32E77" w:rsidR="00EC48AD" w:rsidRDefault="00EC48AD" w:rsidP="00EC48AD">
      <w:pPr>
        <w:ind w:firstLine="720"/>
      </w:pPr>
    </w:p>
    <w:p w14:paraId="313A3C4F" w14:textId="22287B91" w:rsidR="00EC48AD" w:rsidRDefault="00EC48AD" w:rsidP="00EC48AD">
      <w:pPr>
        <w:ind w:firstLine="720"/>
      </w:pPr>
    </w:p>
    <w:p w14:paraId="06192D7D" w14:textId="0EF2D6A6" w:rsidR="00EC48AD" w:rsidRDefault="00EC48AD" w:rsidP="00EC48AD">
      <w:pPr>
        <w:ind w:firstLine="720"/>
      </w:pPr>
    </w:p>
    <w:p w14:paraId="152167AA" w14:textId="3D929191" w:rsidR="00EC48AD" w:rsidRDefault="00EC48AD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EC48AD" w14:paraId="1FF03757" w14:textId="77777777" w:rsidTr="00466A63">
        <w:tc>
          <w:tcPr>
            <w:tcW w:w="5122" w:type="dxa"/>
          </w:tcPr>
          <w:p w14:paraId="0469D6CF" w14:textId="77777777" w:rsidR="00EC48AD" w:rsidRDefault="00EC48AD" w:rsidP="00466A63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EC48AD" w14:paraId="3DA3032C" w14:textId="77777777" w:rsidTr="00466A63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51760859"/>
                  <w:placeholder>
                    <w:docPart w:val="1B197619243B4133BBD6A148FBCECAF2"/>
                  </w:placeholder>
                  <w:date w:fullDate="2019-05-22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6B62855C" w14:textId="77777777" w:rsidR="00EC48AD" w:rsidRDefault="00EC48AD" w:rsidP="00466A63">
                      <w:pPr>
                        <w:pStyle w:val="MeetingInformation"/>
                        <w:jc w:val="left"/>
                      </w:pPr>
                      <w:r>
                        <w:t>May 22, 2019</w:t>
                      </w:r>
                    </w:p>
                  </w:tc>
                </w:sdtContent>
              </w:sdt>
            </w:tr>
            <w:tr w:rsidR="00EC48AD" w14:paraId="4EDADC76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1BD866D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7:00 PM – 9:30 PM</w:t>
                  </w:r>
                </w:p>
              </w:tc>
            </w:tr>
            <w:tr w:rsidR="00EC48AD" w14:paraId="2224B93C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D48850B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75E2FC26" w14:textId="77777777" w:rsidR="00EC48AD" w:rsidRDefault="00EC48AD" w:rsidP="00466A63"/>
        </w:tc>
      </w:tr>
    </w:tbl>
    <w:p w14:paraId="5D87D00F" w14:textId="77777777" w:rsidR="00EC48AD" w:rsidRDefault="00EC48AD" w:rsidP="00EC48AD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EC48AD" w:rsidRPr="0086110A" w14:paraId="124A6E83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3E45A5EB" w14:textId="77777777" w:rsidR="00EC48AD" w:rsidRPr="0086110A" w:rsidRDefault="00EC48AD" w:rsidP="00466A63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10FAF361" w14:textId="77777777" w:rsidR="00EC48AD" w:rsidRPr="0086110A" w:rsidRDefault="00EC48AD" w:rsidP="00466A63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06577CE6" w14:textId="77777777" w:rsidR="00EC48AD" w:rsidRPr="0086110A" w:rsidRDefault="00EC48AD" w:rsidP="00466A63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655F40EB" w14:textId="77777777" w:rsidR="00EC48AD" w:rsidRPr="0086110A" w:rsidRDefault="00EC48AD" w:rsidP="00466A63">
            <w:pPr>
              <w:ind w:left="37"/>
            </w:pPr>
            <w:r>
              <w:t>FYP Discussion 4</w:t>
            </w:r>
          </w:p>
        </w:tc>
      </w:tr>
      <w:tr w:rsidR="00EC48AD" w:rsidRPr="0086110A" w14:paraId="5CB0FC6A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4C7E43B9" w14:textId="77777777" w:rsidR="00EC48AD" w:rsidRPr="0086110A" w:rsidRDefault="00EC48AD" w:rsidP="00466A63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2F8E986" w14:textId="77777777" w:rsidR="00EC48AD" w:rsidRPr="0086110A" w:rsidRDefault="00EC48AD" w:rsidP="00466A63">
            <w:r>
              <w:t>Wilson</w:t>
            </w:r>
          </w:p>
        </w:tc>
        <w:tc>
          <w:tcPr>
            <w:tcW w:w="1779" w:type="dxa"/>
            <w:vAlign w:val="bottom"/>
          </w:tcPr>
          <w:p w14:paraId="422380F0" w14:textId="77777777" w:rsidR="00EC48AD" w:rsidRPr="0086110A" w:rsidRDefault="00EC48AD" w:rsidP="00466A63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6716470F" w14:textId="77777777" w:rsidR="00EC48AD" w:rsidRPr="0086110A" w:rsidRDefault="00EC48AD" w:rsidP="00466A63">
            <w:r>
              <w:t>Alvin</w:t>
            </w:r>
          </w:p>
        </w:tc>
      </w:tr>
      <w:tr w:rsidR="00EC48AD" w:rsidRPr="0086110A" w14:paraId="19B1CD64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0CD052EA" w14:textId="77777777" w:rsidR="00EC48AD" w:rsidRPr="0086110A" w:rsidRDefault="00EC48AD" w:rsidP="00466A63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2F099DC5" w14:textId="77777777" w:rsidR="00EC48AD" w:rsidRPr="0086110A" w:rsidRDefault="00EC48AD" w:rsidP="00466A63">
            <w:r>
              <w:t>Alvin</w:t>
            </w:r>
          </w:p>
        </w:tc>
        <w:tc>
          <w:tcPr>
            <w:tcW w:w="1779" w:type="dxa"/>
            <w:vAlign w:val="bottom"/>
          </w:tcPr>
          <w:p w14:paraId="1EF66257" w14:textId="77777777" w:rsidR="00EC48AD" w:rsidRPr="0086110A" w:rsidRDefault="00EC48AD" w:rsidP="00466A63"/>
        </w:tc>
        <w:tc>
          <w:tcPr>
            <w:tcW w:w="3315" w:type="dxa"/>
            <w:vAlign w:val="bottom"/>
          </w:tcPr>
          <w:p w14:paraId="6D2759ED" w14:textId="77777777" w:rsidR="00EC48AD" w:rsidRPr="0086110A" w:rsidRDefault="00EC48AD" w:rsidP="00466A63"/>
        </w:tc>
      </w:tr>
    </w:tbl>
    <w:p w14:paraId="55212535" w14:textId="77777777" w:rsidR="00EC48AD" w:rsidRDefault="00EC48AD" w:rsidP="00EC48A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EC48AD" w:rsidRPr="0086110A" w14:paraId="132EEDF8" w14:textId="77777777" w:rsidTr="00466A63">
        <w:trPr>
          <w:trHeight w:hRule="exact" w:val="535"/>
        </w:trPr>
        <w:tc>
          <w:tcPr>
            <w:tcW w:w="1980" w:type="dxa"/>
            <w:vAlign w:val="bottom"/>
          </w:tcPr>
          <w:p w14:paraId="739D3EB6" w14:textId="77777777" w:rsidR="00EC48AD" w:rsidRPr="0086110A" w:rsidRDefault="00EC48AD" w:rsidP="00466A63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27BD1DD" w14:textId="77777777" w:rsidR="00EC48AD" w:rsidRPr="0086110A" w:rsidRDefault="00EC48AD" w:rsidP="00466A63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EC48AD" w:rsidRPr="0086110A" w14:paraId="25EC170B" w14:textId="77777777" w:rsidTr="00466A63">
        <w:trPr>
          <w:trHeight w:hRule="exact" w:val="583"/>
        </w:trPr>
        <w:tc>
          <w:tcPr>
            <w:tcW w:w="1980" w:type="dxa"/>
            <w:vAlign w:val="bottom"/>
          </w:tcPr>
          <w:p w14:paraId="0A6BFF1D" w14:textId="77777777" w:rsidR="00EC48AD" w:rsidRPr="0086110A" w:rsidRDefault="00EC48AD" w:rsidP="00466A63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6C26C1F7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216EA78C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6D3CD3A4" w14:textId="77777777" w:rsidR="00EC48AD" w:rsidRPr="0086110A" w:rsidRDefault="00EC48AD" w:rsidP="00466A63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519021D4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231B3E83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2D1E5E0F" w14:textId="77777777" w:rsidR="00EC48AD" w:rsidRPr="0086110A" w:rsidRDefault="00EC48AD" w:rsidP="00466A63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010B21C5" w14:textId="77777777" w:rsidR="00EC48AD" w:rsidRPr="0086110A" w:rsidRDefault="00EC48AD" w:rsidP="00466A63">
            <w:r>
              <w:t>Notebook / Laptop /Stationery</w:t>
            </w:r>
          </w:p>
        </w:tc>
      </w:tr>
    </w:tbl>
    <w:p w14:paraId="6739E70E" w14:textId="77777777" w:rsidR="00EC48AD" w:rsidRDefault="00EC48AD" w:rsidP="00EC48AD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EC48AD" w:rsidRPr="0086110A" w14:paraId="190F0BD1" w14:textId="77777777" w:rsidTr="00466A63">
        <w:trPr>
          <w:trHeight w:hRule="exact" w:val="360"/>
        </w:trPr>
        <w:tc>
          <w:tcPr>
            <w:tcW w:w="1310" w:type="dxa"/>
            <w:vAlign w:val="bottom"/>
          </w:tcPr>
          <w:p w14:paraId="3361E3A8" w14:textId="77777777" w:rsidR="00EC48AD" w:rsidRPr="0086110A" w:rsidRDefault="00EC48AD" w:rsidP="00466A63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vAlign w:val="bottom"/>
          </w:tcPr>
          <w:p w14:paraId="4D6784D7" w14:textId="77777777" w:rsidR="00EC48AD" w:rsidRPr="0086110A" w:rsidRDefault="00EC48AD" w:rsidP="00466A63">
            <w:r>
              <w:t>Review of objective and purpose of program</w:t>
            </w:r>
          </w:p>
        </w:tc>
        <w:tc>
          <w:tcPr>
            <w:tcW w:w="1324" w:type="dxa"/>
            <w:vAlign w:val="bottom"/>
          </w:tcPr>
          <w:p w14:paraId="175FF9A9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57F97BCB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71450812" w14:textId="77777777" w:rsidR="00EC48AD" w:rsidRDefault="00EC48AD" w:rsidP="00EC48AD">
      <w:pPr>
        <w:pStyle w:val="Heading4"/>
      </w:pPr>
      <w:r w:rsidRPr="00A50AD9">
        <w:t>Discussion</w:t>
      </w:r>
      <w:r>
        <w:t>:</w:t>
      </w:r>
    </w:p>
    <w:p w14:paraId="00538EC2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Review of use case diagrams</w:t>
      </w:r>
    </w:p>
    <w:p w14:paraId="20985177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Review of program flow</w:t>
      </w:r>
    </w:p>
    <w:p w14:paraId="0E7A036C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Review of user access control list</w:t>
      </w:r>
    </w:p>
    <w:p w14:paraId="79E20924" w14:textId="77777777" w:rsidR="00EC48AD" w:rsidRDefault="00EC48AD" w:rsidP="00EC48AD">
      <w:pPr>
        <w:pStyle w:val="Heading4"/>
      </w:pPr>
      <w:r>
        <w:t>Conclusions:</w:t>
      </w:r>
    </w:p>
    <w:p w14:paraId="6F85B225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To update use case diagrams, program flow and user access</w:t>
      </w:r>
    </w:p>
    <w:p w14:paraId="7710303F" w14:textId="77777777" w:rsidR="00EC48AD" w:rsidRDefault="00EC48AD" w:rsidP="00EC48AD">
      <w:pPr>
        <w:pStyle w:val="ListParagraph"/>
      </w:pPr>
      <w:r>
        <w:t>control list</w:t>
      </w:r>
    </w:p>
    <w:p w14:paraId="4317D600" w14:textId="77777777" w:rsidR="00EC48AD" w:rsidRDefault="00EC48AD" w:rsidP="00EC48AD">
      <w:pPr>
        <w:pStyle w:val="ListParagraph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EC48AD" w:rsidRPr="004E7C34" w14:paraId="07132112" w14:textId="77777777" w:rsidTr="00466A63">
        <w:trPr>
          <w:trHeight w:hRule="exact" w:val="390"/>
        </w:trPr>
        <w:tc>
          <w:tcPr>
            <w:tcW w:w="6675" w:type="dxa"/>
            <w:vAlign w:val="bottom"/>
          </w:tcPr>
          <w:p w14:paraId="0479943F" w14:textId="77777777" w:rsidR="00EC48AD" w:rsidRPr="004E7C34" w:rsidRDefault="00EC48AD" w:rsidP="00466A63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4738EAFC" w14:textId="77777777" w:rsidR="00EC48AD" w:rsidRPr="004E7C34" w:rsidRDefault="00EC48AD" w:rsidP="00466A63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6D9BA4EE" w14:textId="77777777" w:rsidR="00EC48AD" w:rsidRPr="004E7C34" w:rsidRDefault="00EC48AD" w:rsidP="00466A63">
            <w:pPr>
              <w:pStyle w:val="Heading3"/>
            </w:pPr>
            <w:r w:rsidRPr="004E7C34">
              <w:t>Deadline</w:t>
            </w:r>
          </w:p>
        </w:tc>
      </w:tr>
      <w:tr w:rsidR="00EC48AD" w:rsidRPr="0086110A" w14:paraId="05548EBD" w14:textId="77777777" w:rsidTr="00466A63">
        <w:trPr>
          <w:trHeight w:hRule="exact" w:val="644"/>
        </w:trPr>
        <w:tc>
          <w:tcPr>
            <w:tcW w:w="6675" w:type="dxa"/>
            <w:vAlign w:val="bottom"/>
          </w:tcPr>
          <w:p w14:paraId="03E86484" w14:textId="77777777" w:rsidR="00EC48AD" w:rsidRPr="004E7C34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come out with a feasible model and update above mentioned documents</w:t>
            </w:r>
          </w:p>
        </w:tc>
        <w:tc>
          <w:tcPr>
            <w:tcW w:w="1987" w:type="dxa"/>
            <w:vAlign w:val="bottom"/>
          </w:tcPr>
          <w:p w14:paraId="0564DF8B" w14:textId="77777777" w:rsidR="00EC48AD" w:rsidRPr="0086110A" w:rsidRDefault="00EC48AD" w:rsidP="00466A63">
            <w:r w:rsidRPr="004E7C34">
              <w:t xml:space="preserve">             </w:t>
            </w:r>
            <w:r>
              <w:t xml:space="preserve">All </w:t>
            </w:r>
          </w:p>
        </w:tc>
        <w:tc>
          <w:tcPr>
            <w:tcW w:w="1562" w:type="dxa"/>
            <w:vAlign w:val="bottom"/>
          </w:tcPr>
          <w:p w14:paraId="09E084D5" w14:textId="77777777" w:rsidR="00EC48AD" w:rsidRPr="0086110A" w:rsidRDefault="00EC48AD" w:rsidP="00466A63">
            <w:r>
              <w:t>NA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EC48AD" w:rsidRPr="0086110A" w14:paraId="46625DE5" w14:textId="77777777" w:rsidTr="00466A63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17F49459" w14:textId="77777777" w:rsidR="00EC48AD" w:rsidRPr="00AA7637" w:rsidRDefault="00EC48AD" w:rsidP="00466A63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CEBC9D7" w14:textId="77777777" w:rsidR="00EC48AD" w:rsidRPr="0086110A" w:rsidRDefault="00EC48AD" w:rsidP="00466A63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1CAAF6BA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65C80B32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46B90723" w14:textId="77777777" w:rsidR="00EC48AD" w:rsidRDefault="00EC48AD" w:rsidP="00EC48AD"/>
    <w:p w14:paraId="4353A79A" w14:textId="77777777" w:rsidR="00EC48AD" w:rsidRDefault="00EC48AD" w:rsidP="00EC48AD">
      <w:pPr>
        <w:pStyle w:val="Heading4"/>
      </w:pPr>
      <w:r>
        <w:t xml:space="preserve">Discussion: </w:t>
      </w:r>
    </w:p>
    <w:p w14:paraId="7B518945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20C2377" w14:textId="77777777" w:rsidR="00EC48AD" w:rsidRDefault="00EC48AD" w:rsidP="00EC48AD"/>
    <w:p w14:paraId="26B94866" w14:textId="77777777" w:rsidR="00EC48AD" w:rsidRDefault="00EC48AD" w:rsidP="00EC48AD">
      <w:pPr>
        <w:pStyle w:val="Heading4"/>
      </w:pPr>
      <w:r>
        <w:t>Conclusions:</w:t>
      </w:r>
    </w:p>
    <w:p w14:paraId="2D1B456E" w14:textId="77777777" w:rsidR="00EC48AD" w:rsidRPr="00CA72B8" w:rsidRDefault="00EC48AD" w:rsidP="00EC48A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EC48AD" w:rsidRPr="0086110A" w14:paraId="46855AF8" w14:textId="77777777" w:rsidTr="00466A63">
        <w:trPr>
          <w:trHeight w:hRule="exact" w:val="644"/>
        </w:trPr>
        <w:tc>
          <w:tcPr>
            <w:tcW w:w="7056" w:type="dxa"/>
            <w:vAlign w:val="bottom"/>
          </w:tcPr>
          <w:p w14:paraId="0A434550" w14:textId="77777777" w:rsidR="00EC48AD" w:rsidRPr="0086110A" w:rsidRDefault="00EC48AD" w:rsidP="00466A63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51C6B1F4" w14:textId="77777777" w:rsidR="00EC48AD" w:rsidRPr="0086110A" w:rsidRDefault="00EC48AD" w:rsidP="00466A63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4EA5B7B4" w14:textId="77777777" w:rsidR="00EC48AD" w:rsidRPr="0086110A" w:rsidRDefault="00EC48AD" w:rsidP="00466A63">
            <w:pPr>
              <w:pStyle w:val="Heading3"/>
            </w:pPr>
            <w:r w:rsidRPr="0086110A">
              <w:t>Deadline</w:t>
            </w:r>
          </w:p>
        </w:tc>
      </w:tr>
      <w:tr w:rsidR="00EC48AD" w:rsidRPr="0086110A" w14:paraId="2951EE99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04FFA920" w14:textId="77777777" w:rsidR="00EC48AD" w:rsidRPr="0086110A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Updated diagrams and user access control list</w:t>
            </w:r>
          </w:p>
        </w:tc>
        <w:tc>
          <w:tcPr>
            <w:tcW w:w="2101" w:type="dxa"/>
            <w:vAlign w:val="bottom"/>
          </w:tcPr>
          <w:p w14:paraId="5F07D99C" w14:textId="77777777" w:rsidR="00EC48AD" w:rsidRPr="0086110A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>, Wilson</w:t>
            </w:r>
          </w:p>
        </w:tc>
        <w:tc>
          <w:tcPr>
            <w:tcW w:w="1650" w:type="dxa"/>
            <w:vAlign w:val="bottom"/>
          </w:tcPr>
          <w:p w14:paraId="4B341D39" w14:textId="77777777" w:rsidR="00EC48AD" w:rsidRPr="0086110A" w:rsidRDefault="00EC48AD" w:rsidP="00466A63">
            <w:r>
              <w:t xml:space="preserve">  28/5/19</w:t>
            </w:r>
          </w:p>
        </w:tc>
      </w:tr>
      <w:tr w:rsidR="00EC48AD" w:rsidRPr="0086110A" w14:paraId="47165929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473B23B8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To research on suitable database services for user credentials storage</w:t>
            </w:r>
          </w:p>
        </w:tc>
        <w:tc>
          <w:tcPr>
            <w:tcW w:w="2101" w:type="dxa"/>
            <w:vAlign w:val="bottom"/>
          </w:tcPr>
          <w:p w14:paraId="42D63644" w14:textId="77777777" w:rsidR="00EC48AD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        </w:t>
            </w:r>
          </w:p>
        </w:tc>
        <w:tc>
          <w:tcPr>
            <w:tcW w:w="1650" w:type="dxa"/>
            <w:vAlign w:val="bottom"/>
          </w:tcPr>
          <w:p w14:paraId="2EECA22D" w14:textId="77777777" w:rsidR="00EC48AD" w:rsidRDefault="00EC48AD" w:rsidP="00466A63">
            <w:r>
              <w:t xml:space="preserve">   NA</w:t>
            </w:r>
          </w:p>
        </w:tc>
      </w:tr>
      <w:tr w:rsidR="00EC48AD" w:rsidRPr="0086110A" w14:paraId="69BFDACA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3F67584E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7AB37D14" w14:textId="77777777" w:rsidR="00EC48AD" w:rsidRDefault="00EC48AD" w:rsidP="00466A63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2D252D0" w14:textId="77777777" w:rsidR="00EC48AD" w:rsidRDefault="00EC48AD" w:rsidP="00466A63">
            <w:r>
              <w:t xml:space="preserve">   NA</w:t>
            </w:r>
          </w:p>
        </w:tc>
      </w:tr>
      <w:tr w:rsidR="00EC48AD" w:rsidRPr="0086110A" w14:paraId="5A3F0143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00396070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Initial development of program with discussed details</w:t>
            </w:r>
          </w:p>
        </w:tc>
        <w:tc>
          <w:tcPr>
            <w:tcW w:w="2101" w:type="dxa"/>
            <w:vAlign w:val="bottom"/>
          </w:tcPr>
          <w:p w14:paraId="34354F20" w14:textId="77777777" w:rsidR="00EC48AD" w:rsidRDefault="00EC48AD" w:rsidP="00466A63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C295F6E" w14:textId="77777777" w:rsidR="00EC48AD" w:rsidRDefault="00EC48AD" w:rsidP="00466A63">
            <w:r>
              <w:t xml:space="preserve">   NA</w:t>
            </w:r>
          </w:p>
        </w:tc>
      </w:tr>
    </w:tbl>
    <w:p w14:paraId="3E203C62" w14:textId="77777777" w:rsidR="00EC48AD" w:rsidRPr="00034147" w:rsidRDefault="00EC48AD" w:rsidP="00EC48AD">
      <w:pPr>
        <w:pStyle w:val="Heading2"/>
        <w:jc w:val="left"/>
        <w:rPr>
          <w:b w:val="0"/>
          <w:i w:val="0"/>
        </w:rPr>
      </w:pPr>
    </w:p>
    <w:p w14:paraId="75B95BA8" w14:textId="77777777" w:rsidR="00EC48AD" w:rsidRDefault="00EC48AD" w:rsidP="00EC48AD">
      <w:pPr>
        <w:pStyle w:val="Heading2"/>
      </w:pPr>
      <w:r w:rsidRPr="0086110A">
        <w:t>Other Information</w:t>
      </w:r>
    </w:p>
    <w:p w14:paraId="62FE36FD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D906499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37700F82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610FC478" w14:textId="77777777" w:rsidR="00EC48AD" w:rsidRPr="008533BF" w:rsidRDefault="00EC48AD" w:rsidP="00EC48AD">
      <w:pPr>
        <w:pStyle w:val="ListParagraph"/>
        <w:rPr>
          <w:b/>
          <w:color w:val="FF0000"/>
          <w:u w:val="single"/>
        </w:rPr>
      </w:pPr>
    </w:p>
    <w:p w14:paraId="34F10C0E" w14:textId="77777777" w:rsidR="00EC48AD" w:rsidRDefault="00EC48AD" w:rsidP="00EC48AD">
      <w:pPr>
        <w:pStyle w:val="Heading4"/>
      </w:pPr>
      <w:r>
        <w:t>Special notes:</w:t>
      </w:r>
    </w:p>
    <w:p w14:paraId="1E685479" w14:textId="77777777" w:rsidR="00EC48AD" w:rsidRDefault="00EC48AD" w:rsidP="00EC48AD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34E532BA" w14:textId="5543D8D2" w:rsidR="00EC48AD" w:rsidRDefault="00EC48AD" w:rsidP="00EC48AD">
      <w:pPr>
        <w:ind w:firstLine="720"/>
      </w:pPr>
    </w:p>
    <w:p w14:paraId="26E1C629" w14:textId="3E7BCC84" w:rsidR="00EC48AD" w:rsidRDefault="00EC48AD" w:rsidP="00EC48AD">
      <w:pPr>
        <w:ind w:firstLine="720"/>
      </w:pPr>
    </w:p>
    <w:p w14:paraId="2E61B195" w14:textId="74E65B7F" w:rsidR="00EC48AD" w:rsidRDefault="00EC48AD" w:rsidP="00EC48AD">
      <w:pPr>
        <w:ind w:firstLine="720"/>
      </w:pPr>
    </w:p>
    <w:p w14:paraId="44510415" w14:textId="731677A9" w:rsidR="00EC48AD" w:rsidRDefault="00EC48AD" w:rsidP="00EC48AD">
      <w:pPr>
        <w:ind w:firstLine="720"/>
      </w:pPr>
    </w:p>
    <w:p w14:paraId="3FF98D06" w14:textId="63A3F81E" w:rsidR="00EC48AD" w:rsidRDefault="00EC48AD" w:rsidP="00EC48AD">
      <w:pPr>
        <w:ind w:firstLine="720"/>
      </w:pPr>
    </w:p>
    <w:p w14:paraId="2472880B" w14:textId="58D9CC1C" w:rsidR="00EC48AD" w:rsidRDefault="00EC48AD" w:rsidP="00EC48AD">
      <w:pPr>
        <w:ind w:firstLine="720"/>
      </w:pPr>
    </w:p>
    <w:p w14:paraId="36783E44" w14:textId="3DF9865A" w:rsidR="00EC48AD" w:rsidRDefault="00EC48AD" w:rsidP="00EC48AD">
      <w:pPr>
        <w:ind w:firstLine="720"/>
      </w:pPr>
    </w:p>
    <w:p w14:paraId="28A407C2" w14:textId="37CA67E2" w:rsidR="00EC48AD" w:rsidRDefault="00EC48AD" w:rsidP="00EC48AD">
      <w:pPr>
        <w:ind w:firstLine="720"/>
      </w:pPr>
    </w:p>
    <w:p w14:paraId="6B000ABD" w14:textId="7BA8D2FE" w:rsidR="00EC48AD" w:rsidRDefault="00EC48AD" w:rsidP="00EC48AD">
      <w:pPr>
        <w:ind w:firstLine="720"/>
      </w:pPr>
    </w:p>
    <w:p w14:paraId="16B34E7D" w14:textId="77D6E0C2" w:rsidR="00EC48AD" w:rsidRDefault="00EC48AD" w:rsidP="00EC48AD">
      <w:pPr>
        <w:ind w:firstLine="720"/>
      </w:pPr>
    </w:p>
    <w:p w14:paraId="09795A08" w14:textId="0F7F9996" w:rsidR="00EC48AD" w:rsidRDefault="00EC48AD" w:rsidP="00EC48AD">
      <w:pPr>
        <w:ind w:firstLine="720"/>
      </w:pPr>
    </w:p>
    <w:p w14:paraId="2D33B735" w14:textId="34082A12" w:rsidR="00EC48AD" w:rsidRDefault="00EC48AD" w:rsidP="00EC48AD">
      <w:pPr>
        <w:ind w:firstLine="720"/>
      </w:pPr>
    </w:p>
    <w:p w14:paraId="3842C8C2" w14:textId="751C9A9B" w:rsidR="00EC48AD" w:rsidRDefault="00EC48AD" w:rsidP="00EC48AD">
      <w:pPr>
        <w:ind w:firstLine="720"/>
      </w:pPr>
    </w:p>
    <w:p w14:paraId="65642E3B" w14:textId="4F4E8C70" w:rsidR="00EC48AD" w:rsidRDefault="00EC48AD" w:rsidP="00EC48AD">
      <w:pPr>
        <w:ind w:firstLine="720"/>
      </w:pPr>
    </w:p>
    <w:p w14:paraId="136E79F5" w14:textId="10497A9B" w:rsidR="00EC48AD" w:rsidRDefault="00EC48AD" w:rsidP="00EC48AD">
      <w:pPr>
        <w:ind w:firstLine="720"/>
      </w:pPr>
    </w:p>
    <w:p w14:paraId="6DF15489" w14:textId="5E450FDE" w:rsidR="00EC48AD" w:rsidRDefault="00EC48AD" w:rsidP="00EC48AD">
      <w:pPr>
        <w:ind w:firstLine="720"/>
      </w:pPr>
    </w:p>
    <w:p w14:paraId="1A7E9A7B" w14:textId="05F92A91" w:rsidR="00EC48AD" w:rsidRDefault="00EC48AD" w:rsidP="00EC48AD">
      <w:pPr>
        <w:ind w:firstLine="720"/>
      </w:pPr>
    </w:p>
    <w:p w14:paraId="42E2B3E6" w14:textId="0E1C5360" w:rsidR="00EC48AD" w:rsidRDefault="00EC48AD" w:rsidP="00EC48AD">
      <w:pPr>
        <w:ind w:firstLine="720"/>
      </w:pPr>
    </w:p>
    <w:p w14:paraId="6FB75507" w14:textId="6745CE80" w:rsidR="00EC48AD" w:rsidRDefault="00EC48AD" w:rsidP="00EC48AD">
      <w:pPr>
        <w:ind w:firstLine="720"/>
      </w:pPr>
    </w:p>
    <w:p w14:paraId="7C0FE022" w14:textId="08167E2D" w:rsidR="00EC48AD" w:rsidRDefault="00EC48AD" w:rsidP="00EC48AD">
      <w:pPr>
        <w:ind w:firstLine="720"/>
      </w:pPr>
    </w:p>
    <w:p w14:paraId="61F347B5" w14:textId="4D12CFE8" w:rsidR="00EC48AD" w:rsidRDefault="00EC48AD" w:rsidP="00EC48AD">
      <w:pPr>
        <w:ind w:firstLine="720"/>
      </w:pPr>
    </w:p>
    <w:p w14:paraId="65BED95C" w14:textId="65A595B5" w:rsidR="00EC48AD" w:rsidRDefault="00EC48AD" w:rsidP="00EC48AD">
      <w:pPr>
        <w:ind w:firstLine="720"/>
      </w:pPr>
    </w:p>
    <w:p w14:paraId="1C6D2130" w14:textId="219EFF83" w:rsidR="00EC48AD" w:rsidRDefault="00EC48AD" w:rsidP="00EC48AD">
      <w:pPr>
        <w:ind w:firstLine="720"/>
      </w:pPr>
    </w:p>
    <w:p w14:paraId="6BBD0C98" w14:textId="4E991269" w:rsidR="00EC48AD" w:rsidRDefault="00EC48AD" w:rsidP="00EC48AD">
      <w:pPr>
        <w:ind w:firstLine="720"/>
      </w:pPr>
    </w:p>
    <w:p w14:paraId="61643543" w14:textId="5C5C337D" w:rsidR="00EC48AD" w:rsidRDefault="00EC48AD" w:rsidP="00EC48AD">
      <w:pPr>
        <w:ind w:firstLine="720"/>
      </w:pPr>
    </w:p>
    <w:p w14:paraId="58302EAE" w14:textId="4B7BB51B" w:rsidR="00EC48AD" w:rsidRDefault="00EC48AD" w:rsidP="00EC48AD">
      <w:pPr>
        <w:ind w:firstLine="720"/>
      </w:pPr>
    </w:p>
    <w:p w14:paraId="63DFBC3A" w14:textId="1944DABC" w:rsidR="00EC48AD" w:rsidRDefault="00EC48AD" w:rsidP="00EC48AD">
      <w:pPr>
        <w:ind w:firstLine="720"/>
      </w:pPr>
    </w:p>
    <w:p w14:paraId="018813BA" w14:textId="5C69673D" w:rsidR="00EC48AD" w:rsidRDefault="00EC48AD" w:rsidP="00EC48AD">
      <w:pPr>
        <w:ind w:firstLine="720"/>
      </w:pPr>
    </w:p>
    <w:p w14:paraId="52AA707E" w14:textId="6FAA7533" w:rsidR="00EC48AD" w:rsidRDefault="00EC48AD" w:rsidP="00EC48AD">
      <w:pPr>
        <w:ind w:firstLine="720"/>
      </w:pPr>
    </w:p>
    <w:p w14:paraId="795F2726" w14:textId="526DE64C" w:rsidR="00EC48AD" w:rsidRDefault="00EC48AD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EC48AD" w14:paraId="1E3C513B" w14:textId="77777777" w:rsidTr="00466A63">
        <w:tc>
          <w:tcPr>
            <w:tcW w:w="5122" w:type="dxa"/>
          </w:tcPr>
          <w:p w14:paraId="0D06F5FE" w14:textId="77777777" w:rsidR="00EC48AD" w:rsidRDefault="00EC48AD" w:rsidP="00466A63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EC48AD" w14:paraId="2CB8D8E0" w14:textId="77777777" w:rsidTr="00466A63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1191345090"/>
                  <w:placeholder>
                    <w:docPart w:val="FFAEF5BD2BC6448E9E8F46D574287980"/>
                  </w:placeholder>
                  <w:date w:fullDate="2019-06-1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5F17BCF4" w14:textId="77777777" w:rsidR="00EC48AD" w:rsidRDefault="00EC48AD" w:rsidP="00466A63">
                      <w:pPr>
                        <w:pStyle w:val="MeetingInformation"/>
                        <w:jc w:val="left"/>
                      </w:pPr>
                      <w:r>
                        <w:t>June 18, 2019</w:t>
                      </w:r>
                    </w:p>
                  </w:tc>
                </w:sdtContent>
              </w:sdt>
            </w:tr>
            <w:tr w:rsidR="00EC48AD" w14:paraId="16997E44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A64C2FF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7:00 PM – 9:30 PM</w:t>
                  </w:r>
                </w:p>
              </w:tc>
            </w:tr>
            <w:tr w:rsidR="00EC48AD" w14:paraId="6BCEEC7C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198DB113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7C532EEE" w14:textId="77777777" w:rsidR="00EC48AD" w:rsidRDefault="00EC48AD" w:rsidP="00466A63"/>
        </w:tc>
      </w:tr>
    </w:tbl>
    <w:p w14:paraId="0B050626" w14:textId="77777777" w:rsidR="00EC48AD" w:rsidRDefault="00EC48AD" w:rsidP="00EC48AD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EC48AD" w:rsidRPr="0086110A" w14:paraId="1C483BF0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5AC99EBE" w14:textId="77777777" w:rsidR="00EC48AD" w:rsidRPr="0086110A" w:rsidRDefault="00EC48AD" w:rsidP="00466A63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03DBCF0C" w14:textId="77777777" w:rsidR="00EC48AD" w:rsidRPr="0086110A" w:rsidRDefault="00EC48AD" w:rsidP="00466A63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22A2A1AE" w14:textId="77777777" w:rsidR="00EC48AD" w:rsidRPr="0086110A" w:rsidRDefault="00EC48AD" w:rsidP="00466A63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54214B07" w14:textId="77777777" w:rsidR="00EC48AD" w:rsidRPr="0086110A" w:rsidRDefault="00EC48AD" w:rsidP="00466A63">
            <w:pPr>
              <w:ind w:left="37"/>
            </w:pPr>
            <w:r>
              <w:t>FYP Discussion 5</w:t>
            </w:r>
          </w:p>
        </w:tc>
      </w:tr>
      <w:tr w:rsidR="00EC48AD" w:rsidRPr="0086110A" w14:paraId="72733391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1A302B59" w14:textId="77777777" w:rsidR="00EC48AD" w:rsidRPr="0086110A" w:rsidRDefault="00EC48AD" w:rsidP="00466A63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44FBC1E9" w14:textId="77777777" w:rsidR="00EC48AD" w:rsidRPr="0086110A" w:rsidRDefault="00EC48AD" w:rsidP="00466A63">
            <w:r>
              <w:t>Wilson</w:t>
            </w:r>
          </w:p>
        </w:tc>
        <w:tc>
          <w:tcPr>
            <w:tcW w:w="1779" w:type="dxa"/>
            <w:vAlign w:val="bottom"/>
          </w:tcPr>
          <w:p w14:paraId="094AD38D" w14:textId="77777777" w:rsidR="00EC48AD" w:rsidRPr="0086110A" w:rsidRDefault="00EC48AD" w:rsidP="00466A63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16A27BC7" w14:textId="77777777" w:rsidR="00EC48AD" w:rsidRPr="0086110A" w:rsidRDefault="00EC48AD" w:rsidP="00466A63">
            <w:r>
              <w:t>Alvin</w:t>
            </w:r>
          </w:p>
        </w:tc>
      </w:tr>
      <w:tr w:rsidR="00EC48AD" w:rsidRPr="0086110A" w14:paraId="4FDEED49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488E3D4F" w14:textId="77777777" w:rsidR="00EC48AD" w:rsidRPr="0086110A" w:rsidRDefault="00EC48AD" w:rsidP="00466A63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3D2CE74" w14:textId="77777777" w:rsidR="00EC48AD" w:rsidRPr="0086110A" w:rsidRDefault="00EC48AD" w:rsidP="00466A63">
            <w:r>
              <w:t>Alvin</w:t>
            </w:r>
          </w:p>
        </w:tc>
        <w:tc>
          <w:tcPr>
            <w:tcW w:w="1779" w:type="dxa"/>
            <w:vAlign w:val="bottom"/>
          </w:tcPr>
          <w:p w14:paraId="1946E7F3" w14:textId="77777777" w:rsidR="00EC48AD" w:rsidRPr="0086110A" w:rsidRDefault="00EC48AD" w:rsidP="00466A63"/>
        </w:tc>
        <w:tc>
          <w:tcPr>
            <w:tcW w:w="3315" w:type="dxa"/>
            <w:vAlign w:val="bottom"/>
          </w:tcPr>
          <w:p w14:paraId="503D0468" w14:textId="77777777" w:rsidR="00EC48AD" w:rsidRPr="0086110A" w:rsidRDefault="00EC48AD" w:rsidP="00466A63"/>
        </w:tc>
      </w:tr>
    </w:tbl>
    <w:p w14:paraId="3641EBC0" w14:textId="77777777" w:rsidR="00EC48AD" w:rsidRDefault="00EC48AD" w:rsidP="00EC48A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EC48AD" w:rsidRPr="0086110A" w14:paraId="054DA31C" w14:textId="77777777" w:rsidTr="00466A63">
        <w:trPr>
          <w:trHeight w:hRule="exact" w:val="535"/>
        </w:trPr>
        <w:tc>
          <w:tcPr>
            <w:tcW w:w="1980" w:type="dxa"/>
            <w:vAlign w:val="bottom"/>
          </w:tcPr>
          <w:p w14:paraId="19FE039D" w14:textId="77777777" w:rsidR="00EC48AD" w:rsidRPr="0086110A" w:rsidRDefault="00EC48AD" w:rsidP="00466A63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40DD4FDD" w14:textId="77777777" w:rsidR="00EC48AD" w:rsidRPr="0086110A" w:rsidRDefault="00EC48AD" w:rsidP="00466A63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EC48AD" w:rsidRPr="0086110A" w14:paraId="48DD0D87" w14:textId="77777777" w:rsidTr="00466A63">
        <w:trPr>
          <w:trHeight w:hRule="exact" w:val="583"/>
        </w:trPr>
        <w:tc>
          <w:tcPr>
            <w:tcW w:w="1980" w:type="dxa"/>
            <w:vAlign w:val="bottom"/>
          </w:tcPr>
          <w:p w14:paraId="0E772A23" w14:textId="77777777" w:rsidR="00EC48AD" w:rsidRPr="0086110A" w:rsidRDefault="00EC48AD" w:rsidP="00466A63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0C9846B4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41666DD8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635CDF57" w14:textId="77777777" w:rsidR="00EC48AD" w:rsidRPr="0086110A" w:rsidRDefault="00EC48AD" w:rsidP="00466A63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7CF0EAA3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14B44037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1190D069" w14:textId="77777777" w:rsidR="00EC48AD" w:rsidRPr="0086110A" w:rsidRDefault="00EC48AD" w:rsidP="00466A63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7B9816EB" w14:textId="77777777" w:rsidR="00EC48AD" w:rsidRPr="0086110A" w:rsidRDefault="00EC48AD" w:rsidP="00466A63">
            <w:r>
              <w:t>Notebook / Laptop /Stationery</w:t>
            </w:r>
          </w:p>
        </w:tc>
      </w:tr>
    </w:tbl>
    <w:p w14:paraId="621047C8" w14:textId="77777777" w:rsidR="00EC48AD" w:rsidRDefault="00EC48AD" w:rsidP="00EC48AD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EC48AD" w:rsidRPr="0086110A" w14:paraId="243B8C84" w14:textId="77777777" w:rsidTr="00466A63">
        <w:trPr>
          <w:trHeight w:hRule="exact" w:val="360"/>
        </w:trPr>
        <w:tc>
          <w:tcPr>
            <w:tcW w:w="1310" w:type="dxa"/>
            <w:vAlign w:val="bottom"/>
          </w:tcPr>
          <w:p w14:paraId="259EC0A3" w14:textId="77777777" w:rsidR="00EC48AD" w:rsidRPr="0086110A" w:rsidRDefault="00EC48AD" w:rsidP="00466A63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vAlign w:val="bottom"/>
          </w:tcPr>
          <w:p w14:paraId="56510627" w14:textId="77777777" w:rsidR="00EC48AD" w:rsidRPr="0086110A" w:rsidRDefault="00EC48AD" w:rsidP="00466A63">
            <w:r>
              <w:t xml:space="preserve">Integration </w:t>
            </w:r>
            <w:proofErr w:type="gramStart"/>
            <w:r>
              <w:t>Of</w:t>
            </w:r>
            <w:proofErr w:type="gramEnd"/>
            <w:r>
              <w:t xml:space="preserve"> Diagrams</w:t>
            </w:r>
          </w:p>
        </w:tc>
        <w:tc>
          <w:tcPr>
            <w:tcW w:w="1324" w:type="dxa"/>
            <w:vAlign w:val="bottom"/>
          </w:tcPr>
          <w:p w14:paraId="7D65F74E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4BCD762D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1B8A7A93" w14:textId="77777777" w:rsidR="00EC48AD" w:rsidRDefault="00EC48AD" w:rsidP="00EC48AD">
      <w:pPr>
        <w:pStyle w:val="Heading4"/>
      </w:pPr>
      <w:r w:rsidRPr="00A50AD9">
        <w:t>Discussion</w:t>
      </w:r>
      <w:r>
        <w:t>:</w:t>
      </w:r>
    </w:p>
    <w:p w14:paraId="2A8D0BFB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finalize and integrate the diagram flow into the prototype</w:t>
      </w:r>
    </w:p>
    <w:p w14:paraId="001166F7" w14:textId="77777777" w:rsidR="00EC48AD" w:rsidRDefault="00EC48AD" w:rsidP="00EC48AD">
      <w:pPr>
        <w:pStyle w:val="Heading4"/>
      </w:pPr>
      <w:r>
        <w:t>Conclusions:</w:t>
      </w:r>
    </w:p>
    <w:p w14:paraId="36A7CFD9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To finalize use case diagrams, program flow and user access</w:t>
      </w:r>
    </w:p>
    <w:p w14:paraId="5EDD8190" w14:textId="77777777" w:rsidR="00EC48AD" w:rsidRDefault="00EC48AD" w:rsidP="00EC48AD">
      <w:pPr>
        <w:pStyle w:val="ListParagraph"/>
      </w:pPr>
      <w:r>
        <w:t>control list</w:t>
      </w:r>
    </w:p>
    <w:p w14:paraId="72C04E98" w14:textId="77777777" w:rsidR="00EC48AD" w:rsidRDefault="00EC48AD" w:rsidP="00EC48AD">
      <w:pPr>
        <w:pStyle w:val="ListParagraph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EC48AD" w:rsidRPr="004E7C34" w14:paraId="7ED50D82" w14:textId="77777777" w:rsidTr="00466A63">
        <w:trPr>
          <w:trHeight w:hRule="exact" w:val="390"/>
        </w:trPr>
        <w:tc>
          <w:tcPr>
            <w:tcW w:w="6675" w:type="dxa"/>
            <w:vAlign w:val="bottom"/>
          </w:tcPr>
          <w:p w14:paraId="569422E4" w14:textId="77777777" w:rsidR="00EC48AD" w:rsidRPr="004E7C34" w:rsidRDefault="00EC48AD" w:rsidP="00466A63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0C0B6078" w14:textId="77777777" w:rsidR="00EC48AD" w:rsidRPr="004E7C34" w:rsidRDefault="00EC48AD" w:rsidP="00466A63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2B8094B1" w14:textId="77777777" w:rsidR="00EC48AD" w:rsidRPr="004E7C34" w:rsidRDefault="00EC48AD" w:rsidP="00466A63">
            <w:pPr>
              <w:pStyle w:val="Heading3"/>
            </w:pPr>
            <w:r w:rsidRPr="004E7C34">
              <w:t>Deadline</w:t>
            </w:r>
          </w:p>
        </w:tc>
      </w:tr>
      <w:tr w:rsidR="00EC48AD" w:rsidRPr="0086110A" w14:paraId="12A33AA8" w14:textId="77777777" w:rsidTr="00466A63">
        <w:trPr>
          <w:trHeight w:hRule="exact" w:val="644"/>
        </w:trPr>
        <w:tc>
          <w:tcPr>
            <w:tcW w:w="6675" w:type="dxa"/>
            <w:vAlign w:val="bottom"/>
          </w:tcPr>
          <w:p w14:paraId="4E7431CE" w14:textId="77777777" w:rsidR="00EC48AD" w:rsidRPr="004E7C34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implement and integrate diagram flow into prototype</w:t>
            </w:r>
          </w:p>
        </w:tc>
        <w:tc>
          <w:tcPr>
            <w:tcW w:w="1987" w:type="dxa"/>
            <w:vAlign w:val="bottom"/>
          </w:tcPr>
          <w:p w14:paraId="5AA79628" w14:textId="77777777" w:rsidR="00EC48AD" w:rsidRPr="0086110A" w:rsidRDefault="00EC48AD" w:rsidP="00466A63">
            <w:r w:rsidRPr="004E7C34">
              <w:t xml:space="preserve">             </w:t>
            </w:r>
            <w:r>
              <w:t xml:space="preserve">All </w:t>
            </w:r>
          </w:p>
        </w:tc>
        <w:tc>
          <w:tcPr>
            <w:tcW w:w="1562" w:type="dxa"/>
            <w:vAlign w:val="bottom"/>
          </w:tcPr>
          <w:p w14:paraId="6A387311" w14:textId="77777777" w:rsidR="00EC48AD" w:rsidRPr="0086110A" w:rsidRDefault="00EC48AD" w:rsidP="00466A63">
            <w:r>
              <w:t>NA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EC48AD" w:rsidRPr="0086110A" w14:paraId="08E73112" w14:textId="77777777" w:rsidTr="00466A63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1B0DEC97" w14:textId="77777777" w:rsidR="00EC48AD" w:rsidRPr="00AA7637" w:rsidRDefault="00EC48AD" w:rsidP="00466A63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003A211F" w14:textId="77777777" w:rsidR="00EC48AD" w:rsidRPr="0086110A" w:rsidRDefault="00EC48AD" w:rsidP="00466A63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1154195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3781C81F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285230EB" w14:textId="77777777" w:rsidR="00EC48AD" w:rsidRDefault="00EC48AD" w:rsidP="00EC48AD"/>
    <w:p w14:paraId="742B75BE" w14:textId="77777777" w:rsidR="00EC48AD" w:rsidRDefault="00EC48AD" w:rsidP="00EC48AD">
      <w:pPr>
        <w:pStyle w:val="Heading4"/>
      </w:pPr>
      <w:r>
        <w:t xml:space="preserve">Discussion: </w:t>
      </w:r>
    </w:p>
    <w:p w14:paraId="4250FA13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37969514" w14:textId="77777777" w:rsidR="00EC48AD" w:rsidRDefault="00EC48AD" w:rsidP="00EC48AD"/>
    <w:p w14:paraId="26E1E281" w14:textId="77777777" w:rsidR="00EC48AD" w:rsidRDefault="00EC48AD" w:rsidP="00EC48AD">
      <w:pPr>
        <w:pStyle w:val="Heading4"/>
      </w:pPr>
      <w:r>
        <w:t>Conclusions:</w:t>
      </w:r>
    </w:p>
    <w:p w14:paraId="42BB3838" w14:textId="77777777" w:rsidR="00EC48AD" w:rsidRPr="00CA72B8" w:rsidRDefault="00EC48AD" w:rsidP="00EC48A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EC48AD" w:rsidRPr="0086110A" w14:paraId="13C2007A" w14:textId="77777777" w:rsidTr="00466A63">
        <w:trPr>
          <w:trHeight w:hRule="exact" w:val="644"/>
        </w:trPr>
        <w:tc>
          <w:tcPr>
            <w:tcW w:w="7056" w:type="dxa"/>
            <w:vAlign w:val="bottom"/>
          </w:tcPr>
          <w:p w14:paraId="23688F84" w14:textId="77777777" w:rsidR="00EC48AD" w:rsidRPr="0086110A" w:rsidRDefault="00EC48AD" w:rsidP="00466A63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7D568641" w14:textId="77777777" w:rsidR="00EC48AD" w:rsidRPr="0086110A" w:rsidRDefault="00EC48AD" w:rsidP="00466A63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7B695A81" w14:textId="77777777" w:rsidR="00EC48AD" w:rsidRPr="0086110A" w:rsidRDefault="00EC48AD" w:rsidP="00466A63">
            <w:pPr>
              <w:pStyle w:val="Heading3"/>
            </w:pPr>
            <w:r w:rsidRPr="0086110A">
              <w:t>Deadline</w:t>
            </w:r>
          </w:p>
        </w:tc>
      </w:tr>
      <w:tr w:rsidR="00EC48AD" w:rsidRPr="0086110A" w14:paraId="11363250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1498F44E" w14:textId="77777777" w:rsidR="00EC48AD" w:rsidRPr="0086110A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 xml:space="preserve">To prepare </w:t>
            </w:r>
            <w:r w:rsidRPr="00E51BFA">
              <w:t>Preliminary Technical Documents, Preliminary User Manual</w:t>
            </w:r>
          </w:p>
        </w:tc>
        <w:tc>
          <w:tcPr>
            <w:tcW w:w="2101" w:type="dxa"/>
            <w:vAlign w:val="bottom"/>
          </w:tcPr>
          <w:p w14:paraId="4AE11FB7" w14:textId="77777777" w:rsidR="00EC48AD" w:rsidRPr="0086110A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398A7EFB" w14:textId="77777777" w:rsidR="00EC48AD" w:rsidRPr="0086110A" w:rsidRDefault="00EC48AD" w:rsidP="00466A63">
            <w:r>
              <w:t xml:space="preserve">  25/6/19</w:t>
            </w:r>
          </w:p>
        </w:tc>
      </w:tr>
      <w:tr w:rsidR="00EC48AD" w:rsidRPr="0086110A" w14:paraId="00113CE9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6734D358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709CBE38" w14:textId="77777777" w:rsidR="00EC48AD" w:rsidRDefault="00EC48AD" w:rsidP="00466A63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483A4FB9" w14:textId="77777777" w:rsidR="00EC48AD" w:rsidRDefault="00EC48AD" w:rsidP="00466A63">
            <w:r>
              <w:t xml:space="preserve">   NA</w:t>
            </w:r>
          </w:p>
        </w:tc>
      </w:tr>
      <w:tr w:rsidR="00EC48AD" w:rsidRPr="0086110A" w14:paraId="6281D7F0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305A5BCF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Update prototype with discussed details</w:t>
            </w:r>
          </w:p>
        </w:tc>
        <w:tc>
          <w:tcPr>
            <w:tcW w:w="2101" w:type="dxa"/>
            <w:vAlign w:val="bottom"/>
          </w:tcPr>
          <w:p w14:paraId="1580F1A4" w14:textId="77777777" w:rsidR="00EC48AD" w:rsidRDefault="00EC48AD" w:rsidP="00466A63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0EC2CEBD" w14:textId="77777777" w:rsidR="00EC48AD" w:rsidRDefault="00EC48AD" w:rsidP="00466A63">
            <w:r>
              <w:t xml:space="preserve">   NA</w:t>
            </w:r>
          </w:p>
        </w:tc>
      </w:tr>
    </w:tbl>
    <w:p w14:paraId="2A4603A1" w14:textId="77777777" w:rsidR="00EC48AD" w:rsidRPr="00034147" w:rsidRDefault="00EC48AD" w:rsidP="00EC48AD">
      <w:pPr>
        <w:pStyle w:val="Heading2"/>
        <w:jc w:val="left"/>
        <w:rPr>
          <w:b w:val="0"/>
          <w:i w:val="0"/>
        </w:rPr>
      </w:pPr>
    </w:p>
    <w:p w14:paraId="5B06117A" w14:textId="77777777" w:rsidR="00EC48AD" w:rsidRDefault="00EC48AD" w:rsidP="00EC48AD">
      <w:pPr>
        <w:pStyle w:val="Heading2"/>
      </w:pPr>
      <w:r w:rsidRPr="0086110A">
        <w:t>Other Information</w:t>
      </w:r>
    </w:p>
    <w:p w14:paraId="12D954EF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369BFF9C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9A9D2A6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2302EF04" w14:textId="77777777" w:rsidR="00EC48AD" w:rsidRPr="008533BF" w:rsidRDefault="00EC48AD" w:rsidP="00EC48AD">
      <w:pPr>
        <w:pStyle w:val="ListParagraph"/>
        <w:rPr>
          <w:b/>
          <w:color w:val="FF0000"/>
          <w:u w:val="single"/>
        </w:rPr>
      </w:pPr>
    </w:p>
    <w:p w14:paraId="42983595" w14:textId="77777777" w:rsidR="00EC48AD" w:rsidRDefault="00EC48AD" w:rsidP="00EC48AD">
      <w:pPr>
        <w:pStyle w:val="Heading4"/>
      </w:pPr>
      <w:r>
        <w:t>Special notes:</w:t>
      </w:r>
    </w:p>
    <w:p w14:paraId="644C79C1" w14:textId="77777777" w:rsidR="00EC48AD" w:rsidRDefault="00EC48AD" w:rsidP="00EC48AD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2CE45EA1" w14:textId="13FA5494" w:rsidR="00EC48AD" w:rsidRDefault="00EC48AD" w:rsidP="00EC48AD">
      <w:pPr>
        <w:ind w:firstLine="720"/>
      </w:pPr>
    </w:p>
    <w:p w14:paraId="058B7EB9" w14:textId="53892139" w:rsidR="00EC48AD" w:rsidRDefault="00EC48AD" w:rsidP="00EC48AD">
      <w:pPr>
        <w:ind w:firstLine="720"/>
      </w:pPr>
    </w:p>
    <w:p w14:paraId="4ECC7361" w14:textId="14732AC1" w:rsidR="00EC48AD" w:rsidRDefault="00EC48AD" w:rsidP="00EC48AD">
      <w:pPr>
        <w:ind w:firstLine="720"/>
      </w:pPr>
    </w:p>
    <w:p w14:paraId="213BF1C7" w14:textId="13B71399" w:rsidR="00EC48AD" w:rsidRDefault="00EC48AD" w:rsidP="00EC48AD">
      <w:pPr>
        <w:ind w:firstLine="720"/>
      </w:pPr>
    </w:p>
    <w:p w14:paraId="71777FD0" w14:textId="106F475A" w:rsidR="00EC48AD" w:rsidRDefault="00EC48AD" w:rsidP="00EC48AD">
      <w:pPr>
        <w:ind w:firstLine="720"/>
      </w:pPr>
    </w:p>
    <w:p w14:paraId="1810F3AE" w14:textId="5D612596" w:rsidR="00EC48AD" w:rsidRDefault="00EC48AD" w:rsidP="00EC48AD">
      <w:pPr>
        <w:ind w:firstLine="720"/>
      </w:pPr>
    </w:p>
    <w:p w14:paraId="72EBE15A" w14:textId="5E312F2E" w:rsidR="00EC48AD" w:rsidRDefault="00EC48AD" w:rsidP="00EC48AD">
      <w:pPr>
        <w:ind w:firstLine="720"/>
      </w:pPr>
    </w:p>
    <w:p w14:paraId="1FEBF0B9" w14:textId="397EAA18" w:rsidR="00EC48AD" w:rsidRDefault="00EC48AD" w:rsidP="00EC48AD">
      <w:pPr>
        <w:ind w:firstLine="720"/>
      </w:pPr>
    </w:p>
    <w:p w14:paraId="4B504019" w14:textId="60B7CFB4" w:rsidR="00EC48AD" w:rsidRDefault="00EC48AD" w:rsidP="00EC48AD">
      <w:pPr>
        <w:ind w:firstLine="720"/>
      </w:pPr>
    </w:p>
    <w:p w14:paraId="06A81751" w14:textId="7993399E" w:rsidR="00EC48AD" w:rsidRDefault="00EC48AD" w:rsidP="00EC48AD">
      <w:pPr>
        <w:ind w:firstLine="720"/>
      </w:pPr>
    </w:p>
    <w:p w14:paraId="20164F46" w14:textId="12EBE110" w:rsidR="00EC48AD" w:rsidRDefault="00EC48AD" w:rsidP="00EC48AD">
      <w:pPr>
        <w:ind w:firstLine="720"/>
      </w:pPr>
    </w:p>
    <w:p w14:paraId="7E25D1DD" w14:textId="0BF10E30" w:rsidR="00EC48AD" w:rsidRDefault="00EC48AD" w:rsidP="00EC48AD">
      <w:pPr>
        <w:ind w:firstLine="720"/>
      </w:pPr>
    </w:p>
    <w:p w14:paraId="39BA0780" w14:textId="30BE9EF4" w:rsidR="00EC48AD" w:rsidRDefault="00EC48AD" w:rsidP="00EC48AD">
      <w:pPr>
        <w:ind w:firstLine="720"/>
      </w:pPr>
    </w:p>
    <w:p w14:paraId="1BE4CE3C" w14:textId="33C8943C" w:rsidR="00EC48AD" w:rsidRDefault="00EC48AD" w:rsidP="00EC48AD">
      <w:pPr>
        <w:ind w:firstLine="720"/>
      </w:pPr>
    </w:p>
    <w:p w14:paraId="30EBA3BB" w14:textId="5AF4FFEB" w:rsidR="00EC48AD" w:rsidRDefault="00EC48AD" w:rsidP="00EC48AD">
      <w:pPr>
        <w:ind w:firstLine="720"/>
      </w:pPr>
    </w:p>
    <w:p w14:paraId="040AC30D" w14:textId="2BE973AF" w:rsidR="00EC48AD" w:rsidRDefault="00EC48AD" w:rsidP="00EC48AD">
      <w:pPr>
        <w:ind w:firstLine="720"/>
      </w:pPr>
    </w:p>
    <w:p w14:paraId="3607CFA0" w14:textId="64B4F8CD" w:rsidR="00EC48AD" w:rsidRDefault="00EC48AD" w:rsidP="00EC48AD">
      <w:pPr>
        <w:ind w:firstLine="720"/>
      </w:pPr>
    </w:p>
    <w:p w14:paraId="0DB9BBD9" w14:textId="29683279" w:rsidR="00EC48AD" w:rsidRDefault="00EC48AD" w:rsidP="00EC48AD">
      <w:pPr>
        <w:ind w:firstLine="720"/>
      </w:pPr>
    </w:p>
    <w:p w14:paraId="1D65201B" w14:textId="4B8D5E9C" w:rsidR="00EC48AD" w:rsidRDefault="00EC48AD" w:rsidP="00EC48AD">
      <w:pPr>
        <w:ind w:firstLine="720"/>
      </w:pPr>
    </w:p>
    <w:p w14:paraId="0973665C" w14:textId="2B2A892D" w:rsidR="00EC48AD" w:rsidRDefault="00EC48AD" w:rsidP="00EC48AD">
      <w:pPr>
        <w:ind w:firstLine="720"/>
      </w:pPr>
    </w:p>
    <w:p w14:paraId="19DD4E34" w14:textId="5A0DE5F9" w:rsidR="00EC48AD" w:rsidRDefault="00EC48AD" w:rsidP="00EC48AD">
      <w:pPr>
        <w:ind w:firstLine="720"/>
      </w:pPr>
    </w:p>
    <w:p w14:paraId="623C6D6D" w14:textId="433EE4FC" w:rsidR="00EC48AD" w:rsidRDefault="00EC48AD" w:rsidP="00EC48AD">
      <w:pPr>
        <w:ind w:firstLine="720"/>
      </w:pPr>
    </w:p>
    <w:p w14:paraId="5EE37116" w14:textId="56763527" w:rsidR="00EC48AD" w:rsidRDefault="00EC48AD" w:rsidP="00EC48AD">
      <w:pPr>
        <w:ind w:firstLine="720"/>
      </w:pPr>
    </w:p>
    <w:p w14:paraId="0FE2030B" w14:textId="6C9B89B8" w:rsidR="00EC48AD" w:rsidRDefault="00EC48AD" w:rsidP="00EC48AD">
      <w:pPr>
        <w:ind w:firstLine="720"/>
      </w:pPr>
    </w:p>
    <w:p w14:paraId="25FF580C" w14:textId="4FE1961B" w:rsidR="00EC48AD" w:rsidRDefault="00EC48AD" w:rsidP="00EC48AD">
      <w:pPr>
        <w:ind w:firstLine="720"/>
      </w:pPr>
    </w:p>
    <w:p w14:paraId="1C486A2B" w14:textId="211DBDBA" w:rsidR="00EC48AD" w:rsidRDefault="00EC48AD" w:rsidP="00EC48AD">
      <w:pPr>
        <w:ind w:firstLine="720"/>
      </w:pPr>
    </w:p>
    <w:p w14:paraId="0D0454B3" w14:textId="7A321F7B" w:rsidR="00EC48AD" w:rsidRDefault="00EC48AD" w:rsidP="00EC48AD">
      <w:pPr>
        <w:ind w:firstLine="720"/>
      </w:pPr>
    </w:p>
    <w:p w14:paraId="6FEEA452" w14:textId="3122DAB2" w:rsidR="00EC48AD" w:rsidRDefault="00EC48AD" w:rsidP="00EC48AD">
      <w:pPr>
        <w:ind w:firstLine="720"/>
      </w:pPr>
    </w:p>
    <w:p w14:paraId="212CB0B6" w14:textId="4A840BFC" w:rsidR="00EC48AD" w:rsidRDefault="00EC48AD" w:rsidP="00EC48AD">
      <w:pPr>
        <w:ind w:firstLine="720"/>
      </w:pPr>
    </w:p>
    <w:p w14:paraId="46CCA288" w14:textId="33840908" w:rsidR="00EC48AD" w:rsidRDefault="00EC48AD" w:rsidP="00EC48AD">
      <w:pPr>
        <w:ind w:firstLine="720"/>
      </w:pPr>
    </w:p>
    <w:p w14:paraId="6B5B58A3" w14:textId="2A64522A" w:rsidR="00EC48AD" w:rsidRDefault="00EC48AD" w:rsidP="00EC48AD">
      <w:pPr>
        <w:ind w:firstLine="720"/>
      </w:pPr>
    </w:p>
    <w:p w14:paraId="65B0CCED" w14:textId="4AB29EBA" w:rsidR="00EC48AD" w:rsidRDefault="00EC48AD" w:rsidP="00EC48AD">
      <w:pPr>
        <w:ind w:firstLine="720"/>
      </w:pPr>
    </w:p>
    <w:p w14:paraId="41801E5C" w14:textId="6B1992A0" w:rsidR="00EC48AD" w:rsidRDefault="00EC48AD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EC48AD" w14:paraId="1052ADCE" w14:textId="77777777" w:rsidTr="00466A63">
        <w:tc>
          <w:tcPr>
            <w:tcW w:w="5122" w:type="dxa"/>
          </w:tcPr>
          <w:p w14:paraId="51EA0832" w14:textId="77777777" w:rsidR="00EC48AD" w:rsidRDefault="00EC48AD" w:rsidP="00466A63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EC48AD" w14:paraId="0A7C11C2" w14:textId="77777777" w:rsidTr="00466A63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1595516429"/>
                  <w:placeholder>
                    <w:docPart w:val="49BB424F822F493C8AD04F493CB2D71E"/>
                  </w:placeholder>
                  <w:date w:fullDate="2019-06-2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1A49562F" w14:textId="77777777" w:rsidR="00EC48AD" w:rsidRDefault="00EC48AD" w:rsidP="00466A63">
                      <w:pPr>
                        <w:pStyle w:val="MeetingInformation"/>
                        <w:jc w:val="left"/>
                      </w:pPr>
                      <w:r>
                        <w:t>June 27, 2019</w:t>
                      </w:r>
                    </w:p>
                  </w:tc>
                </w:sdtContent>
              </w:sdt>
            </w:tr>
            <w:tr w:rsidR="00EC48AD" w14:paraId="30ABFFA4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54C1FA4B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7:00 PM – 9:30 PM</w:t>
                  </w:r>
                </w:p>
              </w:tc>
            </w:tr>
            <w:tr w:rsidR="00EC48AD" w14:paraId="76184E3C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517AFBBC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D7E4611" w14:textId="77777777" w:rsidR="00EC48AD" w:rsidRDefault="00EC48AD" w:rsidP="00466A63"/>
        </w:tc>
      </w:tr>
    </w:tbl>
    <w:p w14:paraId="4EE27115" w14:textId="77777777" w:rsidR="00EC48AD" w:rsidRDefault="00EC48AD" w:rsidP="00EC48AD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EC48AD" w:rsidRPr="0086110A" w14:paraId="32EA2DDD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601903C6" w14:textId="77777777" w:rsidR="00EC48AD" w:rsidRPr="0086110A" w:rsidRDefault="00EC48AD" w:rsidP="00466A63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3AB2B845" w14:textId="77777777" w:rsidR="00EC48AD" w:rsidRPr="0086110A" w:rsidRDefault="00EC48AD" w:rsidP="00466A63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7553F3C6" w14:textId="77777777" w:rsidR="00EC48AD" w:rsidRPr="0086110A" w:rsidRDefault="00EC48AD" w:rsidP="00466A63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30BBE26D" w14:textId="77777777" w:rsidR="00EC48AD" w:rsidRPr="0086110A" w:rsidRDefault="00EC48AD" w:rsidP="00466A63">
            <w:pPr>
              <w:ind w:left="37"/>
            </w:pPr>
            <w:r>
              <w:t>FYP Discussion 6</w:t>
            </w:r>
          </w:p>
        </w:tc>
      </w:tr>
      <w:tr w:rsidR="00EC48AD" w:rsidRPr="0086110A" w14:paraId="5550041F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5CEE4EF3" w14:textId="77777777" w:rsidR="00EC48AD" w:rsidRPr="0086110A" w:rsidRDefault="00EC48AD" w:rsidP="00466A63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3D57AE0C" w14:textId="77777777" w:rsidR="00EC48AD" w:rsidRPr="0086110A" w:rsidRDefault="00EC48AD" w:rsidP="00466A63">
            <w:r>
              <w:t>Wilson</w:t>
            </w:r>
          </w:p>
        </w:tc>
        <w:tc>
          <w:tcPr>
            <w:tcW w:w="1779" w:type="dxa"/>
            <w:vAlign w:val="bottom"/>
          </w:tcPr>
          <w:p w14:paraId="67BCE02B" w14:textId="77777777" w:rsidR="00EC48AD" w:rsidRPr="0086110A" w:rsidRDefault="00EC48AD" w:rsidP="00466A63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53F0BB58" w14:textId="77777777" w:rsidR="00EC48AD" w:rsidRPr="0086110A" w:rsidRDefault="00EC48AD" w:rsidP="00466A63">
            <w:r>
              <w:t>Alvin</w:t>
            </w:r>
          </w:p>
        </w:tc>
      </w:tr>
      <w:tr w:rsidR="00EC48AD" w:rsidRPr="0086110A" w14:paraId="7320C783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79BAFB57" w14:textId="77777777" w:rsidR="00EC48AD" w:rsidRPr="0086110A" w:rsidRDefault="00EC48AD" w:rsidP="00466A63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5492FE5" w14:textId="77777777" w:rsidR="00EC48AD" w:rsidRPr="0086110A" w:rsidRDefault="00EC48AD" w:rsidP="00466A63">
            <w:r>
              <w:t>Alvin</w:t>
            </w:r>
          </w:p>
        </w:tc>
        <w:tc>
          <w:tcPr>
            <w:tcW w:w="1779" w:type="dxa"/>
            <w:vAlign w:val="bottom"/>
          </w:tcPr>
          <w:p w14:paraId="33BF1E43" w14:textId="77777777" w:rsidR="00EC48AD" w:rsidRPr="0086110A" w:rsidRDefault="00EC48AD" w:rsidP="00466A63"/>
        </w:tc>
        <w:tc>
          <w:tcPr>
            <w:tcW w:w="3315" w:type="dxa"/>
            <w:vAlign w:val="bottom"/>
          </w:tcPr>
          <w:p w14:paraId="45F8C16A" w14:textId="77777777" w:rsidR="00EC48AD" w:rsidRPr="0086110A" w:rsidRDefault="00EC48AD" w:rsidP="00466A63"/>
        </w:tc>
      </w:tr>
    </w:tbl>
    <w:p w14:paraId="4B92DBC8" w14:textId="77777777" w:rsidR="00EC48AD" w:rsidRDefault="00EC48AD" w:rsidP="00EC48A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EC48AD" w:rsidRPr="0086110A" w14:paraId="5BB05589" w14:textId="77777777" w:rsidTr="00466A63">
        <w:trPr>
          <w:trHeight w:hRule="exact" w:val="535"/>
        </w:trPr>
        <w:tc>
          <w:tcPr>
            <w:tcW w:w="1980" w:type="dxa"/>
            <w:vAlign w:val="bottom"/>
          </w:tcPr>
          <w:p w14:paraId="5C0676C6" w14:textId="77777777" w:rsidR="00EC48AD" w:rsidRPr="0086110A" w:rsidRDefault="00EC48AD" w:rsidP="00466A63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077214" w14:textId="77777777" w:rsidR="00EC48AD" w:rsidRPr="0086110A" w:rsidRDefault="00EC48AD" w:rsidP="00466A63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EC48AD" w:rsidRPr="0086110A" w14:paraId="01E81EE7" w14:textId="77777777" w:rsidTr="00466A63">
        <w:trPr>
          <w:trHeight w:hRule="exact" w:val="583"/>
        </w:trPr>
        <w:tc>
          <w:tcPr>
            <w:tcW w:w="1980" w:type="dxa"/>
            <w:vAlign w:val="bottom"/>
          </w:tcPr>
          <w:p w14:paraId="16CE54BE" w14:textId="77777777" w:rsidR="00EC48AD" w:rsidRPr="0086110A" w:rsidRDefault="00EC48AD" w:rsidP="00466A63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0495CD0D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45ED85CA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40F639B7" w14:textId="77777777" w:rsidR="00EC48AD" w:rsidRPr="0086110A" w:rsidRDefault="00EC48AD" w:rsidP="00466A63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41110B5B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5687B1DB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44326728" w14:textId="77777777" w:rsidR="00EC48AD" w:rsidRPr="0086110A" w:rsidRDefault="00EC48AD" w:rsidP="00466A63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5CAC3C07" w14:textId="77777777" w:rsidR="00EC48AD" w:rsidRPr="0086110A" w:rsidRDefault="00EC48AD" w:rsidP="00466A63">
            <w:r>
              <w:t>Notebook / Laptop /Stationery</w:t>
            </w:r>
          </w:p>
        </w:tc>
      </w:tr>
    </w:tbl>
    <w:p w14:paraId="2EBF0C2E" w14:textId="77777777" w:rsidR="00EC48AD" w:rsidRDefault="00EC48AD" w:rsidP="00EC48AD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EC48AD" w:rsidRPr="0086110A" w14:paraId="35A23CA0" w14:textId="77777777" w:rsidTr="00466A63">
        <w:trPr>
          <w:trHeight w:hRule="exact" w:val="360"/>
        </w:trPr>
        <w:tc>
          <w:tcPr>
            <w:tcW w:w="1310" w:type="dxa"/>
            <w:vAlign w:val="bottom"/>
          </w:tcPr>
          <w:p w14:paraId="72431095" w14:textId="77777777" w:rsidR="00EC48AD" w:rsidRPr="0086110A" w:rsidRDefault="00EC48AD" w:rsidP="00466A63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vAlign w:val="bottom"/>
          </w:tcPr>
          <w:p w14:paraId="11E01619" w14:textId="77777777" w:rsidR="00EC48AD" w:rsidRPr="0086110A" w:rsidRDefault="00EC48AD" w:rsidP="00466A63">
            <w:r>
              <w:t>Finalize Documents</w:t>
            </w:r>
          </w:p>
        </w:tc>
        <w:tc>
          <w:tcPr>
            <w:tcW w:w="1324" w:type="dxa"/>
            <w:vAlign w:val="bottom"/>
          </w:tcPr>
          <w:p w14:paraId="5CBC7B32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45CF1D42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2BFCA330" w14:textId="77777777" w:rsidR="00EC48AD" w:rsidRDefault="00EC48AD" w:rsidP="00EC48AD">
      <w:pPr>
        <w:pStyle w:val="Heading4"/>
      </w:pPr>
      <w:r w:rsidRPr="00A50AD9">
        <w:t>Discussion</w:t>
      </w:r>
      <w:r>
        <w:t>:</w:t>
      </w:r>
    </w:p>
    <w:p w14:paraId="160D32D8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finalize all documents (</w:t>
      </w:r>
      <w:r w:rsidRPr="00061DBB">
        <w:t>Preliminary Technical Documents, Preliminary User Manual</w:t>
      </w:r>
      <w:r>
        <w:t>)</w:t>
      </w:r>
    </w:p>
    <w:p w14:paraId="13644A1C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prepare presentation slides for End Term Review</w:t>
      </w:r>
    </w:p>
    <w:p w14:paraId="097BCC26" w14:textId="77777777" w:rsidR="00EC48AD" w:rsidRDefault="00EC48AD" w:rsidP="00EC48AD">
      <w:pPr>
        <w:pStyle w:val="Heading4"/>
      </w:pPr>
      <w:r>
        <w:t>Conclusions:</w:t>
      </w:r>
    </w:p>
    <w:p w14:paraId="6D537537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 xml:space="preserve">To finalize </w:t>
      </w:r>
      <w:r w:rsidRPr="00061DBB">
        <w:t>Preliminary Technical Documents, Preliminary User Manual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EC48AD" w:rsidRPr="004E7C34" w14:paraId="4AA3C9F6" w14:textId="77777777" w:rsidTr="00466A63">
        <w:trPr>
          <w:trHeight w:hRule="exact" w:val="390"/>
        </w:trPr>
        <w:tc>
          <w:tcPr>
            <w:tcW w:w="6675" w:type="dxa"/>
            <w:vAlign w:val="bottom"/>
          </w:tcPr>
          <w:p w14:paraId="35C4ADA7" w14:textId="77777777" w:rsidR="00EC48AD" w:rsidRPr="004E7C34" w:rsidRDefault="00EC48AD" w:rsidP="00466A63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55469E15" w14:textId="77777777" w:rsidR="00EC48AD" w:rsidRPr="004E7C34" w:rsidRDefault="00EC48AD" w:rsidP="00466A63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12B713C" w14:textId="77777777" w:rsidR="00EC48AD" w:rsidRPr="004E7C34" w:rsidRDefault="00EC48AD" w:rsidP="00466A63">
            <w:pPr>
              <w:pStyle w:val="Heading3"/>
            </w:pPr>
            <w:r w:rsidRPr="004E7C34">
              <w:t>Deadline</w:t>
            </w:r>
          </w:p>
        </w:tc>
      </w:tr>
      <w:tr w:rsidR="00EC48AD" w:rsidRPr="0086110A" w14:paraId="77540D68" w14:textId="77777777" w:rsidTr="00466A63">
        <w:trPr>
          <w:trHeight w:hRule="exact" w:val="644"/>
        </w:trPr>
        <w:tc>
          <w:tcPr>
            <w:tcW w:w="6675" w:type="dxa"/>
            <w:vAlign w:val="bottom"/>
          </w:tcPr>
          <w:p w14:paraId="0887C0EE" w14:textId="77777777" w:rsidR="00EC48AD" w:rsidRPr="004E7C34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complete the above-mentioned documents before the End Term Review</w:t>
            </w:r>
          </w:p>
        </w:tc>
        <w:tc>
          <w:tcPr>
            <w:tcW w:w="1987" w:type="dxa"/>
            <w:vAlign w:val="bottom"/>
          </w:tcPr>
          <w:p w14:paraId="5B0126C7" w14:textId="77777777" w:rsidR="00EC48AD" w:rsidRPr="0086110A" w:rsidRDefault="00EC48AD" w:rsidP="00466A63">
            <w:r w:rsidRPr="004E7C34">
              <w:t xml:space="preserve">   </w:t>
            </w:r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 </w:t>
            </w:r>
          </w:p>
        </w:tc>
        <w:tc>
          <w:tcPr>
            <w:tcW w:w="1562" w:type="dxa"/>
            <w:vAlign w:val="bottom"/>
          </w:tcPr>
          <w:p w14:paraId="56398299" w14:textId="77777777" w:rsidR="00EC48AD" w:rsidRPr="0086110A" w:rsidRDefault="00EC48AD" w:rsidP="00466A63">
            <w:r>
              <w:t>5/7/19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EC48AD" w:rsidRPr="0086110A" w14:paraId="1F5D7151" w14:textId="77777777" w:rsidTr="00466A63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E934936" w14:textId="77777777" w:rsidR="00EC48AD" w:rsidRPr="00AA7637" w:rsidRDefault="00EC48AD" w:rsidP="00466A63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236C9554" w14:textId="77777777" w:rsidR="00EC48AD" w:rsidRPr="0086110A" w:rsidRDefault="00EC48AD" w:rsidP="00466A63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17A982F9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5D123A8F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ED10372" w14:textId="77777777" w:rsidR="00EC48AD" w:rsidRDefault="00EC48AD" w:rsidP="00EC48AD"/>
    <w:p w14:paraId="137E1026" w14:textId="77777777" w:rsidR="00EC48AD" w:rsidRDefault="00EC48AD" w:rsidP="00EC48AD">
      <w:pPr>
        <w:pStyle w:val="Heading4"/>
      </w:pPr>
      <w:r>
        <w:t xml:space="preserve">Discussion: </w:t>
      </w:r>
    </w:p>
    <w:p w14:paraId="663E2C36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7A330C79" w14:textId="77777777" w:rsidR="00EC48AD" w:rsidRDefault="00EC48AD" w:rsidP="00EC48AD"/>
    <w:p w14:paraId="13727DA3" w14:textId="77777777" w:rsidR="00EC48AD" w:rsidRDefault="00EC48AD" w:rsidP="00EC48AD">
      <w:pPr>
        <w:pStyle w:val="Heading4"/>
      </w:pPr>
      <w:r>
        <w:t>Conclusions:</w:t>
      </w:r>
    </w:p>
    <w:p w14:paraId="2A4A9D79" w14:textId="77777777" w:rsidR="00EC48AD" w:rsidRPr="00CA72B8" w:rsidRDefault="00EC48AD" w:rsidP="00EC48A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EC48AD" w:rsidRPr="0086110A" w14:paraId="2113089E" w14:textId="77777777" w:rsidTr="00466A63">
        <w:trPr>
          <w:trHeight w:hRule="exact" w:val="644"/>
        </w:trPr>
        <w:tc>
          <w:tcPr>
            <w:tcW w:w="7056" w:type="dxa"/>
            <w:vAlign w:val="bottom"/>
          </w:tcPr>
          <w:p w14:paraId="0B87FAD6" w14:textId="77777777" w:rsidR="00EC48AD" w:rsidRPr="0086110A" w:rsidRDefault="00EC48AD" w:rsidP="00466A63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7AAE88FA" w14:textId="77777777" w:rsidR="00EC48AD" w:rsidRPr="0086110A" w:rsidRDefault="00EC48AD" w:rsidP="00466A63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14C9E997" w14:textId="77777777" w:rsidR="00EC48AD" w:rsidRPr="0086110A" w:rsidRDefault="00EC48AD" w:rsidP="00466A63">
            <w:pPr>
              <w:pStyle w:val="Heading3"/>
            </w:pPr>
            <w:r w:rsidRPr="0086110A">
              <w:t>Deadline</w:t>
            </w:r>
          </w:p>
        </w:tc>
      </w:tr>
      <w:tr w:rsidR="00EC48AD" w:rsidRPr="0086110A" w14:paraId="58718F3D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723E692A" w14:textId="77777777" w:rsidR="00EC48AD" w:rsidRPr="0086110A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 xml:space="preserve">To finish up on </w:t>
            </w:r>
            <w:r w:rsidRPr="00410CA5">
              <w:t>Preliminary Technical Documents, Preliminary User Manual</w:t>
            </w:r>
            <w:r>
              <w:t xml:space="preserve"> and presentation slides</w:t>
            </w:r>
          </w:p>
        </w:tc>
        <w:tc>
          <w:tcPr>
            <w:tcW w:w="2101" w:type="dxa"/>
            <w:vAlign w:val="bottom"/>
          </w:tcPr>
          <w:p w14:paraId="5F55734E" w14:textId="77777777" w:rsidR="00EC48AD" w:rsidRPr="0086110A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6C356BB2" w14:textId="77777777" w:rsidR="00EC48AD" w:rsidRPr="0086110A" w:rsidRDefault="00EC48AD" w:rsidP="00466A63">
            <w:r>
              <w:t xml:space="preserve">  5/7/19</w:t>
            </w:r>
          </w:p>
        </w:tc>
      </w:tr>
      <w:tr w:rsidR="00EC48AD" w:rsidRPr="0086110A" w14:paraId="6953AC8B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1790EF81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2E40E142" w14:textId="77777777" w:rsidR="00EC48AD" w:rsidRDefault="00EC48AD" w:rsidP="00466A63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0A0E8010" w14:textId="77777777" w:rsidR="00EC48AD" w:rsidRDefault="00EC48AD" w:rsidP="00466A63">
            <w:r>
              <w:t xml:space="preserve">   NA</w:t>
            </w:r>
          </w:p>
        </w:tc>
      </w:tr>
      <w:tr w:rsidR="00EC48AD" w:rsidRPr="0086110A" w14:paraId="25F96FF2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4A0F3C51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prototype with discussed details</w:t>
            </w:r>
          </w:p>
        </w:tc>
        <w:tc>
          <w:tcPr>
            <w:tcW w:w="2101" w:type="dxa"/>
            <w:vAlign w:val="bottom"/>
          </w:tcPr>
          <w:p w14:paraId="4589D7E0" w14:textId="77777777" w:rsidR="00EC48AD" w:rsidRDefault="00EC48AD" w:rsidP="00466A63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542B8E28" w14:textId="77777777" w:rsidR="00EC48AD" w:rsidRDefault="00EC48AD" w:rsidP="00466A63">
            <w:r>
              <w:t xml:space="preserve">   5/7/19</w:t>
            </w:r>
          </w:p>
        </w:tc>
      </w:tr>
    </w:tbl>
    <w:p w14:paraId="6D486177" w14:textId="77777777" w:rsidR="00EC48AD" w:rsidRPr="00034147" w:rsidRDefault="00EC48AD" w:rsidP="00EC48AD">
      <w:pPr>
        <w:pStyle w:val="Heading2"/>
        <w:jc w:val="left"/>
        <w:rPr>
          <w:b w:val="0"/>
          <w:i w:val="0"/>
        </w:rPr>
      </w:pPr>
    </w:p>
    <w:p w14:paraId="0CD0082C" w14:textId="77777777" w:rsidR="00EC48AD" w:rsidRDefault="00EC48AD" w:rsidP="00EC48AD">
      <w:pPr>
        <w:pStyle w:val="Heading2"/>
      </w:pPr>
      <w:r w:rsidRPr="0086110A">
        <w:t>Other Information</w:t>
      </w:r>
    </w:p>
    <w:p w14:paraId="23D62FDE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6AF70DBF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22D737C6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3583633F" w14:textId="77777777" w:rsidR="00EC48AD" w:rsidRPr="008533BF" w:rsidRDefault="00EC48AD" w:rsidP="00EC48AD">
      <w:pPr>
        <w:pStyle w:val="ListParagraph"/>
        <w:rPr>
          <w:b/>
          <w:color w:val="FF0000"/>
          <w:u w:val="single"/>
        </w:rPr>
      </w:pPr>
    </w:p>
    <w:p w14:paraId="0C834A32" w14:textId="77777777" w:rsidR="00EC48AD" w:rsidRDefault="00EC48AD" w:rsidP="00EC48AD">
      <w:pPr>
        <w:pStyle w:val="Heading4"/>
      </w:pPr>
      <w:r>
        <w:t>Special notes:</w:t>
      </w:r>
    </w:p>
    <w:p w14:paraId="23C21FA1" w14:textId="77777777" w:rsidR="00EC48AD" w:rsidRDefault="00EC48AD" w:rsidP="00EC48AD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7092378A" w14:textId="56852562" w:rsidR="00EC48AD" w:rsidRDefault="00EC48AD" w:rsidP="00EC48AD">
      <w:pPr>
        <w:ind w:firstLine="720"/>
      </w:pPr>
    </w:p>
    <w:p w14:paraId="4CF80CB9" w14:textId="630CF32A" w:rsidR="00EC48AD" w:rsidRDefault="00EC48AD" w:rsidP="00EC48AD">
      <w:pPr>
        <w:ind w:firstLine="720"/>
      </w:pPr>
    </w:p>
    <w:p w14:paraId="02D989EC" w14:textId="6E8CD948" w:rsidR="00EC48AD" w:rsidRDefault="00EC48AD" w:rsidP="00EC48AD">
      <w:pPr>
        <w:ind w:firstLine="720"/>
      </w:pPr>
    </w:p>
    <w:p w14:paraId="2C7881FE" w14:textId="261FA7CB" w:rsidR="00EC48AD" w:rsidRDefault="00EC48AD" w:rsidP="00EC48AD">
      <w:pPr>
        <w:ind w:firstLine="720"/>
      </w:pPr>
    </w:p>
    <w:p w14:paraId="2774EB44" w14:textId="4B726559" w:rsidR="00EC48AD" w:rsidRDefault="00EC48AD" w:rsidP="00EC48AD">
      <w:pPr>
        <w:ind w:firstLine="720"/>
      </w:pPr>
    </w:p>
    <w:p w14:paraId="7EA6D268" w14:textId="60E2E022" w:rsidR="00EC48AD" w:rsidRDefault="00EC48AD" w:rsidP="00EC48AD">
      <w:pPr>
        <w:ind w:firstLine="720"/>
      </w:pPr>
    </w:p>
    <w:p w14:paraId="7ABD5808" w14:textId="4CE72962" w:rsidR="00EC48AD" w:rsidRDefault="00EC48AD" w:rsidP="00EC48AD">
      <w:pPr>
        <w:ind w:firstLine="720"/>
      </w:pPr>
    </w:p>
    <w:p w14:paraId="5B2B85D1" w14:textId="2FB98E60" w:rsidR="00EC48AD" w:rsidRDefault="00EC48AD" w:rsidP="00EC48AD">
      <w:pPr>
        <w:ind w:firstLine="720"/>
      </w:pPr>
    </w:p>
    <w:p w14:paraId="7C97BE7B" w14:textId="64736B12" w:rsidR="00EC48AD" w:rsidRDefault="00EC48AD" w:rsidP="00EC48AD">
      <w:pPr>
        <w:ind w:firstLine="720"/>
      </w:pPr>
    </w:p>
    <w:p w14:paraId="3ADF6B14" w14:textId="281BBA6E" w:rsidR="00EC48AD" w:rsidRDefault="00EC48AD" w:rsidP="00EC48AD">
      <w:pPr>
        <w:ind w:firstLine="720"/>
      </w:pPr>
    </w:p>
    <w:p w14:paraId="4ACBD179" w14:textId="082FDBB0" w:rsidR="00EC48AD" w:rsidRDefault="00EC48AD" w:rsidP="00EC48AD">
      <w:pPr>
        <w:ind w:firstLine="720"/>
      </w:pPr>
    </w:p>
    <w:p w14:paraId="2F0BA26A" w14:textId="6C628E2D" w:rsidR="00EC48AD" w:rsidRDefault="00EC48AD" w:rsidP="00EC48AD">
      <w:pPr>
        <w:ind w:firstLine="720"/>
      </w:pPr>
    </w:p>
    <w:p w14:paraId="1BF5541A" w14:textId="2DA837BF" w:rsidR="00EC48AD" w:rsidRDefault="00EC48AD" w:rsidP="00EC48AD">
      <w:pPr>
        <w:ind w:firstLine="720"/>
      </w:pPr>
    </w:p>
    <w:p w14:paraId="296F6D1C" w14:textId="32B99307" w:rsidR="00EC48AD" w:rsidRDefault="00EC48AD" w:rsidP="00EC48AD">
      <w:pPr>
        <w:ind w:firstLine="720"/>
      </w:pPr>
    </w:p>
    <w:p w14:paraId="144A54CE" w14:textId="02A40D79" w:rsidR="00EC48AD" w:rsidRDefault="00EC48AD" w:rsidP="00EC48AD">
      <w:pPr>
        <w:ind w:firstLine="720"/>
      </w:pPr>
    </w:p>
    <w:p w14:paraId="6AA59BFE" w14:textId="6E5E5297" w:rsidR="00EC48AD" w:rsidRDefault="00EC48AD" w:rsidP="00EC48AD">
      <w:pPr>
        <w:ind w:firstLine="720"/>
      </w:pPr>
    </w:p>
    <w:p w14:paraId="33934A3E" w14:textId="3493E8D7" w:rsidR="00EC48AD" w:rsidRDefault="00EC48AD" w:rsidP="00EC48AD">
      <w:pPr>
        <w:ind w:firstLine="720"/>
      </w:pPr>
    </w:p>
    <w:p w14:paraId="2958626A" w14:textId="3EC43BF9" w:rsidR="00EC48AD" w:rsidRDefault="00EC48AD" w:rsidP="00EC48AD">
      <w:pPr>
        <w:ind w:firstLine="720"/>
      </w:pPr>
    </w:p>
    <w:p w14:paraId="093D9388" w14:textId="1A51743E" w:rsidR="00EC48AD" w:rsidRDefault="00EC48AD" w:rsidP="00EC48AD">
      <w:pPr>
        <w:ind w:firstLine="720"/>
      </w:pPr>
    </w:p>
    <w:p w14:paraId="41E52BF7" w14:textId="0FD47A7A" w:rsidR="00EC48AD" w:rsidRDefault="00EC48AD" w:rsidP="00EC48AD">
      <w:pPr>
        <w:ind w:firstLine="720"/>
      </w:pPr>
    </w:p>
    <w:p w14:paraId="656B4254" w14:textId="5EDC9091" w:rsidR="00EC48AD" w:rsidRDefault="00EC48AD" w:rsidP="00EC48AD">
      <w:pPr>
        <w:ind w:firstLine="720"/>
      </w:pPr>
    </w:p>
    <w:p w14:paraId="4EA2F4C6" w14:textId="5C95318F" w:rsidR="00EC48AD" w:rsidRDefault="00EC48AD" w:rsidP="00EC48AD">
      <w:pPr>
        <w:ind w:firstLine="720"/>
      </w:pPr>
    </w:p>
    <w:p w14:paraId="629B2EC9" w14:textId="765ECE2D" w:rsidR="00EC48AD" w:rsidRDefault="00EC48AD" w:rsidP="00EC48AD">
      <w:pPr>
        <w:ind w:firstLine="720"/>
      </w:pPr>
    </w:p>
    <w:p w14:paraId="2E188989" w14:textId="7E6129E7" w:rsidR="00EC48AD" w:rsidRDefault="00EC48AD" w:rsidP="00EC48AD">
      <w:pPr>
        <w:ind w:firstLine="720"/>
      </w:pPr>
    </w:p>
    <w:p w14:paraId="70917AA7" w14:textId="181B3CB3" w:rsidR="00EC48AD" w:rsidRDefault="00EC48AD" w:rsidP="00EC48AD">
      <w:pPr>
        <w:ind w:firstLine="720"/>
      </w:pPr>
    </w:p>
    <w:p w14:paraId="67F46562" w14:textId="25E24FF2" w:rsidR="00EC48AD" w:rsidRDefault="00EC48AD" w:rsidP="00EC48AD">
      <w:pPr>
        <w:ind w:firstLine="720"/>
      </w:pPr>
    </w:p>
    <w:p w14:paraId="7621CD9A" w14:textId="09D99338" w:rsidR="00EC48AD" w:rsidRDefault="00EC48AD" w:rsidP="00EC48AD">
      <w:pPr>
        <w:ind w:firstLine="720"/>
      </w:pPr>
    </w:p>
    <w:p w14:paraId="7AF191FF" w14:textId="207AEEDB" w:rsidR="00EC48AD" w:rsidRDefault="00EC48AD" w:rsidP="00EC48AD">
      <w:pPr>
        <w:ind w:firstLine="720"/>
      </w:pPr>
    </w:p>
    <w:p w14:paraId="272A0DEB" w14:textId="1364B95B" w:rsidR="00EC48AD" w:rsidRDefault="00EC48AD" w:rsidP="00EC48AD">
      <w:pPr>
        <w:ind w:firstLine="720"/>
      </w:pPr>
    </w:p>
    <w:p w14:paraId="1A278864" w14:textId="79A81DDF" w:rsidR="00EC48AD" w:rsidRDefault="00EC48AD" w:rsidP="00EC48AD">
      <w:pPr>
        <w:ind w:firstLine="720"/>
      </w:pPr>
    </w:p>
    <w:p w14:paraId="418EE108" w14:textId="215BD4D6" w:rsidR="00EC48AD" w:rsidRDefault="00EC48AD" w:rsidP="00EC48AD">
      <w:pPr>
        <w:ind w:firstLine="720"/>
      </w:pPr>
    </w:p>
    <w:p w14:paraId="5B00E2EB" w14:textId="4C0E2EA8" w:rsidR="00EC48AD" w:rsidRDefault="00EC48AD" w:rsidP="00EC48AD">
      <w:pPr>
        <w:ind w:firstLine="720"/>
      </w:pPr>
    </w:p>
    <w:p w14:paraId="5720C257" w14:textId="1ECC5F3F" w:rsidR="00EC48AD" w:rsidRDefault="00EC48AD" w:rsidP="00EC48AD">
      <w:pPr>
        <w:ind w:firstLine="720"/>
      </w:pPr>
    </w:p>
    <w:p w14:paraId="216EACFC" w14:textId="2DEF02C2" w:rsidR="00EC48AD" w:rsidRDefault="00EC48AD" w:rsidP="00EC48AD">
      <w:pPr>
        <w:ind w:firstLine="720"/>
      </w:pPr>
    </w:p>
    <w:p w14:paraId="4549A3B1" w14:textId="3519A7A0" w:rsidR="00EC48AD" w:rsidRDefault="00EC48AD" w:rsidP="00EC48AD">
      <w:pPr>
        <w:ind w:firstLine="720"/>
      </w:pPr>
    </w:p>
    <w:p w14:paraId="3440754D" w14:textId="27E0CC16" w:rsidR="00EC48AD" w:rsidRDefault="00EC48AD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EC48AD" w14:paraId="0FC57C33" w14:textId="77777777" w:rsidTr="00466A63">
        <w:tc>
          <w:tcPr>
            <w:tcW w:w="5122" w:type="dxa"/>
          </w:tcPr>
          <w:p w14:paraId="50899A11" w14:textId="77777777" w:rsidR="00EC48AD" w:rsidRDefault="00EC48AD" w:rsidP="00466A63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EC48AD" w14:paraId="722EFB7E" w14:textId="77777777" w:rsidTr="00466A63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-449548885"/>
                  <w:placeholder>
                    <w:docPart w:val="2BF6DB6A95F74E6BB30C4222B2399AD5"/>
                  </w:placeholder>
                  <w:date w:fullDate="2019-07-0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49E85C6F" w14:textId="77777777" w:rsidR="00EC48AD" w:rsidRDefault="00EC48AD" w:rsidP="00466A63">
                      <w:pPr>
                        <w:pStyle w:val="MeetingInformation"/>
                        <w:jc w:val="left"/>
                      </w:pPr>
                      <w:r>
                        <w:t>July 8, 2019</w:t>
                      </w:r>
                    </w:p>
                  </w:tc>
                </w:sdtContent>
              </w:sdt>
            </w:tr>
            <w:tr w:rsidR="00EC48AD" w14:paraId="4A5C8FA4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0F730391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7:00 PM – 9:30 PM</w:t>
                  </w:r>
                </w:p>
              </w:tc>
            </w:tr>
            <w:tr w:rsidR="00EC48AD" w14:paraId="7061CC2F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5BFF68BC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Starbucks, Suntec City</w:t>
                  </w:r>
                </w:p>
              </w:tc>
            </w:tr>
          </w:tbl>
          <w:p w14:paraId="72E329BF" w14:textId="77777777" w:rsidR="00EC48AD" w:rsidRDefault="00EC48AD" w:rsidP="00466A63"/>
        </w:tc>
      </w:tr>
    </w:tbl>
    <w:p w14:paraId="263A7517" w14:textId="77777777" w:rsidR="00EC48AD" w:rsidRDefault="00EC48AD" w:rsidP="00EC48AD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EC48AD" w:rsidRPr="0086110A" w14:paraId="579CDC99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2BAAAE8D" w14:textId="77777777" w:rsidR="00EC48AD" w:rsidRPr="0086110A" w:rsidRDefault="00EC48AD" w:rsidP="00466A63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4DF71DBB" w14:textId="77777777" w:rsidR="00EC48AD" w:rsidRPr="0086110A" w:rsidRDefault="00EC48AD" w:rsidP="00466A63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1C3C65DA" w14:textId="77777777" w:rsidR="00EC48AD" w:rsidRPr="0086110A" w:rsidRDefault="00EC48AD" w:rsidP="00466A63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541C2AA5" w14:textId="77777777" w:rsidR="00EC48AD" w:rsidRPr="0086110A" w:rsidRDefault="00EC48AD" w:rsidP="00466A63">
            <w:pPr>
              <w:ind w:left="37"/>
            </w:pPr>
            <w:r>
              <w:t>FYP Discussion 7</w:t>
            </w:r>
          </w:p>
        </w:tc>
      </w:tr>
      <w:tr w:rsidR="00EC48AD" w:rsidRPr="0086110A" w14:paraId="78D687A5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37C7BF8F" w14:textId="77777777" w:rsidR="00EC48AD" w:rsidRPr="0086110A" w:rsidRDefault="00EC48AD" w:rsidP="00466A63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050CB2F6" w14:textId="77777777" w:rsidR="00EC48AD" w:rsidRPr="0086110A" w:rsidRDefault="00EC48AD" w:rsidP="00466A63">
            <w:r>
              <w:t>Wilson</w:t>
            </w:r>
          </w:p>
        </w:tc>
        <w:tc>
          <w:tcPr>
            <w:tcW w:w="1779" w:type="dxa"/>
            <w:vAlign w:val="bottom"/>
          </w:tcPr>
          <w:p w14:paraId="533A2AF5" w14:textId="77777777" w:rsidR="00EC48AD" w:rsidRPr="0086110A" w:rsidRDefault="00EC48AD" w:rsidP="00466A63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798EDD8E" w14:textId="77777777" w:rsidR="00EC48AD" w:rsidRPr="0086110A" w:rsidRDefault="00EC48AD" w:rsidP="00466A63">
            <w:r>
              <w:t>Alvin</w:t>
            </w:r>
          </w:p>
        </w:tc>
      </w:tr>
      <w:tr w:rsidR="00EC48AD" w:rsidRPr="0086110A" w14:paraId="0AD19D14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591EB6E8" w14:textId="77777777" w:rsidR="00EC48AD" w:rsidRPr="0086110A" w:rsidRDefault="00EC48AD" w:rsidP="00466A63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0A5BC6C4" w14:textId="77777777" w:rsidR="00EC48AD" w:rsidRPr="0086110A" w:rsidRDefault="00EC48AD" w:rsidP="00466A63">
            <w:r>
              <w:t>Alvin</w:t>
            </w:r>
          </w:p>
        </w:tc>
        <w:tc>
          <w:tcPr>
            <w:tcW w:w="1779" w:type="dxa"/>
            <w:vAlign w:val="bottom"/>
          </w:tcPr>
          <w:p w14:paraId="7DE4F091" w14:textId="77777777" w:rsidR="00EC48AD" w:rsidRPr="0086110A" w:rsidRDefault="00EC48AD" w:rsidP="00466A63"/>
        </w:tc>
        <w:tc>
          <w:tcPr>
            <w:tcW w:w="3315" w:type="dxa"/>
            <w:vAlign w:val="bottom"/>
          </w:tcPr>
          <w:p w14:paraId="52EDE0B0" w14:textId="77777777" w:rsidR="00EC48AD" w:rsidRPr="0086110A" w:rsidRDefault="00EC48AD" w:rsidP="00466A63"/>
        </w:tc>
      </w:tr>
    </w:tbl>
    <w:p w14:paraId="2683B347" w14:textId="77777777" w:rsidR="00EC48AD" w:rsidRDefault="00EC48AD" w:rsidP="00EC48A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EC48AD" w:rsidRPr="0086110A" w14:paraId="3256EF66" w14:textId="77777777" w:rsidTr="00466A63">
        <w:trPr>
          <w:trHeight w:hRule="exact" w:val="535"/>
        </w:trPr>
        <w:tc>
          <w:tcPr>
            <w:tcW w:w="1980" w:type="dxa"/>
            <w:vAlign w:val="bottom"/>
          </w:tcPr>
          <w:p w14:paraId="25816850" w14:textId="77777777" w:rsidR="00EC48AD" w:rsidRPr="0086110A" w:rsidRDefault="00EC48AD" w:rsidP="00466A63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08B7D68" w14:textId="77777777" w:rsidR="00EC48AD" w:rsidRPr="0086110A" w:rsidRDefault="00EC48AD" w:rsidP="00466A63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EC48AD" w:rsidRPr="0086110A" w14:paraId="030E563E" w14:textId="77777777" w:rsidTr="00466A63">
        <w:trPr>
          <w:trHeight w:hRule="exact" w:val="583"/>
        </w:trPr>
        <w:tc>
          <w:tcPr>
            <w:tcW w:w="1980" w:type="dxa"/>
            <w:vAlign w:val="bottom"/>
          </w:tcPr>
          <w:p w14:paraId="4C2AF631" w14:textId="77777777" w:rsidR="00EC48AD" w:rsidRPr="0086110A" w:rsidRDefault="00EC48AD" w:rsidP="00466A63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733A359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55F4E8A3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580F31E2" w14:textId="77777777" w:rsidR="00EC48AD" w:rsidRPr="0086110A" w:rsidRDefault="00EC48AD" w:rsidP="00466A63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59F98F22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221D66E3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2F8D9486" w14:textId="77777777" w:rsidR="00EC48AD" w:rsidRPr="0086110A" w:rsidRDefault="00EC48AD" w:rsidP="00466A63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6587B451" w14:textId="77777777" w:rsidR="00EC48AD" w:rsidRPr="0086110A" w:rsidRDefault="00EC48AD" w:rsidP="00466A63">
            <w:r>
              <w:t>Notebook / Laptop /Stationery</w:t>
            </w:r>
          </w:p>
        </w:tc>
      </w:tr>
    </w:tbl>
    <w:p w14:paraId="5D00D5AD" w14:textId="77777777" w:rsidR="00EC48AD" w:rsidRDefault="00EC48AD" w:rsidP="00EC48AD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EC48AD" w:rsidRPr="0086110A" w14:paraId="27211379" w14:textId="77777777" w:rsidTr="00466A63">
        <w:trPr>
          <w:trHeight w:hRule="exact" w:val="360"/>
        </w:trPr>
        <w:tc>
          <w:tcPr>
            <w:tcW w:w="1310" w:type="dxa"/>
            <w:vAlign w:val="bottom"/>
          </w:tcPr>
          <w:p w14:paraId="04122511" w14:textId="77777777" w:rsidR="00EC48AD" w:rsidRPr="0086110A" w:rsidRDefault="00EC48AD" w:rsidP="00466A63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4970" w:type="dxa"/>
            <w:vAlign w:val="bottom"/>
          </w:tcPr>
          <w:p w14:paraId="4724C123" w14:textId="77777777" w:rsidR="00EC48AD" w:rsidRPr="0086110A" w:rsidRDefault="00EC48AD" w:rsidP="00466A63">
            <w:r>
              <w:t>Research on network sniffing codes and functions</w:t>
            </w:r>
          </w:p>
        </w:tc>
        <w:tc>
          <w:tcPr>
            <w:tcW w:w="1324" w:type="dxa"/>
            <w:vAlign w:val="bottom"/>
          </w:tcPr>
          <w:p w14:paraId="68122BE3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1C2A8AF1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AF4CD38" w14:textId="77777777" w:rsidR="00EC48AD" w:rsidRDefault="00EC48AD" w:rsidP="00EC48AD">
      <w:pPr>
        <w:pStyle w:val="Heading4"/>
      </w:pPr>
      <w:r w:rsidRPr="00A50AD9">
        <w:t>Discussion</w:t>
      </w:r>
      <w:r>
        <w:t>:</w:t>
      </w:r>
    </w:p>
    <w:p w14:paraId="5C71A307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Research on network sniffing codes and functions related to our program</w:t>
      </w:r>
    </w:p>
    <w:p w14:paraId="0E881A8A" w14:textId="77777777" w:rsidR="00EC48AD" w:rsidRDefault="00EC48AD" w:rsidP="00EC48AD">
      <w:pPr>
        <w:pStyle w:val="Heading4"/>
      </w:pPr>
      <w:r>
        <w:t>Conclusions:</w:t>
      </w:r>
    </w:p>
    <w:p w14:paraId="166ECF31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To conduct further research on related network sniffing codes and functions</w:t>
      </w:r>
    </w:p>
    <w:p w14:paraId="340F40FA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Implement and test functions based on research findings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EC48AD" w:rsidRPr="004E7C34" w14:paraId="45D300F2" w14:textId="77777777" w:rsidTr="00466A63">
        <w:trPr>
          <w:trHeight w:hRule="exact" w:val="390"/>
        </w:trPr>
        <w:tc>
          <w:tcPr>
            <w:tcW w:w="6675" w:type="dxa"/>
            <w:vAlign w:val="bottom"/>
          </w:tcPr>
          <w:p w14:paraId="483C76CF" w14:textId="77777777" w:rsidR="00EC48AD" w:rsidRPr="004E7C34" w:rsidRDefault="00EC48AD" w:rsidP="00466A63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52A6C1AF" w14:textId="77777777" w:rsidR="00EC48AD" w:rsidRPr="004E7C34" w:rsidRDefault="00EC48AD" w:rsidP="00466A63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62613249" w14:textId="77777777" w:rsidR="00EC48AD" w:rsidRPr="004E7C34" w:rsidRDefault="00EC48AD" w:rsidP="00466A63">
            <w:pPr>
              <w:pStyle w:val="Heading3"/>
            </w:pPr>
            <w:r w:rsidRPr="004E7C34">
              <w:t>Deadline</w:t>
            </w:r>
          </w:p>
        </w:tc>
      </w:tr>
      <w:tr w:rsidR="00EC48AD" w:rsidRPr="0086110A" w14:paraId="34EC27CD" w14:textId="77777777" w:rsidTr="00466A63">
        <w:trPr>
          <w:trHeight w:hRule="exact" w:val="644"/>
        </w:trPr>
        <w:tc>
          <w:tcPr>
            <w:tcW w:w="6675" w:type="dxa"/>
            <w:vAlign w:val="bottom"/>
          </w:tcPr>
          <w:p w14:paraId="4AD8295E" w14:textId="77777777" w:rsidR="00EC48AD" w:rsidRPr="004E7C34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complete the above-mentioned items before the next meeting</w:t>
            </w:r>
          </w:p>
        </w:tc>
        <w:tc>
          <w:tcPr>
            <w:tcW w:w="1987" w:type="dxa"/>
            <w:vAlign w:val="bottom"/>
          </w:tcPr>
          <w:p w14:paraId="61B7D2BD" w14:textId="77777777" w:rsidR="00EC48AD" w:rsidRPr="0086110A" w:rsidRDefault="00EC48AD" w:rsidP="00466A63">
            <w:r w:rsidRPr="004E7C34">
              <w:t xml:space="preserve">   </w:t>
            </w:r>
            <w:r>
              <w:t xml:space="preserve">           All </w:t>
            </w:r>
          </w:p>
        </w:tc>
        <w:tc>
          <w:tcPr>
            <w:tcW w:w="1562" w:type="dxa"/>
            <w:vAlign w:val="bottom"/>
          </w:tcPr>
          <w:p w14:paraId="641C8376" w14:textId="77777777" w:rsidR="00EC48AD" w:rsidRPr="0086110A" w:rsidRDefault="00EC48AD" w:rsidP="00466A63">
            <w:r>
              <w:t xml:space="preserve"> 14/7/19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EC48AD" w:rsidRPr="0086110A" w14:paraId="50687577" w14:textId="77777777" w:rsidTr="00466A63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2BFA675" w14:textId="77777777" w:rsidR="00EC48AD" w:rsidRPr="00AA7637" w:rsidRDefault="00EC48AD" w:rsidP="00466A63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6D61BF2D" w14:textId="77777777" w:rsidR="00EC48AD" w:rsidRPr="0086110A" w:rsidRDefault="00EC48AD" w:rsidP="00466A63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9F01808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6AD6E051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26F41C0" w14:textId="77777777" w:rsidR="00EC48AD" w:rsidRDefault="00EC48AD" w:rsidP="00EC48AD"/>
    <w:p w14:paraId="113A55B1" w14:textId="77777777" w:rsidR="00EC48AD" w:rsidRDefault="00EC48AD" w:rsidP="00EC48AD">
      <w:pPr>
        <w:pStyle w:val="Heading4"/>
      </w:pPr>
      <w:r>
        <w:t xml:space="preserve">Discussion: </w:t>
      </w:r>
    </w:p>
    <w:p w14:paraId="05F63335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51172BCE" w14:textId="77777777" w:rsidR="00EC48AD" w:rsidRDefault="00EC48AD" w:rsidP="00EC48AD"/>
    <w:p w14:paraId="00F8567B" w14:textId="77777777" w:rsidR="00EC48AD" w:rsidRDefault="00EC48AD" w:rsidP="00EC48AD">
      <w:pPr>
        <w:pStyle w:val="Heading4"/>
      </w:pPr>
      <w:r>
        <w:t>Conclusions:</w:t>
      </w:r>
    </w:p>
    <w:p w14:paraId="521A5B97" w14:textId="77777777" w:rsidR="00EC48AD" w:rsidRPr="00CA72B8" w:rsidRDefault="00EC48AD" w:rsidP="00EC48A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EC48AD" w:rsidRPr="0086110A" w14:paraId="09EF46F0" w14:textId="77777777" w:rsidTr="00466A63">
        <w:trPr>
          <w:trHeight w:hRule="exact" w:val="644"/>
        </w:trPr>
        <w:tc>
          <w:tcPr>
            <w:tcW w:w="7056" w:type="dxa"/>
            <w:vAlign w:val="bottom"/>
          </w:tcPr>
          <w:p w14:paraId="58387E75" w14:textId="77777777" w:rsidR="00EC48AD" w:rsidRPr="0086110A" w:rsidRDefault="00EC48AD" w:rsidP="00466A63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A582234" w14:textId="77777777" w:rsidR="00EC48AD" w:rsidRPr="0086110A" w:rsidRDefault="00EC48AD" w:rsidP="00466A63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7224D43E" w14:textId="77777777" w:rsidR="00EC48AD" w:rsidRPr="0086110A" w:rsidRDefault="00EC48AD" w:rsidP="00466A63">
            <w:pPr>
              <w:pStyle w:val="Heading3"/>
            </w:pPr>
            <w:r w:rsidRPr="0086110A">
              <w:t>Deadline</w:t>
            </w:r>
          </w:p>
        </w:tc>
      </w:tr>
      <w:tr w:rsidR="00EC48AD" w:rsidRPr="0086110A" w14:paraId="7B953C60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3B8114C4" w14:textId="77777777" w:rsidR="00EC48AD" w:rsidRPr="0086110A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research and compile findings on related network sniffing codes and functions</w:t>
            </w:r>
          </w:p>
        </w:tc>
        <w:tc>
          <w:tcPr>
            <w:tcW w:w="2101" w:type="dxa"/>
            <w:vAlign w:val="bottom"/>
          </w:tcPr>
          <w:p w14:paraId="62068A27" w14:textId="77777777" w:rsidR="00EC48AD" w:rsidRPr="0086110A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2FEEEA0A" w14:textId="77777777" w:rsidR="00EC48AD" w:rsidRPr="0086110A" w:rsidRDefault="00EC48AD" w:rsidP="00466A63">
            <w:r>
              <w:t xml:space="preserve">  10/7/19</w:t>
            </w:r>
          </w:p>
        </w:tc>
      </w:tr>
      <w:tr w:rsidR="00EC48AD" w:rsidRPr="0086110A" w14:paraId="503AF364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273A184D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7AC30B53" w14:textId="77777777" w:rsidR="00EC48AD" w:rsidRDefault="00EC48AD" w:rsidP="00466A63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279668B0" w14:textId="77777777" w:rsidR="00EC48AD" w:rsidRDefault="00EC48AD" w:rsidP="00466A63">
            <w:r>
              <w:t xml:space="preserve">   NA</w:t>
            </w:r>
          </w:p>
        </w:tc>
      </w:tr>
      <w:tr w:rsidR="00EC48AD" w:rsidRPr="0086110A" w14:paraId="29F657C8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009819CD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prototype with discussed details</w:t>
            </w:r>
          </w:p>
        </w:tc>
        <w:tc>
          <w:tcPr>
            <w:tcW w:w="2101" w:type="dxa"/>
            <w:vAlign w:val="bottom"/>
          </w:tcPr>
          <w:p w14:paraId="6622721C" w14:textId="77777777" w:rsidR="00EC48AD" w:rsidRDefault="00EC48AD" w:rsidP="00466A63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5280958E" w14:textId="77777777" w:rsidR="00EC48AD" w:rsidRDefault="00EC48AD" w:rsidP="00466A63">
            <w:r>
              <w:t xml:space="preserve">   14/7/19</w:t>
            </w:r>
          </w:p>
        </w:tc>
      </w:tr>
    </w:tbl>
    <w:p w14:paraId="6A925C69" w14:textId="77777777" w:rsidR="00EC48AD" w:rsidRPr="00034147" w:rsidRDefault="00EC48AD" w:rsidP="00EC48AD">
      <w:pPr>
        <w:pStyle w:val="Heading2"/>
        <w:jc w:val="left"/>
        <w:rPr>
          <w:b w:val="0"/>
          <w:i w:val="0"/>
        </w:rPr>
      </w:pPr>
    </w:p>
    <w:p w14:paraId="0BF0104C" w14:textId="77777777" w:rsidR="00EC48AD" w:rsidRDefault="00EC48AD" w:rsidP="00EC48AD">
      <w:pPr>
        <w:pStyle w:val="Heading2"/>
      </w:pPr>
      <w:r w:rsidRPr="0086110A">
        <w:t>Other Information</w:t>
      </w:r>
    </w:p>
    <w:p w14:paraId="13ADF985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144A28DA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7C0DFC3F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3F9300E9" w14:textId="77777777" w:rsidR="00EC48AD" w:rsidRPr="008533BF" w:rsidRDefault="00EC48AD" w:rsidP="00EC48AD">
      <w:pPr>
        <w:pStyle w:val="ListParagraph"/>
        <w:rPr>
          <w:b/>
          <w:color w:val="FF0000"/>
          <w:u w:val="single"/>
        </w:rPr>
      </w:pPr>
    </w:p>
    <w:p w14:paraId="0596C696" w14:textId="77777777" w:rsidR="00EC48AD" w:rsidRDefault="00EC48AD" w:rsidP="00EC48AD">
      <w:pPr>
        <w:pStyle w:val="Heading4"/>
      </w:pPr>
      <w:r>
        <w:t>Special notes:</w:t>
      </w:r>
    </w:p>
    <w:p w14:paraId="044D171A" w14:textId="77777777" w:rsidR="00EC48AD" w:rsidRDefault="00EC48AD" w:rsidP="00EC48AD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447C60CF" w14:textId="25A784E4" w:rsidR="00EC48AD" w:rsidRDefault="00EC48AD" w:rsidP="00EC48AD">
      <w:pPr>
        <w:ind w:firstLine="720"/>
      </w:pPr>
    </w:p>
    <w:p w14:paraId="26A1E4F6" w14:textId="2BD98BCF" w:rsidR="00EC48AD" w:rsidRDefault="00EC48AD" w:rsidP="00EC48AD">
      <w:pPr>
        <w:ind w:firstLine="720"/>
      </w:pPr>
    </w:p>
    <w:p w14:paraId="53D540E4" w14:textId="3727499D" w:rsidR="00EC48AD" w:rsidRDefault="00EC48AD" w:rsidP="00EC48AD">
      <w:pPr>
        <w:ind w:firstLine="720"/>
      </w:pPr>
    </w:p>
    <w:p w14:paraId="793FDD41" w14:textId="221802EC" w:rsidR="00EC48AD" w:rsidRDefault="00EC48AD" w:rsidP="00EC48AD">
      <w:pPr>
        <w:ind w:firstLine="720"/>
      </w:pPr>
    </w:p>
    <w:p w14:paraId="0E34D867" w14:textId="1C5E9188" w:rsidR="00EC48AD" w:rsidRDefault="00EC48AD" w:rsidP="00EC48AD">
      <w:pPr>
        <w:ind w:firstLine="720"/>
      </w:pPr>
    </w:p>
    <w:p w14:paraId="7301C507" w14:textId="25F08758" w:rsidR="00EC48AD" w:rsidRDefault="00EC48AD" w:rsidP="00EC48AD">
      <w:pPr>
        <w:ind w:firstLine="720"/>
      </w:pPr>
    </w:p>
    <w:p w14:paraId="178500BB" w14:textId="6479BD87" w:rsidR="00EC48AD" w:rsidRDefault="00EC48AD" w:rsidP="00EC48AD">
      <w:pPr>
        <w:ind w:firstLine="720"/>
      </w:pPr>
    </w:p>
    <w:p w14:paraId="2D68DBB4" w14:textId="2AC1654E" w:rsidR="00EC48AD" w:rsidRDefault="00EC48AD" w:rsidP="00EC48AD">
      <w:pPr>
        <w:ind w:firstLine="720"/>
      </w:pPr>
    </w:p>
    <w:p w14:paraId="58581DCD" w14:textId="477C31B7" w:rsidR="00EC48AD" w:rsidRDefault="00EC48AD" w:rsidP="00EC48AD">
      <w:pPr>
        <w:ind w:firstLine="720"/>
      </w:pPr>
    </w:p>
    <w:p w14:paraId="028C1712" w14:textId="535DBBFE" w:rsidR="00EC48AD" w:rsidRDefault="00EC48AD" w:rsidP="00EC48AD">
      <w:pPr>
        <w:ind w:firstLine="720"/>
      </w:pPr>
    </w:p>
    <w:p w14:paraId="4E01F0CB" w14:textId="3B7F6D58" w:rsidR="00EC48AD" w:rsidRDefault="00EC48AD" w:rsidP="00EC48AD">
      <w:pPr>
        <w:ind w:firstLine="720"/>
      </w:pPr>
    </w:p>
    <w:p w14:paraId="22929B64" w14:textId="6D601DAC" w:rsidR="00EC48AD" w:rsidRDefault="00EC48AD" w:rsidP="00EC48AD">
      <w:pPr>
        <w:ind w:firstLine="720"/>
      </w:pPr>
    </w:p>
    <w:p w14:paraId="1B5F413A" w14:textId="30561DB8" w:rsidR="00EC48AD" w:rsidRDefault="00EC48AD" w:rsidP="00EC48AD">
      <w:pPr>
        <w:ind w:firstLine="720"/>
      </w:pPr>
    </w:p>
    <w:p w14:paraId="72BEF8E7" w14:textId="235FA6B0" w:rsidR="00EC48AD" w:rsidRDefault="00EC48AD" w:rsidP="00EC48AD">
      <w:pPr>
        <w:ind w:firstLine="720"/>
      </w:pPr>
    </w:p>
    <w:p w14:paraId="278A6FA7" w14:textId="04EA189D" w:rsidR="00EC48AD" w:rsidRDefault="00EC48AD" w:rsidP="00EC48AD">
      <w:pPr>
        <w:ind w:firstLine="720"/>
      </w:pPr>
    </w:p>
    <w:p w14:paraId="23BEE254" w14:textId="6CFD7932" w:rsidR="00EC48AD" w:rsidRDefault="00EC48AD" w:rsidP="00EC48AD">
      <w:pPr>
        <w:ind w:firstLine="720"/>
      </w:pPr>
    </w:p>
    <w:p w14:paraId="531F5458" w14:textId="73F3A46F" w:rsidR="00EC48AD" w:rsidRDefault="00EC48AD" w:rsidP="00EC48AD">
      <w:pPr>
        <w:ind w:firstLine="720"/>
      </w:pPr>
    </w:p>
    <w:p w14:paraId="64F828D0" w14:textId="1F42A262" w:rsidR="00EC48AD" w:rsidRDefault="00EC48AD" w:rsidP="00EC48AD">
      <w:pPr>
        <w:ind w:firstLine="720"/>
      </w:pPr>
    </w:p>
    <w:p w14:paraId="5A5C55E1" w14:textId="23576F22" w:rsidR="00EC48AD" w:rsidRDefault="00EC48AD" w:rsidP="00EC48AD">
      <w:pPr>
        <w:ind w:firstLine="720"/>
      </w:pPr>
    </w:p>
    <w:p w14:paraId="6C4F2F62" w14:textId="34D9C01C" w:rsidR="00EC48AD" w:rsidRDefault="00EC48AD" w:rsidP="00EC48AD">
      <w:pPr>
        <w:ind w:firstLine="720"/>
      </w:pPr>
    </w:p>
    <w:p w14:paraId="20ABAF3E" w14:textId="756E926B" w:rsidR="00EC48AD" w:rsidRDefault="00EC48AD" w:rsidP="00EC48AD">
      <w:pPr>
        <w:ind w:firstLine="720"/>
      </w:pPr>
    </w:p>
    <w:p w14:paraId="2DF41C37" w14:textId="08EB41E0" w:rsidR="00EC48AD" w:rsidRDefault="00EC48AD" w:rsidP="00EC48AD">
      <w:pPr>
        <w:ind w:firstLine="720"/>
      </w:pPr>
    </w:p>
    <w:p w14:paraId="444AE453" w14:textId="0826159A" w:rsidR="00EC48AD" w:rsidRDefault="00EC48AD" w:rsidP="00EC48AD">
      <w:pPr>
        <w:ind w:firstLine="720"/>
      </w:pPr>
    </w:p>
    <w:p w14:paraId="3817796E" w14:textId="779A4B8C" w:rsidR="00EC48AD" w:rsidRDefault="00EC48AD" w:rsidP="00EC48AD">
      <w:pPr>
        <w:ind w:firstLine="720"/>
      </w:pPr>
    </w:p>
    <w:p w14:paraId="75512AD9" w14:textId="45E5C3BD" w:rsidR="00EC48AD" w:rsidRDefault="00EC48AD" w:rsidP="00EC48AD">
      <w:pPr>
        <w:ind w:firstLine="720"/>
      </w:pPr>
    </w:p>
    <w:p w14:paraId="1A92FBB6" w14:textId="13CF24A0" w:rsidR="00EC48AD" w:rsidRDefault="00EC48AD" w:rsidP="00EC48AD">
      <w:pPr>
        <w:ind w:firstLine="720"/>
      </w:pPr>
    </w:p>
    <w:p w14:paraId="0CBCC7C0" w14:textId="4147B803" w:rsidR="00EC48AD" w:rsidRDefault="00EC48AD" w:rsidP="00EC48AD">
      <w:pPr>
        <w:ind w:firstLine="720"/>
      </w:pPr>
    </w:p>
    <w:p w14:paraId="776B2BD2" w14:textId="657D043C" w:rsidR="00EC48AD" w:rsidRDefault="00EC48AD" w:rsidP="00EC48AD">
      <w:pPr>
        <w:ind w:firstLine="720"/>
      </w:pPr>
    </w:p>
    <w:p w14:paraId="08184FD6" w14:textId="27BB76A5" w:rsidR="00EC48AD" w:rsidRDefault="00EC48AD" w:rsidP="00EC48AD">
      <w:pPr>
        <w:ind w:firstLine="720"/>
      </w:pPr>
    </w:p>
    <w:p w14:paraId="5DC370BB" w14:textId="2DC89924" w:rsidR="00EC48AD" w:rsidRDefault="00EC48AD" w:rsidP="00EC48AD">
      <w:pPr>
        <w:ind w:firstLine="720"/>
      </w:pPr>
    </w:p>
    <w:p w14:paraId="03A7C071" w14:textId="558E51AB" w:rsidR="00EC48AD" w:rsidRDefault="00EC48AD" w:rsidP="00EC48AD">
      <w:pPr>
        <w:ind w:firstLine="720"/>
      </w:pPr>
    </w:p>
    <w:p w14:paraId="4FDFE3D0" w14:textId="5B338278" w:rsidR="00EC48AD" w:rsidRDefault="00EC48AD" w:rsidP="00EC48AD">
      <w:pPr>
        <w:ind w:firstLine="720"/>
      </w:pPr>
    </w:p>
    <w:p w14:paraId="6221229D" w14:textId="2C39C5E4" w:rsidR="00EC48AD" w:rsidRDefault="00EC48AD" w:rsidP="00EC48AD">
      <w:pPr>
        <w:ind w:firstLine="720"/>
      </w:pPr>
    </w:p>
    <w:p w14:paraId="3F698209" w14:textId="4DAE74AD" w:rsidR="00EC48AD" w:rsidRDefault="00EC48AD" w:rsidP="00EC48AD">
      <w:pPr>
        <w:ind w:firstLine="720"/>
      </w:pPr>
    </w:p>
    <w:p w14:paraId="38BEEFC8" w14:textId="1001AAD2" w:rsidR="00EC48AD" w:rsidRDefault="00EC48AD" w:rsidP="00EC48AD">
      <w:pPr>
        <w:ind w:firstLine="720"/>
      </w:pPr>
    </w:p>
    <w:p w14:paraId="2B02E1A1" w14:textId="28969ED4" w:rsidR="00EC48AD" w:rsidRDefault="00EC48AD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EC48AD" w14:paraId="44C68EF6" w14:textId="77777777" w:rsidTr="00466A63">
        <w:tc>
          <w:tcPr>
            <w:tcW w:w="5122" w:type="dxa"/>
          </w:tcPr>
          <w:p w14:paraId="3C12A15F" w14:textId="77777777" w:rsidR="00EC48AD" w:rsidRDefault="00EC48AD" w:rsidP="00466A63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EC48AD" w14:paraId="010C53E4" w14:textId="77777777" w:rsidTr="00466A63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410972846"/>
                  <w:placeholder>
                    <w:docPart w:val="D75A62A0B9E7428EBD5BEA99089C7F13"/>
                  </w:placeholder>
                  <w:date w:fullDate="2019-07-17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31C581AB" w14:textId="77777777" w:rsidR="00EC48AD" w:rsidRDefault="00EC48AD" w:rsidP="00466A63">
                      <w:pPr>
                        <w:pStyle w:val="MeetingInformation"/>
                        <w:jc w:val="left"/>
                      </w:pPr>
                      <w:r>
                        <w:t>July 17, 2019</w:t>
                      </w:r>
                    </w:p>
                  </w:tc>
                </w:sdtContent>
              </w:sdt>
            </w:tr>
            <w:tr w:rsidR="00EC48AD" w14:paraId="4AFB7C82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50FB1257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7:00 PM – 10:00 PM</w:t>
                  </w:r>
                </w:p>
              </w:tc>
            </w:tr>
            <w:tr w:rsidR="00EC48AD" w14:paraId="4E19959E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2CE4518F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468DB0DB" w14:textId="77777777" w:rsidR="00EC48AD" w:rsidRDefault="00EC48AD" w:rsidP="00466A63"/>
        </w:tc>
      </w:tr>
    </w:tbl>
    <w:p w14:paraId="10673F33" w14:textId="77777777" w:rsidR="00EC48AD" w:rsidRDefault="00EC48AD" w:rsidP="00EC48AD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EC48AD" w:rsidRPr="0086110A" w14:paraId="76047B90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63F0341C" w14:textId="77777777" w:rsidR="00EC48AD" w:rsidRPr="0086110A" w:rsidRDefault="00EC48AD" w:rsidP="00466A63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110BF2F0" w14:textId="77777777" w:rsidR="00EC48AD" w:rsidRPr="0086110A" w:rsidRDefault="00EC48AD" w:rsidP="00466A63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12738FB9" w14:textId="77777777" w:rsidR="00EC48AD" w:rsidRPr="0086110A" w:rsidRDefault="00EC48AD" w:rsidP="00466A63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765D57F6" w14:textId="77777777" w:rsidR="00EC48AD" w:rsidRPr="0086110A" w:rsidRDefault="00EC48AD" w:rsidP="00466A63">
            <w:pPr>
              <w:ind w:left="37"/>
            </w:pPr>
            <w:r>
              <w:t>FYP Discussion 8</w:t>
            </w:r>
          </w:p>
        </w:tc>
      </w:tr>
      <w:tr w:rsidR="00EC48AD" w:rsidRPr="0086110A" w14:paraId="472E67FF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2505459D" w14:textId="77777777" w:rsidR="00EC48AD" w:rsidRPr="0086110A" w:rsidRDefault="00EC48AD" w:rsidP="00466A63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564C6D14" w14:textId="77777777" w:rsidR="00EC48AD" w:rsidRPr="0086110A" w:rsidRDefault="00EC48AD" w:rsidP="00466A63">
            <w:r>
              <w:t>Wilson</w:t>
            </w:r>
          </w:p>
        </w:tc>
        <w:tc>
          <w:tcPr>
            <w:tcW w:w="1779" w:type="dxa"/>
            <w:vAlign w:val="bottom"/>
          </w:tcPr>
          <w:p w14:paraId="4D017853" w14:textId="77777777" w:rsidR="00EC48AD" w:rsidRPr="0086110A" w:rsidRDefault="00EC48AD" w:rsidP="00466A63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4C71DCBF" w14:textId="77777777" w:rsidR="00EC48AD" w:rsidRPr="0086110A" w:rsidRDefault="00EC48AD" w:rsidP="00466A63">
            <w:r>
              <w:t>Alvin</w:t>
            </w:r>
          </w:p>
        </w:tc>
      </w:tr>
      <w:tr w:rsidR="00EC48AD" w:rsidRPr="0086110A" w14:paraId="53D9EF3D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5A588EF5" w14:textId="77777777" w:rsidR="00EC48AD" w:rsidRPr="0086110A" w:rsidRDefault="00EC48AD" w:rsidP="00466A63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271275F" w14:textId="77777777" w:rsidR="00EC48AD" w:rsidRPr="0086110A" w:rsidRDefault="00EC48AD" w:rsidP="00466A63">
            <w:r>
              <w:t>Alvin</w:t>
            </w:r>
          </w:p>
        </w:tc>
        <w:tc>
          <w:tcPr>
            <w:tcW w:w="1779" w:type="dxa"/>
            <w:vAlign w:val="bottom"/>
          </w:tcPr>
          <w:p w14:paraId="1A001D3D" w14:textId="77777777" w:rsidR="00EC48AD" w:rsidRPr="0086110A" w:rsidRDefault="00EC48AD" w:rsidP="00466A63"/>
        </w:tc>
        <w:tc>
          <w:tcPr>
            <w:tcW w:w="3315" w:type="dxa"/>
            <w:vAlign w:val="bottom"/>
          </w:tcPr>
          <w:p w14:paraId="116E69B5" w14:textId="77777777" w:rsidR="00EC48AD" w:rsidRPr="0086110A" w:rsidRDefault="00EC48AD" w:rsidP="00466A63"/>
        </w:tc>
      </w:tr>
    </w:tbl>
    <w:p w14:paraId="6ABBD09F" w14:textId="77777777" w:rsidR="00EC48AD" w:rsidRDefault="00EC48AD" w:rsidP="00EC48A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EC48AD" w:rsidRPr="0086110A" w14:paraId="59A2BF96" w14:textId="77777777" w:rsidTr="00466A63">
        <w:trPr>
          <w:trHeight w:hRule="exact" w:val="535"/>
        </w:trPr>
        <w:tc>
          <w:tcPr>
            <w:tcW w:w="1980" w:type="dxa"/>
            <w:vAlign w:val="bottom"/>
          </w:tcPr>
          <w:p w14:paraId="423F5F52" w14:textId="77777777" w:rsidR="00EC48AD" w:rsidRPr="0086110A" w:rsidRDefault="00EC48AD" w:rsidP="00466A63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1438946C" w14:textId="77777777" w:rsidR="00EC48AD" w:rsidRPr="0086110A" w:rsidRDefault="00EC48AD" w:rsidP="00466A63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EC48AD" w:rsidRPr="0086110A" w14:paraId="5F92B079" w14:textId="77777777" w:rsidTr="00466A63">
        <w:trPr>
          <w:trHeight w:hRule="exact" w:val="583"/>
        </w:trPr>
        <w:tc>
          <w:tcPr>
            <w:tcW w:w="1980" w:type="dxa"/>
            <w:vAlign w:val="bottom"/>
          </w:tcPr>
          <w:p w14:paraId="539CBADA" w14:textId="77777777" w:rsidR="00EC48AD" w:rsidRPr="0086110A" w:rsidRDefault="00EC48AD" w:rsidP="00466A63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3EB92379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57A0634C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1988F1CB" w14:textId="77777777" w:rsidR="00EC48AD" w:rsidRPr="0086110A" w:rsidRDefault="00EC48AD" w:rsidP="00466A63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35B0B870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3EE4F961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3F0E46CE" w14:textId="77777777" w:rsidR="00EC48AD" w:rsidRPr="0086110A" w:rsidRDefault="00EC48AD" w:rsidP="00466A63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21BF31C4" w14:textId="77777777" w:rsidR="00EC48AD" w:rsidRPr="0086110A" w:rsidRDefault="00EC48AD" w:rsidP="00466A63">
            <w:r>
              <w:t>Notebook / Laptop /Stationery /Android based smartphone</w:t>
            </w:r>
          </w:p>
        </w:tc>
      </w:tr>
    </w:tbl>
    <w:p w14:paraId="713FDB85" w14:textId="77777777" w:rsidR="00EC48AD" w:rsidRDefault="00EC48AD" w:rsidP="00EC48AD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EC48AD" w:rsidRPr="0086110A" w14:paraId="0C1DB538" w14:textId="77777777" w:rsidTr="00466A63">
        <w:trPr>
          <w:trHeight w:hRule="exact" w:val="360"/>
        </w:trPr>
        <w:tc>
          <w:tcPr>
            <w:tcW w:w="1310" w:type="dxa"/>
            <w:vAlign w:val="bottom"/>
          </w:tcPr>
          <w:p w14:paraId="39D582FD" w14:textId="77777777" w:rsidR="00EC48AD" w:rsidRPr="0086110A" w:rsidRDefault="00EC48AD" w:rsidP="00466A63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5211" w:type="dxa"/>
            <w:vAlign w:val="bottom"/>
          </w:tcPr>
          <w:p w14:paraId="4F0EFF8C" w14:textId="77777777" w:rsidR="00EC48AD" w:rsidRPr="0086110A" w:rsidRDefault="00EC48AD" w:rsidP="00466A63">
            <w:r w:rsidRPr="00174056">
              <w:t xml:space="preserve">Testing </w:t>
            </w:r>
            <w:r>
              <w:t xml:space="preserve">&amp; </w:t>
            </w:r>
            <w:r w:rsidRPr="00174056">
              <w:t>implementation of researched codes and functions</w:t>
            </w:r>
          </w:p>
        </w:tc>
        <w:tc>
          <w:tcPr>
            <w:tcW w:w="1082" w:type="dxa"/>
            <w:vAlign w:val="bottom"/>
          </w:tcPr>
          <w:p w14:paraId="0D6E7D52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62CA75FF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6ABDE94D" w14:textId="77777777" w:rsidR="00EC48AD" w:rsidRDefault="00EC48AD" w:rsidP="00EC48AD">
      <w:pPr>
        <w:pStyle w:val="Heading4"/>
      </w:pPr>
      <w:r w:rsidRPr="00A50AD9">
        <w:t>Discussion</w:t>
      </w:r>
      <w:r>
        <w:t>:</w:t>
      </w:r>
    </w:p>
    <w:p w14:paraId="12AC2583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Implement and test research findings and test prototype</w:t>
      </w:r>
    </w:p>
    <w:p w14:paraId="7127D3B3" w14:textId="77777777" w:rsidR="00EC48AD" w:rsidRDefault="00EC48AD" w:rsidP="00EC48AD">
      <w:pPr>
        <w:pStyle w:val="Heading4"/>
      </w:pPr>
      <w:r>
        <w:t>Conclusions:</w:t>
      </w:r>
    </w:p>
    <w:p w14:paraId="1FF17450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To conduct further research on related network sniffing codes and functions</w:t>
      </w:r>
    </w:p>
    <w:p w14:paraId="0D07E553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Implement and test functions based on research findings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EC48AD" w:rsidRPr="004E7C34" w14:paraId="7D38E304" w14:textId="77777777" w:rsidTr="00466A63">
        <w:trPr>
          <w:trHeight w:hRule="exact" w:val="390"/>
        </w:trPr>
        <w:tc>
          <w:tcPr>
            <w:tcW w:w="6675" w:type="dxa"/>
            <w:vAlign w:val="bottom"/>
          </w:tcPr>
          <w:p w14:paraId="02F566D7" w14:textId="77777777" w:rsidR="00EC48AD" w:rsidRPr="004E7C34" w:rsidRDefault="00EC48AD" w:rsidP="00466A63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1B76F6BD" w14:textId="77777777" w:rsidR="00EC48AD" w:rsidRPr="004E7C34" w:rsidRDefault="00EC48AD" w:rsidP="00466A63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3DE45FB8" w14:textId="77777777" w:rsidR="00EC48AD" w:rsidRPr="004E7C34" w:rsidRDefault="00EC48AD" w:rsidP="00466A63">
            <w:pPr>
              <w:pStyle w:val="Heading3"/>
            </w:pPr>
            <w:r w:rsidRPr="004E7C34">
              <w:t>Deadline</w:t>
            </w:r>
          </w:p>
        </w:tc>
      </w:tr>
      <w:tr w:rsidR="00EC48AD" w:rsidRPr="0086110A" w14:paraId="07B7A21A" w14:textId="77777777" w:rsidTr="00466A63">
        <w:trPr>
          <w:trHeight w:hRule="exact" w:val="644"/>
        </w:trPr>
        <w:tc>
          <w:tcPr>
            <w:tcW w:w="6675" w:type="dxa"/>
            <w:vAlign w:val="bottom"/>
          </w:tcPr>
          <w:p w14:paraId="0A6A141B" w14:textId="77777777" w:rsidR="00EC48AD" w:rsidRPr="004E7C34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complete the above-mentioned items before the next meeting</w:t>
            </w:r>
          </w:p>
        </w:tc>
        <w:tc>
          <w:tcPr>
            <w:tcW w:w="1987" w:type="dxa"/>
            <w:vAlign w:val="bottom"/>
          </w:tcPr>
          <w:p w14:paraId="229208D5" w14:textId="77777777" w:rsidR="00EC48AD" w:rsidRPr="0086110A" w:rsidRDefault="00EC48AD" w:rsidP="00466A63">
            <w:r w:rsidRPr="004E7C34">
              <w:t xml:space="preserve">   </w:t>
            </w:r>
            <w:r>
              <w:t xml:space="preserve">           All </w:t>
            </w:r>
          </w:p>
        </w:tc>
        <w:tc>
          <w:tcPr>
            <w:tcW w:w="1562" w:type="dxa"/>
            <w:vAlign w:val="bottom"/>
          </w:tcPr>
          <w:p w14:paraId="57698F9F" w14:textId="77777777" w:rsidR="00EC48AD" w:rsidRPr="0086110A" w:rsidRDefault="00EC48AD" w:rsidP="00466A63">
            <w:r>
              <w:t xml:space="preserve"> 31/7/19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EC48AD" w:rsidRPr="0086110A" w14:paraId="46F5F5B4" w14:textId="77777777" w:rsidTr="00466A63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2AD28308" w14:textId="77777777" w:rsidR="00EC48AD" w:rsidRPr="00AA7637" w:rsidRDefault="00EC48AD" w:rsidP="00466A63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68F99D99" w14:textId="77777777" w:rsidR="00EC48AD" w:rsidRPr="0086110A" w:rsidRDefault="00EC48AD" w:rsidP="00466A63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4B1FF2AA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23AD35CE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64DFDA5F" w14:textId="77777777" w:rsidR="00EC48AD" w:rsidRDefault="00EC48AD" w:rsidP="00EC48AD"/>
    <w:p w14:paraId="7AC9627F" w14:textId="77777777" w:rsidR="00EC48AD" w:rsidRDefault="00EC48AD" w:rsidP="00EC48AD">
      <w:pPr>
        <w:pStyle w:val="Heading4"/>
      </w:pPr>
      <w:r>
        <w:t xml:space="preserve">Discussion: </w:t>
      </w:r>
    </w:p>
    <w:p w14:paraId="1AD4A93C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6B6D2974" w14:textId="77777777" w:rsidR="00EC48AD" w:rsidRDefault="00EC48AD" w:rsidP="00EC48AD"/>
    <w:p w14:paraId="55DC2BFE" w14:textId="77777777" w:rsidR="00EC48AD" w:rsidRDefault="00EC48AD" w:rsidP="00EC48AD">
      <w:pPr>
        <w:pStyle w:val="Heading4"/>
      </w:pPr>
      <w:r>
        <w:t>Conclusions:</w:t>
      </w:r>
    </w:p>
    <w:p w14:paraId="7A909BFE" w14:textId="77777777" w:rsidR="00EC48AD" w:rsidRPr="00CA72B8" w:rsidRDefault="00EC48AD" w:rsidP="00EC48A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EC48AD" w:rsidRPr="0086110A" w14:paraId="247FBF25" w14:textId="77777777" w:rsidTr="00466A63">
        <w:trPr>
          <w:trHeight w:hRule="exact" w:val="644"/>
        </w:trPr>
        <w:tc>
          <w:tcPr>
            <w:tcW w:w="7056" w:type="dxa"/>
            <w:vAlign w:val="bottom"/>
          </w:tcPr>
          <w:p w14:paraId="18BD4E9F" w14:textId="77777777" w:rsidR="00EC48AD" w:rsidRPr="0086110A" w:rsidRDefault="00EC48AD" w:rsidP="00466A63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317DDA3E" w14:textId="77777777" w:rsidR="00EC48AD" w:rsidRPr="0086110A" w:rsidRDefault="00EC48AD" w:rsidP="00466A63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442A4401" w14:textId="77777777" w:rsidR="00EC48AD" w:rsidRPr="0086110A" w:rsidRDefault="00EC48AD" w:rsidP="00466A63">
            <w:pPr>
              <w:pStyle w:val="Heading3"/>
            </w:pPr>
            <w:r w:rsidRPr="0086110A">
              <w:t>Deadline</w:t>
            </w:r>
          </w:p>
        </w:tc>
      </w:tr>
      <w:tr w:rsidR="00EC48AD" w:rsidRPr="0086110A" w14:paraId="16522D07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53D4ADAE" w14:textId="77777777" w:rsidR="00EC48AD" w:rsidRPr="0086110A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research and compile findings on related network sniffing codes and functions</w:t>
            </w:r>
          </w:p>
        </w:tc>
        <w:tc>
          <w:tcPr>
            <w:tcW w:w="2101" w:type="dxa"/>
            <w:vAlign w:val="bottom"/>
          </w:tcPr>
          <w:p w14:paraId="2117D1BE" w14:textId="77777777" w:rsidR="00EC48AD" w:rsidRPr="0086110A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29D61E39" w14:textId="77777777" w:rsidR="00EC48AD" w:rsidRPr="0086110A" w:rsidRDefault="00EC48AD" w:rsidP="00466A63">
            <w:r>
              <w:t xml:space="preserve">  31/7/19</w:t>
            </w:r>
          </w:p>
        </w:tc>
      </w:tr>
      <w:tr w:rsidR="00EC48AD" w:rsidRPr="0086110A" w14:paraId="7976079B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6996217C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F8F77E0" w14:textId="77777777" w:rsidR="00EC48AD" w:rsidRDefault="00EC48AD" w:rsidP="00466A63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7DF6A071" w14:textId="77777777" w:rsidR="00EC48AD" w:rsidRDefault="00EC48AD" w:rsidP="00466A63">
            <w:r>
              <w:t xml:space="preserve">   NA</w:t>
            </w:r>
          </w:p>
        </w:tc>
      </w:tr>
      <w:tr w:rsidR="00EC48AD" w:rsidRPr="0086110A" w14:paraId="37F6D439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400ECF8D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prototype with discussed details</w:t>
            </w:r>
          </w:p>
        </w:tc>
        <w:tc>
          <w:tcPr>
            <w:tcW w:w="2101" w:type="dxa"/>
            <w:vAlign w:val="bottom"/>
          </w:tcPr>
          <w:p w14:paraId="133D3303" w14:textId="77777777" w:rsidR="00EC48AD" w:rsidRDefault="00EC48AD" w:rsidP="00466A63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2DDAA4F3" w14:textId="77777777" w:rsidR="00EC48AD" w:rsidRDefault="00EC48AD" w:rsidP="00466A63">
            <w:r>
              <w:t xml:space="preserve">   31/7/19</w:t>
            </w:r>
          </w:p>
        </w:tc>
      </w:tr>
      <w:tr w:rsidR="00EC48AD" w:rsidRPr="0086110A" w14:paraId="2BE31201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13384F4C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Test, troubleshoot &amp; debug prototype with research findings</w:t>
            </w:r>
          </w:p>
        </w:tc>
        <w:tc>
          <w:tcPr>
            <w:tcW w:w="2101" w:type="dxa"/>
            <w:vAlign w:val="bottom"/>
          </w:tcPr>
          <w:p w14:paraId="7246E01C" w14:textId="77777777" w:rsidR="00EC48AD" w:rsidRDefault="00EC48AD" w:rsidP="00466A63">
            <w:pPr>
              <w:jc w:val="center"/>
            </w:pPr>
            <w:r>
              <w:t>All</w:t>
            </w:r>
          </w:p>
        </w:tc>
        <w:tc>
          <w:tcPr>
            <w:tcW w:w="1650" w:type="dxa"/>
            <w:vAlign w:val="bottom"/>
          </w:tcPr>
          <w:p w14:paraId="241099A5" w14:textId="77777777" w:rsidR="00EC48AD" w:rsidRDefault="00EC48AD" w:rsidP="00466A63">
            <w:r>
              <w:t xml:space="preserve">   31/7/19</w:t>
            </w:r>
          </w:p>
        </w:tc>
      </w:tr>
    </w:tbl>
    <w:p w14:paraId="413679A5" w14:textId="77777777" w:rsidR="00EC48AD" w:rsidRPr="00034147" w:rsidRDefault="00EC48AD" w:rsidP="00EC48AD">
      <w:pPr>
        <w:pStyle w:val="Heading2"/>
        <w:jc w:val="left"/>
        <w:rPr>
          <w:b w:val="0"/>
          <w:i w:val="0"/>
        </w:rPr>
      </w:pPr>
    </w:p>
    <w:p w14:paraId="61E57B24" w14:textId="77777777" w:rsidR="00EC48AD" w:rsidRDefault="00EC48AD" w:rsidP="00EC48AD">
      <w:pPr>
        <w:pStyle w:val="Heading2"/>
      </w:pPr>
      <w:r w:rsidRPr="0086110A">
        <w:t>Other Information</w:t>
      </w:r>
    </w:p>
    <w:p w14:paraId="3BB209DE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383151CE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571C229A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6D6854D2" w14:textId="77777777" w:rsidR="00EC48AD" w:rsidRPr="008533BF" w:rsidRDefault="00EC48AD" w:rsidP="00EC48AD">
      <w:pPr>
        <w:pStyle w:val="ListParagraph"/>
        <w:rPr>
          <w:b/>
          <w:color w:val="FF0000"/>
          <w:u w:val="single"/>
        </w:rPr>
      </w:pPr>
    </w:p>
    <w:p w14:paraId="568AE530" w14:textId="77777777" w:rsidR="00EC48AD" w:rsidRDefault="00EC48AD" w:rsidP="00EC48AD">
      <w:pPr>
        <w:pStyle w:val="Heading4"/>
      </w:pPr>
      <w:r>
        <w:t>Special notes:</w:t>
      </w:r>
    </w:p>
    <w:p w14:paraId="298747AB" w14:textId="77777777" w:rsidR="00EC48AD" w:rsidRDefault="00EC48AD" w:rsidP="00EC48AD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4269893B" w14:textId="5452B7FE" w:rsidR="00EC48AD" w:rsidRDefault="00EC48AD" w:rsidP="00EC48AD">
      <w:pPr>
        <w:ind w:firstLine="720"/>
      </w:pPr>
    </w:p>
    <w:p w14:paraId="04695CE0" w14:textId="591CA96E" w:rsidR="00EC48AD" w:rsidRDefault="00EC48AD" w:rsidP="00EC48AD">
      <w:pPr>
        <w:ind w:firstLine="720"/>
      </w:pPr>
    </w:p>
    <w:p w14:paraId="3B9CD9AC" w14:textId="0B5766DE" w:rsidR="00EC48AD" w:rsidRDefault="00EC48AD" w:rsidP="00EC48AD">
      <w:pPr>
        <w:ind w:firstLine="720"/>
      </w:pPr>
    </w:p>
    <w:p w14:paraId="3311FBC9" w14:textId="53F51D25" w:rsidR="00EC48AD" w:rsidRDefault="00EC48AD" w:rsidP="00EC48AD">
      <w:pPr>
        <w:ind w:firstLine="720"/>
      </w:pPr>
    </w:p>
    <w:p w14:paraId="7D6BE715" w14:textId="2F8D1E3F" w:rsidR="00EC48AD" w:rsidRDefault="00EC48AD" w:rsidP="00EC48AD">
      <w:pPr>
        <w:ind w:firstLine="720"/>
      </w:pPr>
    </w:p>
    <w:p w14:paraId="53CE160D" w14:textId="2430CF49" w:rsidR="00EC48AD" w:rsidRDefault="00EC48AD" w:rsidP="00EC48AD">
      <w:pPr>
        <w:ind w:firstLine="720"/>
      </w:pPr>
    </w:p>
    <w:p w14:paraId="7F8CDFD5" w14:textId="5A73F70C" w:rsidR="00EC48AD" w:rsidRDefault="00EC48AD" w:rsidP="00EC48AD">
      <w:pPr>
        <w:ind w:firstLine="720"/>
      </w:pPr>
    </w:p>
    <w:p w14:paraId="2DD96D30" w14:textId="093E9E83" w:rsidR="00EC48AD" w:rsidRDefault="00EC48AD" w:rsidP="00EC48AD">
      <w:pPr>
        <w:ind w:firstLine="720"/>
      </w:pPr>
    </w:p>
    <w:p w14:paraId="4253B36C" w14:textId="20171A0B" w:rsidR="00EC48AD" w:rsidRDefault="00EC48AD" w:rsidP="00EC48AD">
      <w:pPr>
        <w:ind w:firstLine="720"/>
      </w:pPr>
    </w:p>
    <w:p w14:paraId="314EC960" w14:textId="36903640" w:rsidR="00EC48AD" w:rsidRDefault="00EC48AD" w:rsidP="00EC48AD">
      <w:pPr>
        <w:ind w:firstLine="720"/>
      </w:pPr>
    </w:p>
    <w:p w14:paraId="557E0EF0" w14:textId="600FF749" w:rsidR="00EC48AD" w:rsidRDefault="00EC48AD" w:rsidP="00EC48AD">
      <w:pPr>
        <w:ind w:firstLine="720"/>
      </w:pPr>
    </w:p>
    <w:p w14:paraId="5F8E8D26" w14:textId="7AC9DEA4" w:rsidR="00EC48AD" w:rsidRDefault="00EC48AD" w:rsidP="00EC48AD">
      <w:pPr>
        <w:ind w:firstLine="720"/>
      </w:pPr>
    </w:p>
    <w:p w14:paraId="2D6F32BD" w14:textId="1DFA4B90" w:rsidR="00EC48AD" w:rsidRDefault="00EC48AD" w:rsidP="00EC48AD">
      <w:pPr>
        <w:ind w:firstLine="720"/>
      </w:pPr>
    </w:p>
    <w:p w14:paraId="2631910E" w14:textId="56969356" w:rsidR="00EC48AD" w:rsidRDefault="00EC48AD" w:rsidP="00EC48AD">
      <w:pPr>
        <w:ind w:firstLine="720"/>
      </w:pPr>
    </w:p>
    <w:p w14:paraId="699F2E7E" w14:textId="1AC79954" w:rsidR="00EC48AD" w:rsidRDefault="00EC48AD" w:rsidP="00EC48AD">
      <w:pPr>
        <w:ind w:firstLine="720"/>
      </w:pPr>
    </w:p>
    <w:p w14:paraId="7651E129" w14:textId="3E37E432" w:rsidR="00EC48AD" w:rsidRDefault="00EC48AD" w:rsidP="00EC48AD">
      <w:pPr>
        <w:ind w:firstLine="720"/>
      </w:pPr>
    </w:p>
    <w:p w14:paraId="013A2736" w14:textId="2EFEFC50" w:rsidR="00EC48AD" w:rsidRDefault="00EC48AD" w:rsidP="00EC48AD">
      <w:pPr>
        <w:ind w:firstLine="720"/>
      </w:pPr>
    </w:p>
    <w:p w14:paraId="07225DA9" w14:textId="4C6FDE25" w:rsidR="00EC48AD" w:rsidRDefault="00EC48AD" w:rsidP="00EC48AD">
      <w:pPr>
        <w:ind w:firstLine="720"/>
      </w:pPr>
    </w:p>
    <w:p w14:paraId="7AAA070B" w14:textId="67DD322C" w:rsidR="00EC48AD" w:rsidRDefault="00EC48AD" w:rsidP="00EC48AD">
      <w:pPr>
        <w:ind w:firstLine="720"/>
      </w:pPr>
    </w:p>
    <w:p w14:paraId="2BDAA185" w14:textId="7D73357E" w:rsidR="00EC48AD" w:rsidRDefault="00EC48AD" w:rsidP="00EC48AD">
      <w:pPr>
        <w:ind w:firstLine="720"/>
      </w:pPr>
    </w:p>
    <w:p w14:paraId="47D81C3B" w14:textId="48BFEE35" w:rsidR="00EC48AD" w:rsidRDefault="00EC48AD" w:rsidP="00EC48AD">
      <w:pPr>
        <w:ind w:firstLine="720"/>
      </w:pPr>
    </w:p>
    <w:p w14:paraId="06223AE1" w14:textId="6A39721F" w:rsidR="00EC48AD" w:rsidRDefault="00EC48AD" w:rsidP="00EC48AD">
      <w:pPr>
        <w:ind w:firstLine="720"/>
      </w:pPr>
    </w:p>
    <w:p w14:paraId="38DC0BCB" w14:textId="6CBD403D" w:rsidR="00EC48AD" w:rsidRDefault="00EC48AD" w:rsidP="00EC48AD">
      <w:pPr>
        <w:ind w:firstLine="720"/>
      </w:pPr>
    </w:p>
    <w:p w14:paraId="335647AB" w14:textId="100826FE" w:rsidR="00EC48AD" w:rsidRDefault="00EC48AD" w:rsidP="00EC48AD">
      <w:pPr>
        <w:ind w:firstLine="720"/>
      </w:pPr>
    </w:p>
    <w:p w14:paraId="23CC96C5" w14:textId="7AC0DBC1" w:rsidR="00EC48AD" w:rsidRDefault="00EC48AD" w:rsidP="00EC48AD">
      <w:pPr>
        <w:ind w:firstLine="720"/>
      </w:pPr>
    </w:p>
    <w:p w14:paraId="53BB734C" w14:textId="594311EF" w:rsidR="00EC48AD" w:rsidRDefault="00EC48AD" w:rsidP="00EC48AD">
      <w:pPr>
        <w:ind w:firstLine="720"/>
      </w:pPr>
    </w:p>
    <w:p w14:paraId="7D13EA2B" w14:textId="000B667E" w:rsidR="00EC48AD" w:rsidRDefault="00EC48AD" w:rsidP="00EC48AD">
      <w:pPr>
        <w:ind w:firstLine="720"/>
      </w:pPr>
    </w:p>
    <w:p w14:paraId="50678E6B" w14:textId="2FCF83E1" w:rsidR="00EC48AD" w:rsidRDefault="00EC48AD" w:rsidP="00EC48AD">
      <w:pPr>
        <w:ind w:firstLine="720"/>
      </w:pPr>
    </w:p>
    <w:p w14:paraId="47030A28" w14:textId="5AA97BF1" w:rsidR="00EC48AD" w:rsidRDefault="00EC48AD" w:rsidP="00EC48AD">
      <w:pPr>
        <w:ind w:firstLine="720"/>
      </w:pPr>
    </w:p>
    <w:p w14:paraId="3304BD78" w14:textId="57E5742B" w:rsidR="00EC48AD" w:rsidRDefault="00EC48AD" w:rsidP="00EC48AD">
      <w:pPr>
        <w:ind w:firstLine="720"/>
      </w:pPr>
    </w:p>
    <w:p w14:paraId="18A66BB7" w14:textId="437F1A01" w:rsidR="00EC48AD" w:rsidRDefault="00EC48AD" w:rsidP="00EC48AD">
      <w:pPr>
        <w:ind w:firstLine="720"/>
      </w:pPr>
    </w:p>
    <w:p w14:paraId="7E157FFC" w14:textId="19DBEEC5" w:rsidR="00EC48AD" w:rsidRDefault="00EC48AD" w:rsidP="00EC48AD">
      <w:pPr>
        <w:ind w:firstLine="720"/>
      </w:pPr>
    </w:p>
    <w:p w14:paraId="693DC575" w14:textId="01CD0AF3" w:rsidR="00EC48AD" w:rsidRDefault="00EC48AD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EC48AD" w14:paraId="314625D5" w14:textId="77777777" w:rsidTr="00466A63">
        <w:tc>
          <w:tcPr>
            <w:tcW w:w="5122" w:type="dxa"/>
          </w:tcPr>
          <w:p w14:paraId="10EADB13" w14:textId="77777777" w:rsidR="00EC48AD" w:rsidRDefault="00EC48AD" w:rsidP="00466A63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EC48AD" w14:paraId="5252EABE" w14:textId="77777777" w:rsidTr="00466A63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224885618"/>
                  <w:placeholder>
                    <w:docPart w:val="BE5BEC956C804A2DBFEBEC1B09F3E771"/>
                  </w:placeholder>
                  <w:date w:fullDate="2019-08-0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1CE32D70" w14:textId="77777777" w:rsidR="00EC48AD" w:rsidRDefault="00EC48AD" w:rsidP="00466A63">
                      <w:pPr>
                        <w:pStyle w:val="MeetingInformation"/>
                        <w:jc w:val="left"/>
                      </w:pPr>
                      <w:r>
                        <w:t>August 1, 2019</w:t>
                      </w:r>
                    </w:p>
                  </w:tc>
                </w:sdtContent>
              </w:sdt>
            </w:tr>
            <w:tr w:rsidR="00EC48AD" w14:paraId="0BCB0D5D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520458AF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7:00 PM – 9:00 PM</w:t>
                  </w:r>
                </w:p>
              </w:tc>
            </w:tr>
            <w:tr w:rsidR="00EC48AD" w14:paraId="48EA8642" w14:textId="77777777" w:rsidTr="00466A63">
              <w:trPr>
                <w:cantSplit/>
                <w:trHeight w:val="360"/>
              </w:trPr>
              <w:tc>
                <w:tcPr>
                  <w:tcW w:w="4989" w:type="dxa"/>
                </w:tcPr>
                <w:p w14:paraId="07CC6FD2" w14:textId="77777777" w:rsidR="00EC48AD" w:rsidRDefault="00EC48AD" w:rsidP="00466A63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682D69F1" w14:textId="77777777" w:rsidR="00EC48AD" w:rsidRDefault="00EC48AD" w:rsidP="00466A63"/>
        </w:tc>
      </w:tr>
    </w:tbl>
    <w:p w14:paraId="6B2629B4" w14:textId="77777777" w:rsidR="00EC48AD" w:rsidRDefault="00EC48AD" w:rsidP="00EC48AD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EC48AD" w:rsidRPr="0086110A" w14:paraId="7A33F1BF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321AC99D" w14:textId="77777777" w:rsidR="00EC48AD" w:rsidRPr="0086110A" w:rsidRDefault="00EC48AD" w:rsidP="00466A63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48B5632D" w14:textId="77777777" w:rsidR="00EC48AD" w:rsidRPr="0086110A" w:rsidRDefault="00EC48AD" w:rsidP="00466A63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71AA98B3" w14:textId="77777777" w:rsidR="00EC48AD" w:rsidRPr="0086110A" w:rsidRDefault="00EC48AD" w:rsidP="00466A63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38B105B0" w14:textId="77777777" w:rsidR="00EC48AD" w:rsidRPr="005F3DF9" w:rsidRDefault="00EC48AD" w:rsidP="00466A63">
            <w:pPr>
              <w:ind w:left="37"/>
              <w:rPr>
                <w:lang w:val="en-SG"/>
              </w:rPr>
            </w:pPr>
            <w:r>
              <w:t xml:space="preserve">FYP Discussion </w:t>
            </w:r>
            <w:r>
              <w:rPr>
                <w:lang w:val="en-SG"/>
              </w:rPr>
              <w:t>9</w:t>
            </w:r>
          </w:p>
        </w:tc>
      </w:tr>
      <w:tr w:rsidR="00EC48AD" w:rsidRPr="0086110A" w14:paraId="1C4AC87D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35CE3129" w14:textId="77777777" w:rsidR="00EC48AD" w:rsidRPr="0086110A" w:rsidRDefault="00EC48AD" w:rsidP="00466A63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4240C6A3" w14:textId="77777777" w:rsidR="00EC48AD" w:rsidRPr="0086110A" w:rsidRDefault="00EC48AD" w:rsidP="00466A63">
            <w:r>
              <w:t>Wilson</w:t>
            </w:r>
          </w:p>
        </w:tc>
        <w:tc>
          <w:tcPr>
            <w:tcW w:w="1779" w:type="dxa"/>
            <w:vAlign w:val="bottom"/>
          </w:tcPr>
          <w:p w14:paraId="4A1145C3" w14:textId="77777777" w:rsidR="00EC48AD" w:rsidRPr="0086110A" w:rsidRDefault="00EC48AD" w:rsidP="00466A63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13AE2EEC" w14:textId="77777777" w:rsidR="00EC48AD" w:rsidRPr="0086110A" w:rsidRDefault="00EC48AD" w:rsidP="00466A63">
            <w:r>
              <w:t>Alvin</w:t>
            </w:r>
          </w:p>
        </w:tc>
      </w:tr>
      <w:tr w:rsidR="00EC48AD" w:rsidRPr="0086110A" w14:paraId="40ED4F30" w14:textId="77777777" w:rsidTr="00466A63">
        <w:trPr>
          <w:trHeight w:hRule="exact" w:val="360"/>
        </w:trPr>
        <w:tc>
          <w:tcPr>
            <w:tcW w:w="1753" w:type="dxa"/>
            <w:vAlign w:val="bottom"/>
          </w:tcPr>
          <w:p w14:paraId="7BFA1216" w14:textId="77777777" w:rsidR="00EC48AD" w:rsidRPr="0086110A" w:rsidRDefault="00EC48AD" w:rsidP="00466A63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4394DC6A" w14:textId="77777777" w:rsidR="00EC48AD" w:rsidRPr="0086110A" w:rsidRDefault="00EC48AD" w:rsidP="00466A63">
            <w:r>
              <w:t>Alvin</w:t>
            </w:r>
          </w:p>
        </w:tc>
        <w:tc>
          <w:tcPr>
            <w:tcW w:w="1779" w:type="dxa"/>
            <w:vAlign w:val="bottom"/>
          </w:tcPr>
          <w:p w14:paraId="40D8A341" w14:textId="77777777" w:rsidR="00EC48AD" w:rsidRPr="0086110A" w:rsidRDefault="00EC48AD" w:rsidP="00466A63"/>
        </w:tc>
        <w:tc>
          <w:tcPr>
            <w:tcW w:w="3315" w:type="dxa"/>
            <w:vAlign w:val="bottom"/>
          </w:tcPr>
          <w:p w14:paraId="51FBB8CC" w14:textId="77777777" w:rsidR="00EC48AD" w:rsidRPr="0086110A" w:rsidRDefault="00EC48AD" w:rsidP="00466A63"/>
        </w:tc>
      </w:tr>
    </w:tbl>
    <w:p w14:paraId="6B03BF8C" w14:textId="77777777" w:rsidR="00EC48AD" w:rsidRDefault="00EC48AD" w:rsidP="00EC48AD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EC48AD" w:rsidRPr="0086110A" w14:paraId="3A809E4E" w14:textId="77777777" w:rsidTr="00466A63">
        <w:trPr>
          <w:trHeight w:hRule="exact" w:val="535"/>
        </w:trPr>
        <w:tc>
          <w:tcPr>
            <w:tcW w:w="1980" w:type="dxa"/>
            <w:vAlign w:val="bottom"/>
          </w:tcPr>
          <w:p w14:paraId="09D85945" w14:textId="77777777" w:rsidR="00EC48AD" w:rsidRPr="0086110A" w:rsidRDefault="00EC48AD" w:rsidP="00466A63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4BE565D6" w14:textId="77777777" w:rsidR="00EC48AD" w:rsidRPr="0086110A" w:rsidRDefault="00EC48AD" w:rsidP="00466A63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EC48AD" w:rsidRPr="0086110A" w14:paraId="4BAEE72C" w14:textId="77777777" w:rsidTr="00466A63">
        <w:trPr>
          <w:trHeight w:hRule="exact" w:val="583"/>
        </w:trPr>
        <w:tc>
          <w:tcPr>
            <w:tcW w:w="1980" w:type="dxa"/>
            <w:vAlign w:val="bottom"/>
          </w:tcPr>
          <w:p w14:paraId="7345EED3" w14:textId="77777777" w:rsidR="00EC48AD" w:rsidRPr="0086110A" w:rsidRDefault="00EC48AD" w:rsidP="00466A63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5CE80259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05E1A65A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0FE770D5" w14:textId="77777777" w:rsidR="00EC48AD" w:rsidRPr="0086110A" w:rsidRDefault="00EC48AD" w:rsidP="00466A63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3CE059CB" w14:textId="77777777" w:rsidR="00EC48AD" w:rsidRPr="0086110A" w:rsidRDefault="00EC48AD" w:rsidP="00466A63">
            <w:r>
              <w:t>-</w:t>
            </w:r>
          </w:p>
        </w:tc>
      </w:tr>
      <w:tr w:rsidR="00EC48AD" w:rsidRPr="0086110A" w14:paraId="2BC9A05E" w14:textId="77777777" w:rsidTr="00466A63">
        <w:trPr>
          <w:trHeight w:hRule="exact" w:val="360"/>
        </w:trPr>
        <w:tc>
          <w:tcPr>
            <w:tcW w:w="1980" w:type="dxa"/>
            <w:vAlign w:val="bottom"/>
          </w:tcPr>
          <w:p w14:paraId="3CB789DC" w14:textId="77777777" w:rsidR="00EC48AD" w:rsidRPr="0086110A" w:rsidRDefault="00EC48AD" w:rsidP="00466A63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68309B7B" w14:textId="77777777" w:rsidR="00EC48AD" w:rsidRPr="0086110A" w:rsidRDefault="00EC48AD" w:rsidP="00466A63">
            <w:r>
              <w:t>Notebook / Laptop /Stationery /Android based smartphone</w:t>
            </w:r>
          </w:p>
        </w:tc>
      </w:tr>
    </w:tbl>
    <w:p w14:paraId="7119F217" w14:textId="77777777" w:rsidR="00EC48AD" w:rsidRDefault="00EC48AD" w:rsidP="00EC48AD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EC48AD" w:rsidRPr="0086110A" w14:paraId="7D1A96C2" w14:textId="77777777" w:rsidTr="00466A63">
        <w:trPr>
          <w:trHeight w:hRule="exact" w:val="360"/>
        </w:trPr>
        <w:tc>
          <w:tcPr>
            <w:tcW w:w="1310" w:type="dxa"/>
            <w:vAlign w:val="bottom"/>
          </w:tcPr>
          <w:p w14:paraId="0B694230" w14:textId="77777777" w:rsidR="00EC48AD" w:rsidRPr="0086110A" w:rsidRDefault="00EC48AD" w:rsidP="00466A63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5211" w:type="dxa"/>
            <w:vAlign w:val="bottom"/>
          </w:tcPr>
          <w:p w14:paraId="601CD938" w14:textId="77777777" w:rsidR="00EC48AD" w:rsidRPr="0086110A" w:rsidRDefault="00EC48AD" w:rsidP="00466A63">
            <w:r>
              <w:t>Rooting of android based smartphones / sniffing codes</w:t>
            </w:r>
          </w:p>
        </w:tc>
        <w:tc>
          <w:tcPr>
            <w:tcW w:w="1082" w:type="dxa"/>
            <w:vAlign w:val="bottom"/>
          </w:tcPr>
          <w:p w14:paraId="4DC61282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42C0E4E9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001681B3" w14:textId="77777777" w:rsidR="00EC48AD" w:rsidRDefault="00EC48AD" w:rsidP="00EC48AD">
      <w:pPr>
        <w:pStyle w:val="Heading4"/>
      </w:pPr>
      <w:r w:rsidRPr="00A50AD9">
        <w:t>Discussion</w:t>
      </w:r>
      <w:r>
        <w:t>:</w:t>
      </w:r>
    </w:p>
    <w:p w14:paraId="7A7A4ED2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Implement and test research findings and test prototype</w:t>
      </w:r>
    </w:p>
    <w:p w14:paraId="412EC13B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Rooting of different android based smartphones</w:t>
      </w:r>
    </w:p>
    <w:p w14:paraId="39B7CE20" w14:textId="77777777" w:rsidR="00EC48AD" w:rsidRDefault="00EC48AD" w:rsidP="00EC48AD">
      <w:pPr>
        <w:pStyle w:val="Heading4"/>
      </w:pPr>
      <w:r>
        <w:t>Conclusions:</w:t>
      </w:r>
    </w:p>
    <w:p w14:paraId="5B6B655C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To conduct further research on related network sniffing codes and functions</w:t>
      </w:r>
    </w:p>
    <w:p w14:paraId="421C5C0E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Implement and test functions based on research findings</w:t>
      </w:r>
    </w:p>
    <w:p w14:paraId="55045290" w14:textId="77777777" w:rsidR="00EC48AD" w:rsidRDefault="00EC48AD" w:rsidP="00EC48AD">
      <w:pPr>
        <w:pStyle w:val="ListParagraph"/>
        <w:numPr>
          <w:ilvl w:val="0"/>
          <w:numId w:val="8"/>
        </w:numPr>
      </w:pPr>
      <w:r>
        <w:t>Successfully rooted android based smartphones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EC48AD" w:rsidRPr="004E7C34" w14:paraId="118C594E" w14:textId="77777777" w:rsidTr="00466A63">
        <w:trPr>
          <w:trHeight w:hRule="exact" w:val="390"/>
        </w:trPr>
        <w:tc>
          <w:tcPr>
            <w:tcW w:w="6675" w:type="dxa"/>
            <w:vAlign w:val="bottom"/>
          </w:tcPr>
          <w:p w14:paraId="21E0311C" w14:textId="77777777" w:rsidR="00EC48AD" w:rsidRPr="004E7C34" w:rsidRDefault="00EC48AD" w:rsidP="00466A63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30C8CDFF" w14:textId="77777777" w:rsidR="00EC48AD" w:rsidRPr="004E7C34" w:rsidRDefault="00EC48AD" w:rsidP="00466A63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22938CC6" w14:textId="77777777" w:rsidR="00EC48AD" w:rsidRPr="004E7C34" w:rsidRDefault="00EC48AD" w:rsidP="00466A63">
            <w:pPr>
              <w:pStyle w:val="Heading3"/>
            </w:pPr>
            <w:r w:rsidRPr="004E7C34">
              <w:t>Deadline</w:t>
            </w:r>
          </w:p>
        </w:tc>
      </w:tr>
      <w:tr w:rsidR="00EC48AD" w:rsidRPr="0086110A" w14:paraId="156752D6" w14:textId="77777777" w:rsidTr="00466A63">
        <w:trPr>
          <w:trHeight w:hRule="exact" w:val="644"/>
        </w:trPr>
        <w:tc>
          <w:tcPr>
            <w:tcW w:w="6675" w:type="dxa"/>
            <w:vAlign w:val="bottom"/>
          </w:tcPr>
          <w:p w14:paraId="504AC2DA" w14:textId="77777777" w:rsidR="00EC48AD" w:rsidRPr="004E7C34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draw up proper user manual on smartphone rooting</w:t>
            </w:r>
          </w:p>
        </w:tc>
        <w:tc>
          <w:tcPr>
            <w:tcW w:w="1987" w:type="dxa"/>
            <w:vAlign w:val="bottom"/>
          </w:tcPr>
          <w:p w14:paraId="5F2203E7" w14:textId="77777777" w:rsidR="00EC48AD" w:rsidRPr="0086110A" w:rsidRDefault="00EC48AD" w:rsidP="00466A63">
            <w:r w:rsidRPr="004E7C34">
              <w:t xml:space="preserve">   </w:t>
            </w:r>
            <w:r>
              <w:t xml:space="preserve">           All </w:t>
            </w:r>
          </w:p>
        </w:tc>
        <w:tc>
          <w:tcPr>
            <w:tcW w:w="1562" w:type="dxa"/>
            <w:vAlign w:val="bottom"/>
          </w:tcPr>
          <w:p w14:paraId="36FCA589" w14:textId="77777777" w:rsidR="00EC48AD" w:rsidRPr="0086110A" w:rsidRDefault="00EC48AD" w:rsidP="00466A63">
            <w:r>
              <w:t xml:space="preserve"> 12/8/19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EC48AD" w:rsidRPr="0086110A" w14:paraId="29E8C826" w14:textId="77777777" w:rsidTr="00466A63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37E19BF5" w14:textId="77777777" w:rsidR="00EC48AD" w:rsidRPr="00AA7637" w:rsidRDefault="00EC48AD" w:rsidP="00466A63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6528D307" w14:textId="77777777" w:rsidR="00EC48AD" w:rsidRPr="0086110A" w:rsidRDefault="00EC48AD" w:rsidP="00466A63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6A34A941" w14:textId="77777777" w:rsidR="00EC48AD" w:rsidRPr="0086110A" w:rsidRDefault="00EC48AD" w:rsidP="00466A63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014E0A2B" w14:textId="77777777" w:rsidR="00EC48AD" w:rsidRPr="0086110A" w:rsidRDefault="00EC48AD" w:rsidP="00466A63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625319F1" w14:textId="77777777" w:rsidR="00EC48AD" w:rsidRDefault="00EC48AD" w:rsidP="00EC48AD"/>
    <w:p w14:paraId="29172A7A" w14:textId="77777777" w:rsidR="00EC48AD" w:rsidRDefault="00EC48AD" w:rsidP="00EC48AD">
      <w:pPr>
        <w:pStyle w:val="Heading4"/>
      </w:pPr>
      <w:r>
        <w:t xml:space="preserve">Discussion: </w:t>
      </w:r>
    </w:p>
    <w:p w14:paraId="78C5461C" w14:textId="77777777" w:rsidR="00EC48AD" w:rsidRDefault="00EC48AD" w:rsidP="00EC48AD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431F9E6D" w14:textId="77777777" w:rsidR="00EC48AD" w:rsidRDefault="00EC48AD" w:rsidP="00EC48AD"/>
    <w:p w14:paraId="2F0D97FC" w14:textId="77777777" w:rsidR="00EC48AD" w:rsidRDefault="00EC48AD" w:rsidP="00EC48AD">
      <w:pPr>
        <w:pStyle w:val="Heading4"/>
      </w:pPr>
      <w:r>
        <w:t>Conclusions:</w:t>
      </w:r>
    </w:p>
    <w:p w14:paraId="378C76F7" w14:textId="77777777" w:rsidR="00EC48AD" w:rsidRPr="00CA72B8" w:rsidRDefault="00EC48AD" w:rsidP="00EC48AD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EC48AD" w:rsidRPr="0086110A" w14:paraId="06627084" w14:textId="77777777" w:rsidTr="00466A63">
        <w:trPr>
          <w:trHeight w:hRule="exact" w:val="644"/>
        </w:trPr>
        <w:tc>
          <w:tcPr>
            <w:tcW w:w="7056" w:type="dxa"/>
            <w:vAlign w:val="bottom"/>
          </w:tcPr>
          <w:p w14:paraId="22BCA219" w14:textId="77777777" w:rsidR="00EC48AD" w:rsidRPr="0086110A" w:rsidRDefault="00EC48AD" w:rsidP="00466A63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39A34DAF" w14:textId="77777777" w:rsidR="00EC48AD" w:rsidRPr="0086110A" w:rsidRDefault="00EC48AD" w:rsidP="00466A63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48E7F9AE" w14:textId="77777777" w:rsidR="00EC48AD" w:rsidRPr="0086110A" w:rsidRDefault="00EC48AD" w:rsidP="00466A63">
            <w:pPr>
              <w:pStyle w:val="Heading3"/>
            </w:pPr>
            <w:r w:rsidRPr="0086110A">
              <w:t>Deadline</w:t>
            </w:r>
          </w:p>
        </w:tc>
      </w:tr>
      <w:tr w:rsidR="00EC48AD" w:rsidRPr="0086110A" w14:paraId="6B7BF486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09832570" w14:textId="77777777" w:rsidR="00EC48AD" w:rsidRPr="0086110A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To research and compile findings on related network sniffing codes, functions and smartphone rooting</w:t>
            </w:r>
          </w:p>
        </w:tc>
        <w:tc>
          <w:tcPr>
            <w:tcW w:w="2101" w:type="dxa"/>
            <w:vAlign w:val="bottom"/>
          </w:tcPr>
          <w:p w14:paraId="073FF6FC" w14:textId="77777777" w:rsidR="00EC48AD" w:rsidRPr="0086110A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3BF2C4FD" w14:textId="77777777" w:rsidR="00EC48AD" w:rsidRPr="0086110A" w:rsidRDefault="00EC48AD" w:rsidP="00466A63">
            <w:r>
              <w:t xml:space="preserve">  12/8/19</w:t>
            </w:r>
          </w:p>
        </w:tc>
      </w:tr>
      <w:tr w:rsidR="00EC48AD" w:rsidRPr="0086110A" w14:paraId="6A7A0F78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0D60B7FC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527F0966" w14:textId="77777777" w:rsidR="00EC48AD" w:rsidRDefault="00EC48AD" w:rsidP="00466A63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6E987980" w14:textId="77777777" w:rsidR="00EC48AD" w:rsidRDefault="00EC48AD" w:rsidP="00466A63">
            <w:r>
              <w:t xml:space="preserve">   NA</w:t>
            </w:r>
          </w:p>
        </w:tc>
      </w:tr>
      <w:tr w:rsidR="00EC48AD" w:rsidRPr="0086110A" w14:paraId="68920B4C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67B0650E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Update prototype with research findings</w:t>
            </w:r>
          </w:p>
        </w:tc>
        <w:tc>
          <w:tcPr>
            <w:tcW w:w="2101" w:type="dxa"/>
            <w:vAlign w:val="bottom"/>
          </w:tcPr>
          <w:p w14:paraId="7521AA97" w14:textId="77777777" w:rsidR="00EC48AD" w:rsidRDefault="00EC48AD" w:rsidP="00466A63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279A6143" w14:textId="77777777" w:rsidR="00EC48AD" w:rsidRDefault="00EC48AD" w:rsidP="00466A63">
            <w:r>
              <w:t xml:space="preserve">   12/8/19</w:t>
            </w:r>
          </w:p>
        </w:tc>
      </w:tr>
      <w:tr w:rsidR="00EC48AD" w:rsidRPr="0086110A" w14:paraId="48453F81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45C85925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Test, troubleshoot &amp; debug prototype with research findings</w:t>
            </w:r>
          </w:p>
        </w:tc>
        <w:tc>
          <w:tcPr>
            <w:tcW w:w="2101" w:type="dxa"/>
            <w:vAlign w:val="bottom"/>
          </w:tcPr>
          <w:p w14:paraId="3210C7EB" w14:textId="77777777" w:rsidR="00EC48AD" w:rsidRDefault="00EC48AD" w:rsidP="00466A63">
            <w:pPr>
              <w:jc w:val="center"/>
            </w:pPr>
            <w:r>
              <w:t>All</w:t>
            </w:r>
          </w:p>
        </w:tc>
        <w:tc>
          <w:tcPr>
            <w:tcW w:w="1650" w:type="dxa"/>
            <w:vAlign w:val="bottom"/>
          </w:tcPr>
          <w:p w14:paraId="48D2564A" w14:textId="77777777" w:rsidR="00EC48AD" w:rsidRDefault="00EC48AD" w:rsidP="00466A63">
            <w:r>
              <w:t xml:space="preserve">   12/8/19</w:t>
            </w:r>
          </w:p>
        </w:tc>
      </w:tr>
      <w:tr w:rsidR="00EC48AD" w:rsidRPr="0086110A" w14:paraId="4EF85563" w14:textId="77777777" w:rsidTr="00466A63">
        <w:trPr>
          <w:trHeight w:hRule="exact" w:val="792"/>
        </w:trPr>
        <w:tc>
          <w:tcPr>
            <w:tcW w:w="7056" w:type="dxa"/>
            <w:vAlign w:val="bottom"/>
          </w:tcPr>
          <w:p w14:paraId="23A223E9" w14:textId="77777777" w:rsidR="00EC48AD" w:rsidRDefault="00EC48AD" w:rsidP="00466A63">
            <w:pPr>
              <w:pStyle w:val="ActionItems"/>
              <w:numPr>
                <w:ilvl w:val="0"/>
                <w:numId w:val="5"/>
              </w:numPr>
            </w:pPr>
            <w:r>
              <w:t>Prepare documentation on test cases</w:t>
            </w:r>
          </w:p>
        </w:tc>
        <w:tc>
          <w:tcPr>
            <w:tcW w:w="2101" w:type="dxa"/>
            <w:vAlign w:val="bottom"/>
          </w:tcPr>
          <w:p w14:paraId="1E4878A3" w14:textId="77777777" w:rsidR="00EC48AD" w:rsidRDefault="00EC48AD" w:rsidP="00466A63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5D48DAA2" w14:textId="77777777" w:rsidR="00EC48AD" w:rsidRDefault="00EC48AD" w:rsidP="00466A63">
            <w:r>
              <w:t xml:space="preserve">   12/8/19</w:t>
            </w:r>
          </w:p>
        </w:tc>
      </w:tr>
    </w:tbl>
    <w:p w14:paraId="27F09D52" w14:textId="77777777" w:rsidR="00EC48AD" w:rsidRPr="00034147" w:rsidRDefault="00EC48AD" w:rsidP="00EC48AD">
      <w:pPr>
        <w:pStyle w:val="Heading2"/>
        <w:jc w:val="left"/>
        <w:rPr>
          <w:b w:val="0"/>
          <w:i w:val="0"/>
        </w:rPr>
      </w:pPr>
    </w:p>
    <w:p w14:paraId="54D00AE9" w14:textId="77777777" w:rsidR="00EC48AD" w:rsidRDefault="00EC48AD" w:rsidP="00EC48AD">
      <w:pPr>
        <w:pStyle w:val="Heading2"/>
      </w:pPr>
      <w:r w:rsidRPr="0086110A">
        <w:t>Other Information</w:t>
      </w:r>
    </w:p>
    <w:p w14:paraId="4C3F685B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3793517D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29A9E780" w14:textId="77777777" w:rsidR="00EC48AD" w:rsidRDefault="00EC48AD" w:rsidP="00EC48AD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7622F117" w14:textId="77777777" w:rsidR="00EC48AD" w:rsidRPr="008533BF" w:rsidRDefault="00EC48AD" w:rsidP="00EC48AD">
      <w:pPr>
        <w:pStyle w:val="ListParagraph"/>
        <w:rPr>
          <w:b/>
          <w:color w:val="FF0000"/>
          <w:u w:val="single"/>
        </w:rPr>
      </w:pPr>
    </w:p>
    <w:p w14:paraId="3587E628" w14:textId="77777777" w:rsidR="00EC48AD" w:rsidRDefault="00EC48AD" w:rsidP="00EC48AD">
      <w:pPr>
        <w:pStyle w:val="Heading4"/>
      </w:pPr>
      <w:r>
        <w:t>Special notes:</w:t>
      </w:r>
    </w:p>
    <w:p w14:paraId="39956E77" w14:textId="77777777" w:rsidR="00EC48AD" w:rsidRDefault="00EC48AD" w:rsidP="00EC48AD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3229BFE7" w14:textId="187242FC" w:rsidR="00EC48AD" w:rsidRDefault="00EC48AD" w:rsidP="00EC48AD">
      <w:pPr>
        <w:ind w:firstLine="720"/>
      </w:pPr>
    </w:p>
    <w:p w14:paraId="72807D02" w14:textId="4648B029" w:rsidR="000C5642" w:rsidRDefault="000C5642" w:rsidP="00EC48AD">
      <w:pPr>
        <w:ind w:firstLine="720"/>
      </w:pPr>
    </w:p>
    <w:p w14:paraId="6D9AE73D" w14:textId="6AA600E6" w:rsidR="000C5642" w:rsidRDefault="000C5642" w:rsidP="00EC48AD">
      <w:pPr>
        <w:ind w:firstLine="720"/>
      </w:pPr>
    </w:p>
    <w:p w14:paraId="7D7D6D90" w14:textId="4FE130BC" w:rsidR="000C5642" w:rsidRDefault="000C5642" w:rsidP="00EC48AD">
      <w:pPr>
        <w:ind w:firstLine="720"/>
      </w:pPr>
    </w:p>
    <w:p w14:paraId="0D178D38" w14:textId="5B91468E" w:rsidR="000C5642" w:rsidRDefault="000C5642" w:rsidP="00EC48AD">
      <w:pPr>
        <w:ind w:firstLine="720"/>
      </w:pPr>
    </w:p>
    <w:p w14:paraId="6F4C8BAD" w14:textId="669760BC" w:rsidR="000C5642" w:rsidRDefault="000C5642" w:rsidP="00EC48AD">
      <w:pPr>
        <w:ind w:firstLine="720"/>
      </w:pPr>
    </w:p>
    <w:p w14:paraId="5866F3EC" w14:textId="00A88698" w:rsidR="000C5642" w:rsidRDefault="000C5642" w:rsidP="00EC48AD">
      <w:pPr>
        <w:ind w:firstLine="720"/>
      </w:pPr>
    </w:p>
    <w:p w14:paraId="5C40313C" w14:textId="25ADB799" w:rsidR="000C5642" w:rsidRDefault="000C5642" w:rsidP="00EC48AD">
      <w:pPr>
        <w:ind w:firstLine="720"/>
      </w:pPr>
    </w:p>
    <w:p w14:paraId="14691DA2" w14:textId="1FA29A68" w:rsidR="000C5642" w:rsidRDefault="000C5642" w:rsidP="00EC48AD">
      <w:pPr>
        <w:ind w:firstLine="720"/>
      </w:pPr>
    </w:p>
    <w:p w14:paraId="3C0A575B" w14:textId="73C61426" w:rsidR="000C5642" w:rsidRDefault="000C5642" w:rsidP="00EC48AD">
      <w:pPr>
        <w:ind w:firstLine="720"/>
      </w:pPr>
    </w:p>
    <w:p w14:paraId="10FFEAB2" w14:textId="44DB6FED" w:rsidR="000C5642" w:rsidRDefault="000C5642" w:rsidP="00EC48AD">
      <w:pPr>
        <w:ind w:firstLine="720"/>
      </w:pPr>
    </w:p>
    <w:p w14:paraId="3161B8F5" w14:textId="0D014B06" w:rsidR="000C5642" w:rsidRDefault="000C5642" w:rsidP="00EC48AD">
      <w:pPr>
        <w:ind w:firstLine="720"/>
      </w:pPr>
    </w:p>
    <w:p w14:paraId="05A7EB9E" w14:textId="1606B5FD" w:rsidR="000C5642" w:rsidRDefault="000C5642" w:rsidP="00EC48AD">
      <w:pPr>
        <w:ind w:firstLine="720"/>
      </w:pPr>
    </w:p>
    <w:p w14:paraId="1A80571F" w14:textId="489AFA2E" w:rsidR="000C5642" w:rsidRDefault="000C5642" w:rsidP="00EC48AD">
      <w:pPr>
        <w:ind w:firstLine="720"/>
      </w:pPr>
    </w:p>
    <w:p w14:paraId="7C7CA035" w14:textId="541B07DD" w:rsidR="000C5642" w:rsidRDefault="000C5642" w:rsidP="00EC48AD">
      <w:pPr>
        <w:ind w:firstLine="720"/>
      </w:pPr>
    </w:p>
    <w:p w14:paraId="2C0997CE" w14:textId="0711909B" w:rsidR="000C5642" w:rsidRDefault="000C5642" w:rsidP="00EC48AD">
      <w:pPr>
        <w:ind w:firstLine="720"/>
      </w:pPr>
    </w:p>
    <w:p w14:paraId="47E54AD2" w14:textId="42744330" w:rsidR="000C5642" w:rsidRDefault="000C5642" w:rsidP="00EC48AD">
      <w:pPr>
        <w:ind w:firstLine="720"/>
      </w:pPr>
    </w:p>
    <w:p w14:paraId="01426DAB" w14:textId="6C75FBCE" w:rsidR="000C5642" w:rsidRDefault="000C5642" w:rsidP="00EC48AD">
      <w:pPr>
        <w:ind w:firstLine="720"/>
      </w:pPr>
    </w:p>
    <w:p w14:paraId="054A0101" w14:textId="0315496D" w:rsidR="000C5642" w:rsidRDefault="000C5642" w:rsidP="00EC48AD">
      <w:pPr>
        <w:ind w:firstLine="720"/>
      </w:pPr>
    </w:p>
    <w:p w14:paraId="62AE87B4" w14:textId="5C98EB91" w:rsidR="000C5642" w:rsidRDefault="000C5642" w:rsidP="00EC48AD">
      <w:pPr>
        <w:ind w:firstLine="720"/>
      </w:pPr>
    </w:p>
    <w:p w14:paraId="71920F16" w14:textId="0B59B109" w:rsidR="000C5642" w:rsidRDefault="000C5642" w:rsidP="00EC48AD">
      <w:pPr>
        <w:ind w:firstLine="720"/>
      </w:pPr>
    </w:p>
    <w:p w14:paraId="0AE96B6F" w14:textId="37CB278A" w:rsidR="000C5642" w:rsidRDefault="000C5642" w:rsidP="00EC48AD">
      <w:pPr>
        <w:ind w:firstLine="720"/>
      </w:pPr>
    </w:p>
    <w:p w14:paraId="07B8A50A" w14:textId="51A0242F" w:rsidR="000C5642" w:rsidRDefault="000C5642" w:rsidP="00EC48AD">
      <w:pPr>
        <w:ind w:firstLine="720"/>
      </w:pPr>
    </w:p>
    <w:p w14:paraId="0798F7B8" w14:textId="1263FCC1" w:rsidR="000C5642" w:rsidRDefault="000C5642" w:rsidP="00EC48AD">
      <w:pPr>
        <w:ind w:firstLine="720"/>
      </w:pPr>
    </w:p>
    <w:p w14:paraId="20E4205A" w14:textId="6AB9E4ED" w:rsidR="000C5642" w:rsidRDefault="000C5642" w:rsidP="00EC48AD">
      <w:pPr>
        <w:ind w:firstLine="720"/>
      </w:pPr>
    </w:p>
    <w:p w14:paraId="789035D4" w14:textId="4F6E0F22" w:rsidR="000C5642" w:rsidRDefault="000C5642" w:rsidP="00EC48AD">
      <w:pPr>
        <w:ind w:firstLine="720"/>
      </w:pPr>
    </w:p>
    <w:p w14:paraId="4C4774C6" w14:textId="6C57BF92" w:rsidR="000C5642" w:rsidRDefault="000C5642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0C5642" w14:paraId="39523026" w14:textId="77777777" w:rsidTr="00912C18">
        <w:tc>
          <w:tcPr>
            <w:tcW w:w="5122" w:type="dxa"/>
          </w:tcPr>
          <w:p w14:paraId="40D6256F" w14:textId="77777777" w:rsidR="000C5642" w:rsidRDefault="000C5642" w:rsidP="00912C18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0C5642" w14:paraId="704F2551" w14:textId="77777777" w:rsidTr="00912C18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1138069943"/>
                  <w:placeholder>
                    <w:docPart w:val="EC7998E1C1164C06ABBED15F8505F647"/>
                  </w:placeholder>
                  <w:date w:fullDate="2019-08-09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266E43E" w14:textId="77777777" w:rsidR="000C5642" w:rsidRDefault="000C5642" w:rsidP="00912C18">
                      <w:pPr>
                        <w:pStyle w:val="MeetingInformation"/>
                        <w:jc w:val="left"/>
                      </w:pPr>
                      <w:r>
                        <w:t>August 9, 2019</w:t>
                      </w:r>
                    </w:p>
                  </w:tc>
                </w:sdtContent>
              </w:sdt>
            </w:tr>
            <w:tr w:rsidR="000C5642" w14:paraId="64A0453C" w14:textId="77777777" w:rsidTr="00912C18">
              <w:trPr>
                <w:cantSplit/>
                <w:trHeight w:val="360"/>
              </w:trPr>
              <w:tc>
                <w:tcPr>
                  <w:tcW w:w="4989" w:type="dxa"/>
                </w:tcPr>
                <w:p w14:paraId="27578BF0" w14:textId="77777777" w:rsidR="000C5642" w:rsidRDefault="000C5642" w:rsidP="00912C18">
                  <w:pPr>
                    <w:pStyle w:val="MeetingInformation"/>
                    <w:jc w:val="left"/>
                  </w:pPr>
                  <w:r>
                    <w:t>1:00 PM – 5:00 PM</w:t>
                  </w:r>
                </w:p>
              </w:tc>
            </w:tr>
            <w:tr w:rsidR="000C5642" w14:paraId="0365FD1E" w14:textId="77777777" w:rsidTr="00912C18">
              <w:trPr>
                <w:cantSplit/>
                <w:trHeight w:val="360"/>
              </w:trPr>
              <w:tc>
                <w:tcPr>
                  <w:tcW w:w="4989" w:type="dxa"/>
                </w:tcPr>
                <w:p w14:paraId="738D00D6" w14:textId="77777777" w:rsidR="000C5642" w:rsidRDefault="000C5642" w:rsidP="00912C18">
                  <w:pPr>
                    <w:pStyle w:val="MeetingInformation"/>
                    <w:jc w:val="left"/>
                  </w:pPr>
                  <w:r>
                    <w:t>National Library</w:t>
                  </w:r>
                </w:p>
              </w:tc>
            </w:tr>
          </w:tbl>
          <w:p w14:paraId="7AAC269C" w14:textId="77777777" w:rsidR="000C5642" w:rsidRDefault="000C5642" w:rsidP="00912C18"/>
        </w:tc>
      </w:tr>
    </w:tbl>
    <w:p w14:paraId="210DF6DA" w14:textId="77777777" w:rsidR="000C5642" w:rsidRDefault="000C5642" w:rsidP="000C5642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0C5642" w:rsidRPr="0086110A" w14:paraId="11B05EC0" w14:textId="77777777" w:rsidTr="00912C18">
        <w:trPr>
          <w:trHeight w:hRule="exact" w:val="360"/>
        </w:trPr>
        <w:tc>
          <w:tcPr>
            <w:tcW w:w="1753" w:type="dxa"/>
            <w:vAlign w:val="bottom"/>
          </w:tcPr>
          <w:p w14:paraId="2FC3C2E4" w14:textId="77777777" w:rsidR="000C5642" w:rsidRPr="0086110A" w:rsidRDefault="000C5642" w:rsidP="00912C18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0418796D" w14:textId="77777777" w:rsidR="000C5642" w:rsidRPr="0086110A" w:rsidRDefault="000C5642" w:rsidP="00912C18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39F700D9" w14:textId="77777777" w:rsidR="000C5642" w:rsidRPr="0086110A" w:rsidRDefault="000C5642" w:rsidP="00912C18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53E84BCA" w14:textId="77777777" w:rsidR="000C5642" w:rsidRPr="005F3DF9" w:rsidRDefault="000C5642" w:rsidP="00912C18">
            <w:pPr>
              <w:ind w:left="37"/>
              <w:rPr>
                <w:lang w:val="en-SG"/>
              </w:rPr>
            </w:pPr>
            <w:r>
              <w:t>FYP Discussion 10</w:t>
            </w:r>
          </w:p>
        </w:tc>
      </w:tr>
      <w:tr w:rsidR="000C5642" w:rsidRPr="0086110A" w14:paraId="415EE01F" w14:textId="77777777" w:rsidTr="00912C18">
        <w:trPr>
          <w:trHeight w:hRule="exact" w:val="360"/>
        </w:trPr>
        <w:tc>
          <w:tcPr>
            <w:tcW w:w="1753" w:type="dxa"/>
            <w:vAlign w:val="bottom"/>
          </w:tcPr>
          <w:p w14:paraId="362FA179" w14:textId="77777777" w:rsidR="000C5642" w:rsidRPr="0086110A" w:rsidRDefault="000C5642" w:rsidP="00912C18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5C5281DC" w14:textId="77777777" w:rsidR="000C5642" w:rsidRPr="0086110A" w:rsidRDefault="000C5642" w:rsidP="00912C18">
            <w:r>
              <w:t>Wilson</w:t>
            </w:r>
          </w:p>
        </w:tc>
        <w:tc>
          <w:tcPr>
            <w:tcW w:w="1779" w:type="dxa"/>
            <w:vAlign w:val="bottom"/>
          </w:tcPr>
          <w:p w14:paraId="644CCC22" w14:textId="77777777" w:rsidR="000C5642" w:rsidRPr="0086110A" w:rsidRDefault="000C5642" w:rsidP="00912C18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71400DD0" w14:textId="77777777" w:rsidR="000C5642" w:rsidRPr="0086110A" w:rsidRDefault="000C5642" w:rsidP="00912C18">
            <w:r>
              <w:t>Alvin</w:t>
            </w:r>
          </w:p>
        </w:tc>
      </w:tr>
      <w:tr w:rsidR="000C5642" w:rsidRPr="0086110A" w14:paraId="514A51A0" w14:textId="77777777" w:rsidTr="00912C18">
        <w:trPr>
          <w:trHeight w:hRule="exact" w:val="360"/>
        </w:trPr>
        <w:tc>
          <w:tcPr>
            <w:tcW w:w="1753" w:type="dxa"/>
            <w:vAlign w:val="bottom"/>
          </w:tcPr>
          <w:p w14:paraId="6FC8CCF7" w14:textId="77777777" w:rsidR="000C5642" w:rsidRPr="0086110A" w:rsidRDefault="000C5642" w:rsidP="00912C18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056C196B" w14:textId="77777777" w:rsidR="000C5642" w:rsidRPr="0086110A" w:rsidRDefault="000C5642" w:rsidP="00912C18">
            <w:r>
              <w:t>Alvin</w:t>
            </w:r>
          </w:p>
        </w:tc>
        <w:tc>
          <w:tcPr>
            <w:tcW w:w="1779" w:type="dxa"/>
            <w:vAlign w:val="bottom"/>
          </w:tcPr>
          <w:p w14:paraId="1F17D0C0" w14:textId="77777777" w:rsidR="000C5642" w:rsidRPr="0086110A" w:rsidRDefault="000C5642" w:rsidP="00912C18"/>
        </w:tc>
        <w:tc>
          <w:tcPr>
            <w:tcW w:w="3315" w:type="dxa"/>
            <w:vAlign w:val="bottom"/>
          </w:tcPr>
          <w:p w14:paraId="6FB01609" w14:textId="77777777" w:rsidR="000C5642" w:rsidRPr="0086110A" w:rsidRDefault="000C5642" w:rsidP="00912C18"/>
        </w:tc>
      </w:tr>
    </w:tbl>
    <w:p w14:paraId="2B2A58CB" w14:textId="77777777" w:rsidR="000C5642" w:rsidRDefault="000C5642" w:rsidP="000C5642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0C5642" w:rsidRPr="0086110A" w14:paraId="692218E7" w14:textId="77777777" w:rsidTr="00912C18">
        <w:trPr>
          <w:trHeight w:hRule="exact" w:val="535"/>
        </w:trPr>
        <w:tc>
          <w:tcPr>
            <w:tcW w:w="1980" w:type="dxa"/>
            <w:vAlign w:val="bottom"/>
          </w:tcPr>
          <w:p w14:paraId="129D2C48" w14:textId="77777777" w:rsidR="000C5642" w:rsidRPr="0086110A" w:rsidRDefault="000C5642" w:rsidP="00912C18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32B8730A" w14:textId="77777777" w:rsidR="000C5642" w:rsidRPr="0086110A" w:rsidRDefault="000C5642" w:rsidP="00912C18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0C5642" w:rsidRPr="0086110A" w14:paraId="2FD5C17C" w14:textId="77777777" w:rsidTr="00912C18">
        <w:trPr>
          <w:trHeight w:hRule="exact" w:val="583"/>
        </w:trPr>
        <w:tc>
          <w:tcPr>
            <w:tcW w:w="1980" w:type="dxa"/>
            <w:vAlign w:val="bottom"/>
          </w:tcPr>
          <w:p w14:paraId="5C2240B0" w14:textId="77777777" w:rsidR="000C5642" w:rsidRPr="0086110A" w:rsidRDefault="000C5642" w:rsidP="00912C18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91899EC" w14:textId="77777777" w:rsidR="000C5642" w:rsidRPr="0086110A" w:rsidRDefault="000C5642" w:rsidP="00912C18">
            <w:r>
              <w:t>-</w:t>
            </w:r>
          </w:p>
        </w:tc>
      </w:tr>
      <w:tr w:rsidR="000C5642" w:rsidRPr="0086110A" w14:paraId="6637B476" w14:textId="77777777" w:rsidTr="00912C18">
        <w:trPr>
          <w:trHeight w:hRule="exact" w:val="360"/>
        </w:trPr>
        <w:tc>
          <w:tcPr>
            <w:tcW w:w="1980" w:type="dxa"/>
            <w:vAlign w:val="bottom"/>
          </w:tcPr>
          <w:p w14:paraId="366C8837" w14:textId="77777777" w:rsidR="000C5642" w:rsidRPr="0086110A" w:rsidRDefault="000C5642" w:rsidP="00912C18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7CB27B78" w14:textId="77777777" w:rsidR="000C5642" w:rsidRPr="0086110A" w:rsidRDefault="000C5642" w:rsidP="00912C18">
            <w:r>
              <w:t>-</w:t>
            </w:r>
          </w:p>
        </w:tc>
      </w:tr>
      <w:tr w:rsidR="000C5642" w:rsidRPr="0086110A" w14:paraId="524B5BBE" w14:textId="77777777" w:rsidTr="00912C18">
        <w:trPr>
          <w:trHeight w:hRule="exact" w:val="360"/>
        </w:trPr>
        <w:tc>
          <w:tcPr>
            <w:tcW w:w="1980" w:type="dxa"/>
            <w:vAlign w:val="bottom"/>
          </w:tcPr>
          <w:p w14:paraId="0212F51A" w14:textId="77777777" w:rsidR="000C5642" w:rsidRPr="0086110A" w:rsidRDefault="000C5642" w:rsidP="00912C18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2C519EF1" w14:textId="77777777" w:rsidR="000C5642" w:rsidRPr="0086110A" w:rsidRDefault="000C5642" w:rsidP="00912C18">
            <w:r>
              <w:t>Notebook / Laptop /Stationery /Android based smartphone</w:t>
            </w:r>
          </w:p>
        </w:tc>
      </w:tr>
    </w:tbl>
    <w:p w14:paraId="300B70D9" w14:textId="77777777" w:rsidR="000C5642" w:rsidRDefault="000C5642" w:rsidP="000C5642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0C5642" w:rsidRPr="0086110A" w14:paraId="64DE1FE3" w14:textId="77777777" w:rsidTr="00912C18">
        <w:trPr>
          <w:trHeight w:hRule="exact" w:val="360"/>
        </w:trPr>
        <w:tc>
          <w:tcPr>
            <w:tcW w:w="1310" w:type="dxa"/>
            <w:vAlign w:val="bottom"/>
          </w:tcPr>
          <w:p w14:paraId="41F51318" w14:textId="77777777" w:rsidR="000C5642" w:rsidRPr="0086110A" w:rsidRDefault="000C5642" w:rsidP="00912C18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5211" w:type="dxa"/>
            <w:vAlign w:val="bottom"/>
          </w:tcPr>
          <w:p w14:paraId="71EA4686" w14:textId="77777777" w:rsidR="000C5642" w:rsidRPr="0086110A" w:rsidRDefault="000C5642" w:rsidP="00912C18">
            <w:r>
              <w:t>Review of program functions</w:t>
            </w:r>
          </w:p>
        </w:tc>
        <w:tc>
          <w:tcPr>
            <w:tcW w:w="1082" w:type="dxa"/>
            <w:vAlign w:val="bottom"/>
          </w:tcPr>
          <w:p w14:paraId="43A07578" w14:textId="77777777" w:rsidR="000C5642" w:rsidRPr="0086110A" w:rsidRDefault="000C5642" w:rsidP="00912C18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7DC760EB" w14:textId="77777777" w:rsidR="000C5642" w:rsidRPr="0086110A" w:rsidRDefault="000C5642" w:rsidP="00912C18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87A45DF" w14:textId="77777777" w:rsidR="000C5642" w:rsidRDefault="000C5642" w:rsidP="000C5642">
      <w:pPr>
        <w:pStyle w:val="Heading4"/>
      </w:pPr>
      <w:r w:rsidRPr="00A50AD9">
        <w:t>Discussion</w:t>
      </w:r>
      <w:r>
        <w:t>:</w:t>
      </w:r>
    </w:p>
    <w:p w14:paraId="45D73FE6" w14:textId="77777777" w:rsidR="000C5642" w:rsidRDefault="000C5642" w:rsidP="000C5642">
      <w:pPr>
        <w:pStyle w:val="ListParagraph"/>
        <w:numPr>
          <w:ilvl w:val="0"/>
          <w:numId w:val="2"/>
        </w:numPr>
      </w:pPr>
      <w:r>
        <w:t>Review and testing of program functions</w:t>
      </w:r>
    </w:p>
    <w:p w14:paraId="6DBB23C2" w14:textId="77777777" w:rsidR="000C5642" w:rsidRDefault="000C5642" w:rsidP="000C5642">
      <w:pPr>
        <w:pStyle w:val="Heading4"/>
      </w:pPr>
      <w:r>
        <w:t>Conclusions:</w:t>
      </w:r>
    </w:p>
    <w:p w14:paraId="3F57B513" w14:textId="77777777" w:rsidR="000C5642" w:rsidRDefault="000C5642" w:rsidP="000C5642">
      <w:pPr>
        <w:pStyle w:val="ListParagraph"/>
        <w:numPr>
          <w:ilvl w:val="0"/>
          <w:numId w:val="8"/>
        </w:numPr>
      </w:pPr>
      <w:r>
        <w:t>To test out the various functions of the program</w:t>
      </w:r>
    </w:p>
    <w:p w14:paraId="22CA6D73" w14:textId="77777777" w:rsidR="000C5642" w:rsidRDefault="000C5642" w:rsidP="000C5642">
      <w:pPr>
        <w:pStyle w:val="ListParagraph"/>
        <w:numPr>
          <w:ilvl w:val="0"/>
          <w:numId w:val="8"/>
        </w:numPr>
      </w:pPr>
      <w:r>
        <w:t>Fix bugs and improve UI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0C5642" w:rsidRPr="004E7C34" w14:paraId="762793D1" w14:textId="77777777" w:rsidTr="00912C18">
        <w:trPr>
          <w:trHeight w:hRule="exact" w:val="390"/>
        </w:trPr>
        <w:tc>
          <w:tcPr>
            <w:tcW w:w="6675" w:type="dxa"/>
            <w:vAlign w:val="bottom"/>
          </w:tcPr>
          <w:p w14:paraId="4AD59C8F" w14:textId="77777777" w:rsidR="000C5642" w:rsidRPr="004E7C34" w:rsidRDefault="000C5642" w:rsidP="00912C18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7FE3F43C" w14:textId="77777777" w:rsidR="000C5642" w:rsidRPr="004E7C34" w:rsidRDefault="000C5642" w:rsidP="00912C18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671D9D47" w14:textId="77777777" w:rsidR="000C5642" w:rsidRPr="004E7C34" w:rsidRDefault="000C5642" w:rsidP="00912C18">
            <w:pPr>
              <w:pStyle w:val="Heading3"/>
            </w:pPr>
            <w:r w:rsidRPr="004E7C34">
              <w:t>Deadline</w:t>
            </w:r>
          </w:p>
        </w:tc>
      </w:tr>
      <w:tr w:rsidR="000C5642" w:rsidRPr="0086110A" w14:paraId="3E254BAE" w14:textId="77777777" w:rsidTr="00912C18">
        <w:trPr>
          <w:trHeight w:hRule="exact" w:val="644"/>
        </w:trPr>
        <w:tc>
          <w:tcPr>
            <w:tcW w:w="6675" w:type="dxa"/>
            <w:vAlign w:val="bottom"/>
          </w:tcPr>
          <w:p w14:paraId="675EAFC3" w14:textId="77777777" w:rsidR="000C5642" w:rsidRPr="004E7C34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Program debugging</w:t>
            </w:r>
          </w:p>
        </w:tc>
        <w:tc>
          <w:tcPr>
            <w:tcW w:w="1987" w:type="dxa"/>
            <w:vAlign w:val="bottom"/>
          </w:tcPr>
          <w:p w14:paraId="3689A8FA" w14:textId="77777777" w:rsidR="000C5642" w:rsidRPr="0086110A" w:rsidRDefault="000C5642" w:rsidP="00912C18">
            <w:r w:rsidRPr="004E7C34">
              <w:t xml:space="preserve">   </w:t>
            </w:r>
            <w:r>
              <w:t xml:space="preserve">           Wilson</w:t>
            </w:r>
          </w:p>
        </w:tc>
        <w:tc>
          <w:tcPr>
            <w:tcW w:w="1562" w:type="dxa"/>
            <w:vAlign w:val="bottom"/>
          </w:tcPr>
          <w:p w14:paraId="5A245031" w14:textId="77777777" w:rsidR="000C5642" w:rsidRPr="0086110A" w:rsidRDefault="000C5642" w:rsidP="00912C18">
            <w:r>
              <w:t xml:space="preserve"> 19/8/19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0C5642" w:rsidRPr="0086110A" w14:paraId="690D2F4B" w14:textId="77777777" w:rsidTr="00912C18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37D530EC" w14:textId="77777777" w:rsidR="000C5642" w:rsidRPr="00AA7637" w:rsidRDefault="000C5642" w:rsidP="00912C18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08C297FE" w14:textId="77777777" w:rsidR="000C5642" w:rsidRPr="0086110A" w:rsidRDefault="000C5642" w:rsidP="00912C18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2C4D9EFA" w14:textId="77777777" w:rsidR="000C5642" w:rsidRPr="0086110A" w:rsidRDefault="000C5642" w:rsidP="00912C18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38D89D09" w14:textId="77777777" w:rsidR="000C5642" w:rsidRPr="0086110A" w:rsidRDefault="000C5642" w:rsidP="00912C18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9DC45F6" w14:textId="77777777" w:rsidR="000C5642" w:rsidRDefault="000C5642" w:rsidP="000C5642"/>
    <w:p w14:paraId="5274AF8E" w14:textId="77777777" w:rsidR="000C5642" w:rsidRDefault="000C5642" w:rsidP="000C5642">
      <w:pPr>
        <w:pStyle w:val="Heading4"/>
      </w:pPr>
      <w:r>
        <w:t xml:space="preserve">Discussion: </w:t>
      </w:r>
    </w:p>
    <w:p w14:paraId="617FB579" w14:textId="77777777" w:rsidR="000C5642" w:rsidRDefault="000C5642" w:rsidP="000C5642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7B61C975" w14:textId="77777777" w:rsidR="000C5642" w:rsidRDefault="000C5642" w:rsidP="000C5642"/>
    <w:p w14:paraId="717A79EC" w14:textId="77777777" w:rsidR="000C5642" w:rsidRDefault="000C5642" w:rsidP="000C5642">
      <w:pPr>
        <w:pStyle w:val="Heading4"/>
      </w:pPr>
      <w:r>
        <w:t>Conclusions:</w:t>
      </w:r>
    </w:p>
    <w:p w14:paraId="02A44CA6" w14:textId="77777777" w:rsidR="000C5642" w:rsidRPr="00CA72B8" w:rsidRDefault="000C5642" w:rsidP="000C5642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0C5642" w:rsidRPr="0086110A" w14:paraId="15D59203" w14:textId="77777777" w:rsidTr="00912C18">
        <w:trPr>
          <w:trHeight w:hRule="exact" w:val="644"/>
        </w:trPr>
        <w:tc>
          <w:tcPr>
            <w:tcW w:w="7056" w:type="dxa"/>
            <w:vAlign w:val="bottom"/>
          </w:tcPr>
          <w:p w14:paraId="741D1DCB" w14:textId="77777777" w:rsidR="000C5642" w:rsidRPr="0086110A" w:rsidRDefault="000C5642" w:rsidP="00912C18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1C0CFC5F" w14:textId="77777777" w:rsidR="000C5642" w:rsidRPr="0086110A" w:rsidRDefault="000C5642" w:rsidP="00912C18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393A8A39" w14:textId="77777777" w:rsidR="000C5642" w:rsidRPr="0086110A" w:rsidRDefault="000C5642" w:rsidP="00912C18">
            <w:pPr>
              <w:pStyle w:val="Heading3"/>
            </w:pPr>
            <w:r w:rsidRPr="0086110A">
              <w:t>Deadline</w:t>
            </w:r>
          </w:p>
        </w:tc>
      </w:tr>
      <w:tr w:rsidR="000C5642" w:rsidRPr="0086110A" w14:paraId="0A6A3274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3D4F46BF" w14:textId="77777777" w:rsidR="000C5642" w:rsidRPr="0086110A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To update all documents, upload all versions of documents to database</w:t>
            </w:r>
          </w:p>
        </w:tc>
        <w:tc>
          <w:tcPr>
            <w:tcW w:w="2101" w:type="dxa"/>
            <w:vAlign w:val="bottom"/>
          </w:tcPr>
          <w:p w14:paraId="2559D612" w14:textId="77777777" w:rsidR="000C5642" w:rsidRPr="0086110A" w:rsidRDefault="000C5642" w:rsidP="00912C18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02762B5D" w14:textId="77777777" w:rsidR="000C5642" w:rsidRPr="0086110A" w:rsidRDefault="000C5642" w:rsidP="00912C18">
            <w:r>
              <w:t xml:space="preserve">  19/8/19</w:t>
            </w:r>
          </w:p>
        </w:tc>
      </w:tr>
      <w:tr w:rsidR="000C5642" w:rsidRPr="0086110A" w14:paraId="4DB464C2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271E514E" w14:textId="77777777" w:rsidR="000C5642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5121DA8B" w14:textId="77777777" w:rsidR="000C5642" w:rsidRDefault="000C5642" w:rsidP="00912C18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1AC9E073" w14:textId="77777777" w:rsidR="000C5642" w:rsidRDefault="000C5642" w:rsidP="00912C18">
            <w:r>
              <w:t xml:space="preserve">   NA</w:t>
            </w:r>
          </w:p>
        </w:tc>
      </w:tr>
      <w:tr w:rsidR="000C5642" w:rsidRPr="0086110A" w14:paraId="2B5D9CBE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1C8A3D2C" w14:textId="77777777" w:rsidR="000C5642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prototype with discussed improvements</w:t>
            </w:r>
          </w:p>
        </w:tc>
        <w:tc>
          <w:tcPr>
            <w:tcW w:w="2101" w:type="dxa"/>
            <w:vAlign w:val="bottom"/>
          </w:tcPr>
          <w:p w14:paraId="7E597A87" w14:textId="77777777" w:rsidR="000C5642" w:rsidRDefault="000C5642" w:rsidP="00912C18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49BE7A10" w14:textId="77777777" w:rsidR="000C5642" w:rsidRDefault="000C5642" w:rsidP="00912C18">
            <w:r>
              <w:t xml:space="preserve">   19/8/19</w:t>
            </w:r>
          </w:p>
        </w:tc>
      </w:tr>
      <w:tr w:rsidR="000C5642" w:rsidRPr="0086110A" w14:paraId="32AEEBA6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4152F233" w14:textId="77777777" w:rsidR="000C5642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Test, troubleshoot &amp; debug prototype with research findings</w:t>
            </w:r>
          </w:p>
        </w:tc>
        <w:tc>
          <w:tcPr>
            <w:tcW w:w="2101" w:type="dxa"/>
            <w:vAlign w:val="bottom"/>
          </w:tcPr>
          <w:p w14:paraId="26226BD1" w14:textId="77777777" w:rsidR="000C5642" w:rsidRDefault="000C5642" w:rsidP="00912C18">
            <w:pPr>
              <w:jc w:val="center"/>
            </w:pPr>
            <w:r>
              <w:t>All</w:t>
            </w:r>
          </w:p>
        </w:tc>
        <w:tc>
          <w:tcPr>
            <w:tcW w:w="1650" w:type="dxa"/>
            <w:vAlign w:val="bottom"/>
          </w:tcPr>
          <w:p w14:paraId="118EE9E0" w14:textId="77777777" w:rsidR="000C5642" w:rsidRDefault="000C5642" w:rsidP="00912C18">
            <w:r>
              <w:t xml:space="preserve">   19/8/19</w:t>
            </w:r>
          </w:p>
        </w:tc>
      </w:tr>
      <w:tr w:rsidR="000C5642" w:rsidRPr="0086110A" w14:paraId="188F0067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7B931EC3" w14:textId="77777777" w:rsidR="000C5642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Finalize documentation on test cases</w:t>
            </w:r>
          </w:p>
        </w:tc>
        <w:tc>
          <w:tcPr>
            <w:tcW w:w="2101" w:type="dxa"/>
            <w:vAlign w:val="bottom"/>
          </w:tcPr>
          <w:p w14:paraId="5610086A" w14:textId="77777777" w:rsidR="000C5642" w:rsidRDefault="000C5642" w:rsidP="00912C18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401FA1CD" w14:textId="77777777" w:rsidR="000C5642" w:rsidRDefault="000C5642" w:rsidP="00912C18">
            <w:r>
              <w:t xml:space="preserve">   19/8/19</w:t>
            </w:r>
          </w:p>
        </w:tc>
      </w:tr>
    </w:tbl>
    <w:p w14:paraId="410F3B78" w14:textId="77777777" w:rsidR="000C5642" w:rsidRPr="00034147" w:rsidRDefault="000C5642" w:rsidP="000C5642">
      <w:pPr>
        <w:pStyle w:val="Heading2"/>
        <w:jc w:val="left"/>
        <w:rPr>
          <w:b w:val="0"/>
          <w:i w:val="0"/>
        </w:rPr>
      </w:pPr>
    </w:p>
    <w:p w14:paraId="00695273" w14:textId="77777777" w:rsidR="000C5642" w:rsidRDefault="000C5642" w:rsidP="000C5642">
      <w:pPr>
        <w:pStyle w:val="Heading2"/>
      </w:pPr>
      <w:r w:rsidRPr="0086110A">
        <w:t>Other Information</w:t>
      </w:r>
    </w:p>
    <w:p w14:paraId="638CAFCF" w14:textId="77777777" w:rsidR="000C5642" w:rsidRDefault="000C5642" w:rsidP="000C5642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27419495" w14:textId="77777777" w:rsidR="000C5642" w:rsidRDefault="000C5642" w:rsidP="000C5642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9EDEE13" w14:textId="77777777" w:rsidR="000C5642" w:rsidRDefault="000C5642" w:rsidP="000C5642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57D30F7D" w14:textId="77777777" w:rsidR="000C5642" w:rsidRPr="008533BF" w:rsidRDefault="000C5642" w:rsidP="000C5642">
      <w:pPr>
        <w:pStyle w:val="ListParagraph"/>
        <w:rPr>
          <w:b/>
          <w:color w:val="FF0000"/>
          <w:u w:val="single"/>
        </w:rPr>
      </w:pPr>
    </w:p>
    <w:p w14:paraId="57061E47" w14:textId="77777777" w:rsidR="000C5642" w:rsidRDefault="000C5642" w:rsidP="000C5642">
      <w:pPr>
        <w:pStyle w:val="Heading4"/>
      </w:pPr>
      <w:r>
        <w:t>Special notes:</w:t>
      </w:r>
    </w:p>
    <w:p w14:paraId="20C46AE7" w14:textId="77777777" w:rsidR="000C5642" w:rsidRDefault="000C5642" w:rsidP="000C5642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7D5D369A" w14:textId="6DFB320C" w:rsidR="000C5642" w:rsidRDefault="000C5642" w:rsidP="00EC48AD">
      <w:pPr>
        <w:ind w:firstLine="720"/>
      </w:pPr>
    </w:p>
    <w:p w14:paraId="58BBDD3C" w14:textId="3A232FC6" w:rsidR="000C5642" w:rsidRDefault="000C5642" w:rsidP="00EC48AD">
      <w:pPr>
        <w:ind w:firstLine="720"/>
      </w:pPr>
    </w:p>
    <w:p w14:paraId="72EC84C3" w14:textId="76AE11C4" w:rsidR="000C5642" w:rsidRDefault="000C5642" w:rsidP="00EC48AD">
      <w:pPr>
        <w:ind w:firstLine="720"/>
      </w:pPr>
    </w:p>
    <w:p w14:paraId="0EEC7FD2" w14:textId="21F05942" w:rsidR="000C5642" w:rsidRDefault="000C5642" w:rsidP="00EC48AD">
      <w:pPr>
        <w:ind w:firstLine="720"/>
      </w:pPr>
    </w:p>
    <w:p w14:paraId="1C9CF4C6" w14:textId="4C670175" w:rsidR="000C5642" w:rsidRDefault="000C5642" w:rsidP="00EC48AD">
      <w:pPr>
        <w:ind w:firstLine="720"/>
      </w:pPr>
    </w:p>
    <w:p w14:paraId="26AFC1D1" w14:textId="3FAB4060" w:rsidR="000C5642" w:rsidRDefault="000C5642" w:rsidP="00EC48AD">
      <w:pPr>
        <w:ind w:firstLine="720"/>
      </w:pPr>
    </w:p>
    <w:p w14:paraId="27D1675C" w14:textId="27770F03" w:rsidR="000C5642" w:rsidRDefault="000C5642" w:rsidP="00EC48AD">
      <w:pPr>
        <w:ind w:firstLine="720"/>
      </w:pPr>
    </w:p>
    <w:p w14:paraId="1D87B0B9" w14:textId="79935962" w:rsidR="000C5642" w:rsidRDefault="000C5642" w:rsidP="00EC48AD">
      <w:pPr>
        <w:ind w:firstLine="720"/>
      </w:pPr>
    </w:p>
    <w:p w14:paraId="24D8FCF0" w14:textId="336C523D" w:rsidR="000C5642" w:rsidRDefault="000C5642" w:rsidP="00EC48AD">
      <w:pPr>
        <w:ind w:firstLine="720"/>
      </w:pPr>
    </w:p>
    <w:p w14:paraId="5D9BB9D6" w14:textId="3A35321D" w:rsidR="000C5642" w:rsidRDefault="000C5642" w:rsidP="00EC48AD">
      <w:pPr>
        <w:ind w:firstLine="720"/>
      </w:pPr>
    </w:p>
    <w:p w14:paraId="25D0678A" w14:textId="4720ED47" w:rsidR="000C5642" w:rsidRDefault="000C5642" w:rsidP="00EC48AD">
      <w:pPr>
        <w:ind w:firstLine="720"/>
      </w:pPr>
    </w:p>
    <w:p w14:paraId="553B95F5" w14:textId="69F4B7AF" w:rsidR="000C5642" w:rsidRDefault="000C5642" w:rsidP="00EC48AD">
      <w:pPr>
        <w:ind w:firstLine="720"/>
      </w:pPr>
    </w:p>
    <w:p w14:paraId="6C37B30D" w14:textId="2FDCEAF1" w:rsidR="000C5642" w:rsidRDefault="000C5642" w:rsidP="00EC48AD">
      <w:pPr>
        <w:ind w:firstLine="720"/>
      </w:pPr>
    </w:p>
    <w:p w14:paraId="492DE4B6" w14:textId="00ABE6B3" w:rsidR="000C5642" w:rsidRDefault="000C5642" w:rsidP="00EC48AD">
      <w:pPr>
        <w:ind w:firstLine="720"/>
      </w:pPr>
    </w:p>
    <w:p w14:paraId="5DBE0691" w14:textId="5E0EC297" w:rsidR="000C5642" w:rsidRDefault="000C5642" w:rsidP="00EC48AD">
      <w:pPr>
        <w:ind w:firstLine="720"/>
      </w:pPr>
    </w:p>
    <w:p w14:paraId="774BFEF5" w14:textId="3980F09E" w:rsidR="000C5642" w:rsidRDefault="000C5642" w:rsidP="00EC48AD">
      <w:pPr>
        <w:ind w:firstLine="720"/>
      </w:pPr>
    </w:p>
    <w:p w14:paraId="229BC1BB" w14:textId="4C63DEBA" w:rsidR="000C5642" w:rsidRDefault="000C5642" w:rsidP="00EC48AD">
      <w:pPr>
        <w:ind w:firstLine="720"/>
      </w:pPr>
    </w:p>
    <w:p w14:paraId="2E645D76" w14:textId="5B62542D" w:rsidR="000C5642" w:rsidRDefault="000C5642" w:rsidP="00EC48AD">
      <w:pPr>
        <w:ind w:firstLine="720"/>
      </w:pPr>
    </w:p>
    <w:p w14:paraId="66443A28" w14:textId="6277FB61" w:rsidR="000C5642" w:rsidRDefault="000C5642" w:rsidP="00EC48AD">
      <w:pPr>
        <w:ind w:firstLine="720"/>
      </w:pPr>
    </w:p>
    <w:p w14:paraId="2FF392D4" w14:textId="2E5499A5" w:rsidR="000C5642" w:rsidRDefault="000C5642" w:rsidP="00EC48AD">
      <w:pPr>
        <w:ind w:firstLine="720"/>
      </w:pPr>
    </w:p>
    <w:p w14:paraId="7E97257B" w14:textId="0785D806" w:rsidR="000C5642" w:rsidRDefault="000C5642" w:rsidP="00EC48AD">
      <w:pPr>
        <w:ind w:firstLine="720"/>
      </w:pPr>
    </w:p>
    <w:p w14:paraId="34BD06DE" w14:textId="52BD3E53" w:rsidR="000C5642" w:rsidRDefault="000C5642" w:rsidP="00EC48AD">
      <w:pPr>
        <w:ind w:firstLine="720"/>
      </w:pPr>
    </w:p>
    <w:p w14:paraId="410CE186" w14:textId="2634B6AF" w:rsidR="000C5642" w:rsidRDefault="000C5642" w:rsidP="00EC48AD">
      <w:pPr>
        <w:ind w:firstLine="720"/>
      </w:pPr>
    </w:p>
    <w:p w14:paraId="4F512BB8" w14:textId="78070B01" w:rsidR="000C5642" w:rsidRDefault="000C5642" w:rsidP="00EC48AD">
      <w:pPr>
        <w:ind w:firstLine="720"/>
      </w:pPr>
    </w:p>
    <w:p w14:paraId="413E2B69" w14:textId="09143357" w:rsidR="000C5642" w:rsidRDefault="000C5642" w:rsidP="00EC48AD">
      <w:pPr>
        <w:ind w:firstLine="720"/>
      </w:pPr>
    </w:p>
    <w:p w14:paraId="67023C10" w14:textId="5BC71923" w:rsidR="000C5642" w:rsidRDefault="000C5642" w:rsidP="00EC48AD">
      <w:pPr>
        <w:ind w:firstLine="720"/>
      </w:pPr>
    </w:p>
    <w:p w14:paraId="001C4011" w14:textId="56D27250" w:rsidR="000C5642" w:rsidRDefault="000C5642" w:rsidP="00EC48AD">
      <w:pPr>
        <w:ind w:firstLine="720"/>
      </w:pPr>
    </w:p>
    <w:p w14:paraId="6278525C" w14:textId="3CFC7FD8" w:rsidR="000C5642" w:rsidRDefault="000C5642" w:rsidP="00EC48AD">
      <w:pPr>
        <w:ind w:firstLine="720"/>
      </w:pPr>
    </w:p>
    <w:p w14:paraId="3DC154F0" w14:textId="3CE4625D" w:rsidR="000C5642" w:rsidRDefault="000C5642" w:rsidP="00EC48AD">
      <w:pPr>
        <w:ind w:firstLine="720"/>
      </w:pPr>
    </w:p>
    <w:p w14:paraId="209E6832" w14:textId="78101AE8" w:rsidR="000C5642" w:rsidRDefault="000C5642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0C5642" w14:paraId="37BD5955" w14:textId="77777777" w:rsidTr="00912C18">
        <w:tc>
          <w:tcPr>
            <w:tcW w:w="5122" w:type="dxa"/>
          </w:tcPr>
          <w:p w14:paraId="63D9E3B4" w14:textId="77777777" w:rsidR="000C5642" w:rsidRDefault="000C5642" w:rsidP="00912C18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0C5642" w14:paraId="059FDC09" w14:textId="77777777" w:rsidTr="00912C18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937095409"/>
                  <w:placeholder>
                    <w:docPart w:val="7BF651DF91A94B248BB1B64B915DFD88"/>
                  </w:placeholder>
                  <w:date w:fullDate="2019-08-20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39016581" w14:textId="77777777" w:rsidR="000C5642" w:rsidRDefault="000C5642" w:rsidP="00912C18">
                      <w:pPr>
                        <w:pStyle w:val="MeetingInformation"/>
                        <w:jc w:val="left"/>
                      </w:pPr>
                      <w:r>
                        <w:t>August 20, 2019</w:t>
                      </w:r>
                    </w:p>
                  </w:tc>
                </w:sdtContent>
              </w:sdt>
            </w:tr>
            <w:tr w:rsidR="000C5642" w14:paraId="1854D090" w14:textId="77777777" w:rsidTr="00912C18">
              <w:trPr>
                <w:cantSplit/>
                <w:trHeight w:val="360"/>
              </w:trPr>
              <w:tc>
                <w:tcPr>
                  <w:tcW w:w="4989" w:type="dxa"/>
                </w:tcPr>
                <w:p w14:paraId="60C8F466" w14:textId="77777777" w:rsidR="000C5642" w:rsidRDefault="000C5642" w:rsidP="00912C18">
                  <w:pPr>
                    <w:pStyle w:val="MeetingInformation"/>
                    <w:jc w:val="left"/>
                  </w:pPr>
                  <w:r>
                    <w:t>7:30 PM – 10:00 PM</w:t>
                  </w:r>
                </w:p>
              </w:tc>
            </w:tr>
            <w:tr w:rsidR="000C5642" w14:paraId="76922391" w14:textId="77777777" w:rsidTr="00912C18">
              <w:trPr>
                <w:cantSplit/>
                <w:trHeight w:val="360"/>
              </w:trPr>
              <w:tc>
                <w:tcPr>
                  <w:tcW w:w="4989" w:type="dxa"/>
                </w:tcPr>
                <w:p w14:paraId="08D1E02F" w14:textId="77777777" w:rsidR="000C5642" w:rsidRDefault="000C5642" w:rsidP="00912C18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5F6B703A" w14:textId="77777777" w:rsidR="000C5642" w:rsidRDefault="000C5642" w:rsidP="00912C18"/>
        </w:tc>
      </w:tr>
    </w:tbl>
    <w:p w14:paraId="7618D9CF" w14:textId="77777777" w:rsidR="000C5642" w:rsidRDefault="000C5642" w:rsidP="000C5642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0C5642" w:rsidRPr="0086110A" w14:paraId="5A72E7BA" w14:textId="77777777" w:rsidTr="00912C18">
        <w:trPr>
          <w:trHeight w:hRule="exact" w:val="360"/>
        </w:trPr>
        <w:tc>
          <w:tcPr>
            <w:tcW w:w="1753" w:type="dxa"/>
            <w:vAlign w:val="bottom"/>
          </w:tcPr>
          <w:p w14:paraId="3268C26D" w14:textId="77777777" w:rsidR="000C5642" w:rsidRPr="0086110A" w:rsidRDefault="000C5642" w:rsidP="00912C18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77F79C8C" w14:textId="77777777" w:rsidR="000C5642" w:rsidRPr="0086110A" w:rsidRDefault="000C5642" w:rsidP="00912C18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713D959A" w14:textId="77777777" w:rsidR="000C5642" w:rsidRPr="0086110A" w:rsidRDefault="000C5642" w:rsidP="00912C18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62A120C4" w14:textId="77777777" w:rsidR="000C5642" w:rsidRPr="005F3DF9" w:rsidRDefault="000C5642" w:rsidP="00912C18">
            <w:pPr>
              <w:ind w:left="37"/>
              <w:rPr>
                <w:lang w:val="en-SG"/>
              </w:rPr>
            </w:pPr>
            <w:r>
              <w:t>FYP Discussion 11</w:t>
            </w:r>
          </w:p>
        </w:tc>
      </w:tr>
      <w:tr w:rsidR="000C5642" w:rsidRPr="0086110A" w14:paraId="2FD831DA" w14:textId="77777777" w:rsidTr="00912C18">
        <w:trPr>
          <w:trHeight w:hRule="exact" w:val="360"/>
        </w:trPr>
        <w:tc>
          <w:tcPr>
            <w:tcW w:w="1753" w:type="dxa"/>
            <w:vAlign w:val="bottom"/>
          </w:tcPr>
          <w:p w14:paraId="0530B353" w14:textId="77777777" w:rsidR="000C5642" w:rsidRPr="0086110A" w:rsidRDefault="000C5642" w:rsidP="00912C18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385C2815" w14:textId="77777777" w:rsidR="000C5642" w:rsidRPr="0086110A" w:rsidRDefault="000C5642" w:rsidP="00912C18">
            <w:r>
              <w:t>Wilson</w:t>
            </w:r>
          </w:p>
        </w:tc>
        <w:tc>
          <w:tcPr>
            <w:tcW w:w="1779" w:type="dxa"/>
            <w:vAlign w:val="bottom"/>
          </w:tcPr>
          <w:p w14:paraId="427A788F" w14:textId="77777777" w:rsidR="000C5642" w:rsidRPr="0086110A" w:rsidRDefault="000C5642" w:rsidP="00912C18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6F6FD200" w14:textId="77777777" w:rsidR="000C5642" w:rsidRPr="0086110A" w:rsidRDefault="000C5642" w:rsidP="00912C18">
            <w:r>
              <w:t>Alvin</w:t>
            </w:r>
          </w:p>
        </w:tc>
      </w:tr>
      <w:tr w:rsidR="000C5642" w:rsidRPr="0086110A" w14:paraId="45E07529" w14:textId="77777777" w:rsidTr="00912C18">
        <w:trPr>
          <w:trHeight w:hRule="exact" w:val="360"/>
        </w:trPr>
        <w:tc>
          <w:tcPr>
            <w:tcW w:w="1753" w:type="dxa"/>
            <w:vAlign w:val="bottom"/>
          </w:tcPr>
          <w:p w14:paraId="13FD48BF" w14:textId="77777777" w:rsidR="000C5642" w:rsidRPr="0086110A" w:rsidRDefault="000C5642" w:rsidP="00912C18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76DC84FA" w14:textId="77777777" w:rsidR="000C5642" w:rsidRPr="0086110A" w:rsidRDefault="000C5642" w:rsidP="00912C18">
            <w:r>
              <w:t>Alvin</w:t>
            </w:r>
          </w:p>
        </w:tc>
        <w:tc>
          <w:tcPr>
            <w:tcW w:w="1779" w:type="dxa"/>
            <w:vAlign w:val="bottom"/>
          </w:tcPr>
          <w:p w14:paraId="04E65080" w14:textId="77777777" w:rsidR="000C5642" w:rsidRPr="0086110A" w:rsidRDefault="000C5642" w:rsidP="00912C18"/>
        </w:tc>
        <w:tc>
          <w:tcPr>
            <w:tcW w:w="3315" w:type="dxa"/>
            <w:vAlign w:val="bottom"/>
          </w:tcPr>
          <w:p w14:paraId="12AB04B6" w14:textId="77777777" w:rsidR="000C5642" w:rsidRPr="0086110A" w:rsidRDefault="000C5642" w:rsidP="00912C18"/>
        </w:tc>
      </w:tr>
    </w:tbl>
    <w:p w14:paraId="4EFB84D4" w14:textId="77777777" w:rsidR="000C5642" w:rsidRDefault="000C5642" w:rsidP="000C5642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0C5642" w:rsidRPr="0086110A" w14:paraId="551AE80F" w14:textId="77777777" w:rsidTr="00912C18">
        <w:trPr>
          <w:trHeight w:hRule="exact" w:val="535"/>
        </w:trPr>
        <w:tc>
          <w:tcPr>
            <w:tcW w:w="1980" w:type="dxa"/>
            <w:vAlign w:val="bottom"/>
          </w:tcPr>
          <w:p w14:paraId="2223982D" w14:textId="77777777" w:rsidR="000C5642" w:rsidRPr="0086110A" w:rsidRDefault="000C5642" w:rsidP="00912C18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4A91C40C" w14:textId="77777777" w:rsidR="000C5642" w:rsidRPr="0086110A" w:rsidRDefault="000C5642" w:rsidP="00912C18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0C5642" w:rsidRPr="0086110A" w14:paraId="185A4C1C" w14:textId="77777777" w:rsidTr="00912C18">
        <w:trPr>
          <w:trHeight w:hRule="exact" w:val="583"/>
        </w:trPr>
        <w:tc>
          <w:tcPr>
            <w:tcW w:w="1980" w:type="dxa"/>
            <w:vAlign w:val="bottom"/>
          </w:tcPr>
          <w:p w14:paraId="04457047" w14:textId="77777777" w:rsidR="000C5642" w:rsidRPr="0086110A" w:rsidRDefault="000C5642" w:rsidP="00912C18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76F10BB0" w14:textId="77777777" w:rsidR="000C5642" w:rsidRPr="0086110A" w:rsidRDefault="000C5642" w:rsidP="00912C18">
            <w:r>
              <w:t>-</w:t>
            </w:r>
          </w:p>
        </w:tc>
      </w:tr>
      <w:tr w:rsidR="000C5642" w:rsidRPr="0086110A" w14:paraId="2D800DB1" w14:textId="77777777" w:rsidTr="00912C18">
        <w:trPr>
          <w:trHeight w:hRule="exact" w:val="360"/>
        </w:trPr>
        <w:tc>
          <w:tcPr>
            <w:tcW w:w="1980" w:type="dxa"/>
            <w:vAlign w:val="bottom"/>
          </w:tcPr>
          <w:p w14:paraId="5B269AAC" w14:textId="77777777" w:rsidR="000C5642" w:rsidRPr="0086110A" w:rsidRDefault="000C5642" w:rsidP="00912C18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7308A3C7" w14:textId="77777777" w:rsidR="000C5642" w:rsidRPr="0086110A" w:rsidRDefault="000C5642" w:rsidP="00912C18">
            <w:r>
              <w:t>-</w:t>
            </w:r>
          </w:p>
        </w:tc>
      </w:tr>
      <w:tr w:rsidR="000C5642" w:rsidRPr="0086110A" w14:paraId="2FBD9854" w14:textId="77777777" w:rsidTr="00912C18">
        <w:trPr>
          <w:trHeight w:hRule="exact" w:val="360"/>
        </w:trPr>
        <w:tc>
          <w:tcPr>
            <w:tcW w:w="1980" w:type="dxa"/>
            <w:vAlign w:val="bottom"/>
          </w:tcPr>
          <w:p w14:paraId="249A17A5" w14:textId="77777777" w:rsidR="000C5642" w:rsidRPr="0086110A" w:rsidRDefault="000C5642" w:rsidP="00912C18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4689CE56" w14:textId="77777777" w:rsidR="000C5642" w:rsidRPr="0086110A" w:rsidRDefault="000C5642" w:rsidP="00912C18">
            <w:r>
              <w:t>Notebook / Laptop /Stationery /Android based smartphone</w:t>
            </w:r>
          </w:p>
        </w:tc>
      </w:tr>
    </w:tbl>
    <w:p w14:paraId="17899540" w14:textId="77777777" w:rsidR="000C5642" w:rsidRDefault="000C5642" w:rsidP="000C5642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0C5642" w:rsidRPr="0086110A" w14:paraId="2A6FDFFB" w14:textId="77777777" w:rsidTr="00912C18">
        <w:trPr>
          <w:trHeight w:hRule="exact" w:val="360"/>
        </w:trPr>
        <w:tc>
          <w:tcPr>
            <w:tcW w:w="1310" w:type="dxa"/>
            <w:vAlign w:val="bottom"/>
          </w:tcPr>
          <w:p w14:paraId="142F7DB6" w14:textId="77777777" w:rsidR="000C5642" w:rsidRPr="0086110A" w:rsidRDefault="000C5642" w:rsidP="00912C18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5211" w:type="dxa"/>
            <w:vAlign w:val="bottom"/>
          </w:tcPr>
          <w:p w14:paraId="7CF67133" w14:textId="77777777" w:rsidR="000C5642" w:rsidRPr="0086110A" w:rsidRDefault="000C5642" w:rsidP="00912C18">
            <w:r>
              <w:t>Review of program functions</w:t>
            </w:r>
          </w:p>
        </w:tc>
        <w:tc>
          <w:tcPr>
            <w:tcW w:w="1082" w:type="dxa"/>
            <w:vAlign w:val="bottom"/>
          </w:tcPr>
          <w:p w14:paraId="1561B9AD" w14:textId="77777777" w:rsidR="000C5642" w:rsidRPr="0086110A" w:rsidRDefault="000C5642" w:rsidP="00912C18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611CD6F8" w14:textId="77777777" w:rsidR="000C5642" w:rsidRPr="0086110A" w:rsidRDefault="000C5642" w:rsidP="00912C18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20F06BA3" w14:textId="77777777" w:rsidR="000C5642" w:rsidRDefault="000C5642" w:rsidP="000C5642">
      <w:pPr>
        <w:pStyle w:val="Heading4"/>
      </w:pPr>
      <w:r w:rsidRPr="00A50AD9">
        <w:t>Discussion</w:t>
      </w:r>
      <w:r>
        <w:t>:</w:t>
      </w:r>
    </w:p>
    <w:p w14:paraId="425E22AF" w14:textId="77777777" w:rsidR="000C5642" w:rsidRDefault="000C5642" w:rsidP="000C5642">
      <w:pPr>
        <w:pStyle w:val="ListParagraph"/>
        <w:numPr>
          <w:ilvl w:val="0"/>
          <w:numId w:val="2"/>
        </w:numPr>
      </w:pPr>
      <w:r>
        <w:t>Review and testing of program functions</w:t>
      </w:r>
    </w:p>
    <w:p w14:paraId="30655E94" w14:textId="77777777" w:rsidR="000C5642" w:rsidRDefault="000C5642" w:rsidP="000C5642">
      <w:pPr>
        <w:pStyle w:val="Heading4"/>
      </w:pPr>
      <w:r>
        <w:t>Conclusions:</w:t>
      </w:r>
    </w:p>
    <w:p w14:paraId="3BEA26C9" w14:textId="77777777" w:rsidR="000C5642" w:rsidRDefault="000C5642" w:rsidP="000C5642">
      <w:pPr>
        <w:pStyle w:val="ListParagraph"/>
        <w:numPr>
          <w:ilvl w:val="0"/>
          <w:numId w:val="8"/>
        </w:numPr>
      </w:pPr>
      <w:r>
        <w:t>To test out the various functions of the program</w:t>
      </w:r>
    </w:p>
    <w:p w14:paraId="20DED0C0" w14:textId="77777777" w:rsidR="000C5642" w:rsidRDefault="000C5642" w:rsidP="000C5642">
      <w:pPr>
        <w:pStyle w:val="ListParagraph"/>
        <w:numPr>
          <w:ilvl w:val="0"/>
          <w:numId w:val="8"/>
        </w:numPr>
      </w:pPr>
      <w:r>
        <w:t>Fix bugs and improve UI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0C5642" w:rsidRPr="004E7C34" w14:paraId="6CA63903" w14:textId="77777777" w:rsidTr="00912C18">
        <w:trPr>
          <w:trHeight w:hRule="exact" w:val="390"/>
        </w:trPr>
        <w:tc>
          <w:tcPr>
            <w:tcW w:w="6675" w:type="dxa"/>
            <w:vAlign w:val="bottom"/>
          </w:tcPr>
          <w:p w14:paraId="1EFB2686" w14:textId="77777777" w:rsidR="000C5642" w:rsidRPr="004E7C34" w:rsidRDefault="000C5642" w:rsidP="00912C18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401B52E" w14:textId="77777777" w:rsidR="000C5642" w:rsidRPr="004E7C34" w:rsidRDefault="000C5642" w:rsidP="00912C18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709058A9" w14:textId="77777777" w:rsidR="000C5642" w:rsidRPr="004E7C34" w:rsidRDefault="000C5642" w:rsidP="00912C18">
            <w:pPr>
              <w:pStyle w:val="Heading3"/>
            </w:pPr>
            <w:r w:rsidRPr="004E7C34">
              <w:t>Deadline</w:t>
            </w:r>
          </w:p>
        </w:tc>
      </w:tr>
      <w:tr w:rsidR="000C5642" w:rsidRPr="0086110A" w14:paraId="59E4AC57" w14:textId="77777777" w:rsidTr="00912C18">
        <w:trPr>
          <w:trHeight w:hRule="exact" w:val="644"/>
        </w:trPr>
        <w:tc>
          <w:tcPr>
            <w:tcW w:w="6675" w:type="dxa"/>
            <w:vAlign w:val="bottom"/>
          </w:tcPr>
          <w:p w14:paraId="3FE61E67" w14:textId="77777777" w:rsidR="000C5642" w:rsidRPr="004E7C34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Program debugging</w:t>
            </w:r>
          </w:p>
        </w:tc>
        <w:tc>
          <w:tcPr>
            <w:tcW w:w="1987" w:type="dxa"/>
            <w:vAlign w:val="bottom"/>
          </w:tcPr>
          <w:p w14:paraId="7A292810" w14:textId="77777777" w:rsidR="000C5642" w:rsidRPr="0086110A" w:rsidRDefault="000C5642" w:rsidP="00912C18">
            <w:r w:rsidRPr="004E7C34">
              <w:t xml:space="preserve">   </w:t>
            </w:r>
            <w:r>
              <w:t xml:space="preserve">           Wilson</w:t>
            </w:r>
          </w:p>
        </w:tc>
        <w:tc>
          <w:tcPr>
            <w:tcW w:w="1562" w:type="dxa"/>
            <w:vAlign w:val="bottom"/>
          </w:tcPr>
          <w:p w14:paraId="17F2D511" w14:textId="77777777" w:rsidR="000C5642" w:rsidRPr="0086110A" w:rsidRDefault="000C5642" w:rsidP="00912C18">
            <w:r>
              <w:t xml:space="preserve"> 23/8/19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0C5642" w:rsidRPr="0086110A" w14:paraId="32D21917" w14:textId="77777777" w:rsidTr="00912C18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34B4642A" w14:textId="77777777" w:rsidR="000C5642" w:rsidRPr="00AA7637" w:rsidRDefault="000C5642" w:rsidP="00912C18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077381F1" w14:textId="77777777" w:rsidR="000C5642" w:rsidRPr="0086110A" w:rsidRDefault="000C5642" w:rsidP="00912C18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754CB67E" w14:textId="77777777" w:rsidR="000C5642" w:rsidRPr="0086110A" w:rsidRDefault="000C5642" w:rsidP="00912C18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1B01E59B" w14:textId="77777777" w:rsidR="000C5642" w:rsidRPr="0086110A" w:rsidRDefault="000C5642" w:rsidP="00912C18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41196085" w14:textId="77777777" w:rsidR="000C5642" w:rsidRDefault="000C5642" w:rsidP="000C5642"/>
    <w:p w14:paraId="0598AE01" w14:textId="77777777" w:rsidR="000C5642" w:rsidRDefault="000C5642" w:rsidP="000C5642">
      <w:pPr>
        <w:pStyle w:val="Heading4"/>
      </w:pPr>
      <w:r>
        <w:t xml:space="preserve">Discussion: </w:t>
      </w:r>
    </w:p>
    <w:p w14:paraId="4D580E1D" w14:textId="77777777" w:rsidR="000C5642" w:rsidRDefault="000C5642" w:rsidP="000C5642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46225FC0" w14:textId="77777777" w:rsidR="000C5642" w:rsidRDefault="000C5642" w:rsidP="000C5642"/>
    <w:p w14:paraId="2FC03433" w14:textId="77777777" w:rsidR="000C5642" w:rsidRDefault="000C5642" w:rsidP="000C5642">
      <w:pPr>
        <w:pStyle w:val="Heading4"/>
      </w:pPr>
      <w:r>
        <w:t>Conclusions:</w:t>
      </w:r>
    </w:p>
    <w:p w14:paraId="7B9F4E22" w14:textId="77777777" w:rsidR="000C5642" w:rsidRPr="00CA72B8" w:rsidRDefault="000C5642" w:rsidP="000C5642">
      <w:pPr>
        <w:pStyle w:val="ListParagraph"/>
        <w:numPr>
          <w:ilvl w:val="0"/>
          <w:numId w:val="4"/>
        </w:numPr>
      </w:pPr>
      <w:r>
        <w:t>Each member to perform all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0C5642" w:rsidRPr="0086110A" w14:paraId="7B2449F5" w14:textId="77777777" w:rsidTr="00912C18">
        <w:trPr>
          <w:trHeight w:hRule="exact" w:val="644"/>
        </w:trPr>
        <w:tc>
          <w:tcPr>
            <w:tcW w:w="7056" w:type="dxa"/>
            <w:vAlign w:val="bottom"/>
          </w:tcPr>
          <w:p w14:paraId="298564BD" w14:textId="77777777" w:rsidR="000C5642" w:rsidRPr="0086110A" w:rsidRDefault="000C5642" w:rsidP="00912C18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7D768032" w14:textId="77777777" w:rsidR="000C5642" w:rsidRPr="0086110A" w:rsidRDefault="000C5642" w:rsidP="00912C18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462100B0" w14:textId="77777777" w:rsidR="000C5642" w:rsidRPr="0086110A" w:rsidRDefault="000C5642" w:rsidP="00912C18">
            <w:pPr>
              <w:pStyle w:val="Heading3"/>
            </w:pPr>
            <w:r w:rsidRPr="0086110A">
              <w:t>Deadline</w:t>
            </w:r>
          </w:p>
        </w:tc>
      </w:tr>
      <w:tr w:rsidR="000C5642" w:rsidRPr="0086110A" w14:paraId="74C916A5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3A363D08" w14:textId="77777777" w:rsidR="000C5642" w:rsidRPr="0086110A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To update all documents, upload all versions of documents to database</w:t>
            </w:r>
          </w:p>
        </w:tc>
        <w:tc>
          <w:tcPr>
            <w:tcW w:w="2101" w:type="dxa"/>
            <w:vAlign w:val="bottom"/>
          </w:tcPr>
          <w:p w14:paraId="4DD02DA7" w14:textId="77777777" w:rsidR="000C5642" w:rsidRPr="0086110A" w:rsidRDefault="000C5642" w:rsidP="00912C18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46744007" w14:textId="77777777" w:rsidR="000C5642" w:rsidRPr="0086110A" w:rsidRDefault="000C5642" w:rsidP="00912C18">
            <w:r>
              <w:t xml:space="preserve">  23/8/19</w:t>
            </w:r>
          </w:p>
        </w:tc>
      </w:tr>
      <w:tr w:rsidR="000C5642" w:rsidRPr="0086110A" w14:paraId="244D6738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6176AA6E" w14:textId="77777777" w:rsidR="000C5642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20752CC8" w14:textId="77777777" w:rsidR="000C5642" w:rsidRDefault="000C5642" w:rsidP="00912C18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4A43C0EF" w14:textId="77777777" w:rsidR="000C5642" w:rsidRDefault="000C5642" w:rsidP="00912C18">
            <w:r>
              <w:t xml:space="preserve">   NA</w:t>
            </w:r>
          </w:p>
        </w:tc>
      </w:tr>
      <w:tr w:rsidR="000C5642" w:rsidRPr="0086110A" w14:paraId="52CC1683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487D9361" w14:textId="77777777" w:rsidR="000C5642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prototype with discussed improvements</w:t>
            </w:r>
          </w:p>
        </w:tc>
        <w:tc>
          <w:tcPr>
            <w:tcW w:w="2101" w:type="dxa"/>
            <w:vAlign w:val="bottom"/>
          </w:tcPr>
          <w:p w14:paraId="148BC762" w14:textId="77777777" w:rsidR="000C5642" w:rsidRDefault="000C5642" w:rsidP="00912C18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516CB798" w14:textId="77777777" w:rsidR="000C5642" w:rsidRDefault="000C5642" w:rsidP="00912C18">
            <w:r>
              <w:t xml:space="preserve">   23/8/19</w:t>
            </w:r>
          </w:p>
        </w:tc>
      </w:tr>
      <w:tr w:rsidR="000C5642" w:rsidRPr="0086110A" w14:paraId="5F25DE82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7A8886B0" w14:textId="77777777" w:rsidR="000C5642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Purchase of necessary items (CDs, Clips, Envelopes)</w:t>
            </w:r>
          </w:p>
        </w:tc>
        <w:tc>
          <w:tcPr>
            <w:tcW w:w="2101" w:type="dxa"/>
            <w:vAlign w:val="bottom"/>
          </w:tcPr>
          <w:p w14:paraId="62A40BBE" w14:textId="77777777" w:rsidR="000C5642" w:rsidRDefault="000C5642" w:rsidP="00912C18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4A6350F7" w14:textId="77777777" w:rsidR="000C5642" w:rsidRDefault="000C5642" w:rsidP="00912C18">
            <w:r>
              <w:t xml:space="preserve">   23/8/19</w:t>
            </w:r>
          </w:p>
        </w:tc>
      </w:tr>
      <w:tr w:rsidR="000C5642" w:rsidRPr="0086110A" w14:paraId="07D7E7BB" w14:textId="77777777" w:rsidTr="00912C18">
        <w:trPr>
          <w:trHeight w:hRule="exact" w:val="792"/>
        </w:trPr>
        <w:tc>
          <w:tcPr>
            <w:tcW w:w="7056" w:type="dxa"/>
            <w:vAlign w:val="bottom"/>
          </w:tcPr>
          <w:p w14:paraId="4AD605B4" w14:textId="77777777" w:rsidR="000C5642" w:rsidRDefault="000C5642" w:rsidP="00912C18">
            <w:pPr>
              <w:pStyle w:val="ActionItems"/>
              <w:numPr>
                <w:ilvl w:val="0"/>
                <w:numId w:val="5"/>
              </w:numPr>
            </w:pPr>
            <w:r>
              <w:t>Finalize all documentation</w:t>
            </w:r>
          </w:p>
        </w:tc>
        <w:tc>
          <w:tcPr>
            <w:tcW w:w="2101" w:type="dxa"/>
            <w:vAlign w:val="bottom"/>
          </w:tcPr>
          <w:p w14:paraId="0FA5BA7D" w14:textId="77777777" w:rsidR="000C5642" w:rsidRDefault="000C5642" w:rsidP="00912C18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63EFF6B2" w14:textId="77777777" w:rsidR="000C5642" w:rsidRDefault="000C5642" w:rsidP="00912C18">
            <w:r>
              <w:t xml:space="preserve">   23/8/19</w:t>
            </w:r>
          </w:p>
        </w:tc>
      </w:tr>
    </w:tbl>
    <w:p w14:paraId="00E194FA" w14:textId="77777777" w:rsidR="000C5642" w:rsidRPr="00034147" w:rsidRDefault="000C5642" w:rsidP="000C5642">
      <w:pPr>
        <w:pStyle w:val="Heading2"/>
        <w:jc w:val="left"/>
        <w:rPr>
          <w:b w:val="0"/>
          <w:i w:val="0"/>
        </w:rPr>
      </w:pPr>
    </w:p>
    <w:p w14:paraId="691CFC75" w14:textId="77777777" w:rsidR="000C5642" w:rsidRDefault="000C5642" w:rsidP="000C5642">
      <w:pPr>
        <w:pStyle w:val="Heading2"/>
      </w:pPr>
      <w:r w:rsidRPr="0086110A">
        <w:t>Other Information</w:t>
      </w:r>
    </w:p>
    <w:p w14:paraId="180DF2D8" w14:textId="77777777" w:rsidR="000C5642" w:rsidRDefault="000C5642" w:rsidP="000C5642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6A29FB58" w14:textId="77777777" w:rsidR="000C5642" w:rsidRDefault="000C5642" w:rsidP="000C5642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679C459E" w14:textId="77777777" w:rsidR="000C5642" w:rsidRDefault="000C5642" w:rsidP="000C5642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7127B8C1" w14:textId="77777777" w:rsidR="000C5642" w:rsidRPr="008533BF" w:rsidRDefault="000C5642" w:rsidP="000C5642">
      <w:pPr>
        <w:pStyle w:val="ListParagraph"/>
        <w:rPr>
          <w:b/>
          <w:color w:val="FF0000"/>
          <w:u w:val="single"/>
        </w:rPr>
      </w:pPr>
    </w:p>
    <w:p w14:paraId="1BE7B5B5" w14:textId="77777777" w:rsidR="000C5642" w:rsidRDefault="000C5642" w:rsidP="000C5642">
      <w:pPr>
        <w:pStyle w:val="Heading4"/>
      </w:pPr>
      <w:r>
        <w:t>Special notes:</w:t>
      </w:r>
    </w:p>
    <w:p w14:paraId="2332A251" w14:textId="77777777" w:rsidR="000C5642" w:rsidRDefault="000C5642" w:rsidP="000C5642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1CE520D5" w14:textId="535CC28B" w:rsidR="000C5642" w:rsidRDefault="000C5642" w:rsidP="00EC48AD">
      <w:pPr>
        <w:ind w:firstLine="720"/>
      </w:pPr>
    </w:p>
    <w:p w14:paraId="28A0403D" w14:textId="26CD33A9" w:rsidR="009D1A65" w:rsidRDefault="009D1A65" w:rsidP="00EC48AD">
      <w:pPr>
        <w:ind w:firstLine="720"/>
      </w:pPr>
    </w:p>
    <w:p w14:paraId="2943A985" w14:textId="23CB25F7" w:rsidR="009D1A65" w:rsidRDefault="009D1A65" w:rsidP="00EC48AD">
      <w:pPr>
        <w:ind w:firstLine="720"/>
      </w:pPr>
    </w:p>
    <w:p w14:paraId="437C359E" w14:textId="0F21D3C8" w:rsidR="009D1A65" w:rsidRDefault="009D1A65" w:rsidP="00EC48AD">
      <w:pPr>
        <w:ind w:firstLine="720"/>
      </w:pPr>
    </w:p>
    <w:p w14:paraId="1FC649EB" w14:textId="150E80EF" w:rsidR="009D1A65" w:rsidRDefault="009D1A65" w:rsidP="00EC48AD">
      <w:pPr>
        <w:ind w:firstLine="720"/>
      </w:pPr>
    </w:p>
    <w:p w14:paraId="68750C04" w14:textId="6D5AE252" w:rsidR="009D1A65" w:rsidRDefault="009D1A65" w:rsidP="00EC48AD">
      <w:pPr>
        <w:ind w:firstLine="720"/>
      </w:pPr>
    </w:p>
    <w:p w14:paraId="52A96111" w14:textId="46FDBDFD" w:rsidR="009D1A65" w:rsidRDefault="009D1A65" w:rsidP="00EC48AD">
      <w:pPr>
        <w:ind w:firstLine="720"/>
      </w:pPr>
    </w:p>
    <w:p w14:paraId="0F6E7392" w14:textId="1B5467A8" w:rsidR="009D1A65" w:rsidRDefault="009D1A65" w:rsidP="00EC48AD">
      <w:pPr>
        <w:ind w:firstLine="720"/>
      </w:pPr>
    </w:p>
    <w:p w14:paraId="101953AD" w14:textId="36ABDDCE" w:rsidR="009D1A65" w:rsidRDefault="009D1A65" w:rsidP="00EC48AD">
      <w:pPr>
        <w:ind w:firstLine="720"/>
      </w:pPr>
    </w:p>
    <w:p w14:paraId="7A68E606" w14:textId="254D6B3E" w:rsidR="009D1A65" w:rsidRDefault="009D1A65" w:rsidP="00EC48AD">
      <w:pPr>
        <w:ind w:firstLine="720"/>
      </w:pPr>
    </w:p>
    <w:p w14:paraId="2617F521" w14:textId="0023B108" w:rsidR="009D1A65" w:rsidRDefault="009D1A65" w:rsidP="00EC48AD">
      <w:pPr>
        <w:ind w:firstLine="720"/>
      </w:pPr>
    </w:p>
    <w:p w14:paraId="744B42AA" w14:textId="06496DE5" w:rsidR="009D1A65" w:rsidRDefault="009D1A65" w:rsidP="00EC48AD">
      <w:pPr>
        <w:ind w:firstLine="720"/>
      </w:pPr>
    </w:p>
    <w:p w14:paraId="4A09AEE6" w14:textId="70879D0C" w:rsidR="009D1A65" w:rsidRDefault="009D1A65" w:rsidP="00EC48AD">
      <w:pPr>
        <w:ind w:firstLine="720"/>
      </w:pPr>
    </w:p>
    <w:p w14:paraId="1DA0B9FE" w14:textId="3A0BF6A7" w:rsidR="009D1A65" w:rsidRDefault="009D1A65" w:rsidP="00EC48AD">
      <w:pPr>
        <w:ind w:firstLine="720"/>
      </w:pPr>
    </w:p>
    <w:p w14:paraId="7802330A" w14:textId="076D06B0" w:rsidR="009D1A65" w:rsidRDefault="009D1A65" w:rsidP="00EC48AD">
      <w:pPr>
        <w:ind w:firstLine="720"/>
      </w:pPr>
    </w:p>
    <w:p w14:paraId="7CA651BF" w14:textId="139AF4FD" w:rsidR="009D1A65" w:rsidRDefault="009D1A65" w:rsidP="00EC48AD">
      <w:pPr>
        <w:ind w:firstLine="720"/>
      </w:pPr>
    </w:p>
    <w:p w14:paraId="3AB55744" w14:textId="59E19EDF" w:rsidR="009D1A65" w:rsidRDefault="009D1A65" w:rsidP="00EC48AD">
      <w:pPr>
        <w:ind w:firstLine="720"/>
      </w:pPr>
    </w:p>
    <w:p w14:paraId="3F98C2AE" w14:textId="627155BD" w:rsidR="009D1A65" w:rsidRDefault="009D1A65" w:rsidP="00EC48AD">
      <w:pPr>
        <w:ind w:firstLine="720"/>
      </w:pPr>
    </w:p>
    <w:p w14:paraId="30F32D45" w14:textId="7C1C8256" w:rsidR="009D1A65" w:rsidRDefault="009D1A65" w:rsidP="00EC48AD">
      <w:pPr>
        <w:ind w:firstLine="720"/>
      </w:pPr>
    </w:p>
    <w:p w14:paraId="6CC10803" w14:textId="445D5526" w:rsidR="009D1A65" w:rsidRDefault="009D1A65" w:rsidP="00EC48AD">
      <w:pPr>
        <w:ind w:firstLine="720"/>
      </w:pPr>
    </w:p>
    <w:p w14:paraId="4B986899" w14:textId="30F18E99" w:rsidR="009D1A65" w:rsidRDefault="009D1A65" w:rsidP="00EC48AD">
      <w:pPr>
        <w:ind w:firstLine="720"/>
      </w:pPr>
    </w:p>
    <w:p w14:paraId="3DF85554" w14:textId="7AEE57DF" w:rsidR="009D1A65" w:rsidRDefault="009D1A65" w:rsidP="00EC48AD">
      <w:pPr>
        <w:ind w:firstLine="720"/>
      </w:pPr>
    </w:p>
    <w:p w14:paraId="24ADF67B" w14:textId="40D598E3" w:rsidR="009D1A65" w:rsidRDefault="009D1A65" w:rsidP="00EC48AD">
      <w:pPr>
        <w:ind w:firstLine="720"/>
      </w:pPr>
    </w:p>
    <w:p w14:paraId="5D570BE3" w14:textId="6F6FF1FB" w:rsidR="009D1A65" w:rsidRDefault="009D1A65" w:rsidP="00EC48AD">
      <w:pPr>
        <w:ind w:firstLine="720"/>
      </w:pPr>
    </w:p>
    <w:p w14:paraId="34A32751" w14:textId="72280F16" w:rsidR="009D1A65" w:rsidRDefault="009D1A65" w:rsidP="00EC48AD">
      <w:pPr>
        <w:ind w:firstLine="720"/>
      </w:pPr>
    </w:p>
    <w:p w14:paraId="05D7B5D5" w14:textId="3F676327" w:rsidR="009D1A65" w:rsidRDefault="009D1A65" w:rsidP="00EC48AD">
      <w:pPr>
        <w:ind w:firstLine="720"/>
      </w:pPr>
    </w:p>
    <w:p w14:paraId="7C53A089" w14:textId="2F42B203" w:rsidR="009D1A65" w:rsidRDefault="009D1A65" w:rsidP="00EC48AD">
      <w:pPr>
        <w:ind w:firstLine="720"/>
      </w:pPr>
    </w:p>
    <w:p w14:paraId="2CB3FBE0" w14:textId="0FD2919A" w:rsidR="009D1A65" w:rsidRDefault="009D1A65" w:rsidP="00EC48AD">
      <w:pPr>
        <w:ind w:firstLine="720"/>
      </w:pPr>
    </w:p>
    <w:p w14:paraId="1C287087" w14:textId="5671ABA1" w:rsidR="009D1A65" w:rsidRDefault="009D1A65" w:rsidP="00EC48AD">
      <w:pPr>
        <w:ind w:firstLine="720"/>
      </w:pPr>
    </w:p>
    <w:p w14:paraId="61D22F5B" w14:textId="576F972A" w:rsidR="009D1A65" w:rsidRDefault="009D1A65" w:rsidP="00EC48AD">
      <w:pPr>
        <w:ind w:firstLine="720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9D1A65" w14:paraId="7E49169D" w14:textId="77777777" w:rsidTr="0087178B">
        <w:tc>
          <w:tcPr>
            <w:tcW w:w="5122" w:type="dxa"/>
          </w:tcPr>
          <w:p w14:paraId="718BC25C" w14:textId="77777777" w:rsidR="009D1A65" w:rsidRDefault="009D1A65" w:rsidP="0087178B">
            <w:pPr>
              <w:pStyle w:val="Heading1"/>
            </w:pPr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9D1A65" w14:paraId="7C69B3CF" w14:textId="77777777" w:rsidTr="0087178B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70699227"/>
                  <w:placeholder>
                    <w:docPart w:val="8C60524BAEA242EFB782BF4FBA7D2776"/>
                  </w:placeholder>
                  <w:date w:fullDate="2019-08-24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19AC273B" w14:textId="77777777" w:rsidR="009D1A65" w:rsidRDefault="009D1A65" w:rsidP="0087178B">
                      <w:pPr>
                        <w:pStyle w:val="MeetingInformation"/>
                        <w:jc w:val="left"/>
                      </w:pPr>
                      <w:r>
                        <w:t>August 24, 2019</w:t>
                      </w:r>
                    </w:p>
                  </w:tc>
                </w:sdtContent>
              </w:sdt>
            </w:tr>
            <w:tr w:rsidR="009D1A65" w14:paraId="4644D107" w14:textId="77777777" w:rsidTr="0087178B">
              <w:trPr>
                <w:cantSplit/>
                <w:trHeight w:val="360"/>
              </w:trPr>
              <w:tc>
                <w:tcPr>
                  <w:tcW w:w="4989" w:type="dxa"/>
                </w:tcPr>
                <w:p w14:paraId="7E2400EF" w14:textId="77777777" w:rsidR="009D1A65" w:rsidRDefault="009D1A65" w:rsidP="0087178B">
                  <w:pPr>
                    <w:pStyle w:val="MeetingInformation"/>
                    <w:jc w:val="left"/>
                  </w:pPr>
                  <w:r>
                    <w:t>10:00 AM – 2:00 PM</w:t>
                  </w:r>
                </w:p>
              </w:tc>
            </w:tr>
            <w:tr w:rsidR="009D1A65" w14:paraId="676AB63D" w14:textId="77777777" w:rsidTr="0087178B">
              <w:trPr>
                <w:cantSplit/>
                <w:trHeight w:val="360"/>
              </w:trPr>
              <w:tc>
                <w:tcPr>
                  <w:tcW w:w="4989" w:type="dxa"/>
                </w:tcPr>
                <w:p w14:paraId="5913CB4A" w14:textId="77777777" w:rsidR="009D1A65" w:rsidRDefault="009D1A65" w:rsidP="0087178B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03DE32A2" w14:textId="77777777" w:rsidR="009D1A65" w:rsidRDefault="009D1A65" w:rsidP="0087178B"/>
        </w:tc>
      </w:tr>
    </w:tbl>
    <w:p w14:paraId="54F573DA" w14:textId="77777777" w:rsidR="009D1A65" w:rsidRDefault="009D1A65" w:rsidP="009D1A65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9D1A65" w:rsidRPr="0086110A" w14:paraId="48EE2F7F" w14:textId="77777777" w:rsidTr="0087178B">
        <w:trPr>
          <w:trHeight w:hRule="exact" w:val="360"/>
        </w:trPr>
        <w:tc>
          <w:tcPr>
            <w:tcW w:w="1753" w:type="dxa"/>
            <w:vAlign w:val="bottom"/>
          </w:tcPr>
          <w:p w14:paraId="676A64E9" w14:textId="77777777" w:rsidR="009D1A65" w:rsidRPr="0086110A" w:rsidRDefault="009D1A65" w:rsidP="0087178B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77AE1C01" w14:textId="77777777" w:rsidR="009D1A65" w:rsidRPr="0086110A" w:rsidRDefault="009D1A65" w:rsidP="0087178B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6D7538A3" w14:textId="77777777" w:rsidR="009D1A65" w:rsidRPr="0086110A" w:rsidRDefault="009D1A65" w:rsidP="0087178B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0AC32B" w14:textId="77777777" w:rsidR="009D1A65" w:rsidRPr="005F3DF9" w:rsidRDefault="009D1A65" w:rsidP="0087178B">
            <w:pPr>
              <w:ind w:left="37"/>
              <w:rPr>
                <w:lang w:val="en-SG"/>
              </w:rPr>
            </w:pPr>
            <w:r>
              <w:t>FYP Discussion 12</w:t>
            </w:r>
          </w:p>
        </w:tc>
      </w:tr>
      <w:tr w:rsidR="009D1A65" w:rsidRPr="0086110A" w14:paraId="491C6802" w14:textId="77777777" w:rsidTr="0087178B">
        <w:trPr>
          <w:trHeight w:hRule="exact" w:val="360"/>
        </w:trPr>
        <w:tc>
          <w:tcPr>
            <w:tcW w:w="1753" w:type="dxa"/>
            <w:vAlign w:val="bottom"/>
          </w:tcPr>
          <w:p w14:paraId="74A10409" w14:textId="77777777" w:rsidR="009D1A65" w:rsidRPr="0086110A" w:rsidRDefault="009D1A65" w:rsidP="0087178B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6024B27F" w14:textId="77777777" w:rsidR="009D1A65" w:rsidRPr="0086110A" w:rsidRDefault="009D1A65" w:rsidP="0087178B">
            <w:r>
              <w:t>Wilson</w:t>
            </w:r>
          </w:p>
        </w:tc>
        <w:tc>
          <w:tcPr>
            <w:tcW w:w="1779" w:type="dxa"/>
            <w:vAlign w:val="bottom"/>
          </w:tcPr>
          <w:p w14:paraId="7AE09B42" w14:textId="77777777" w:rsidR="009D1A65" w:rsidRPr="0086110A" w:rsidRDefault="009D1A65" w:rsidP="0087178B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15B12D1D" w14:textId="77777777" w:rsidR="009D1A65" w:rsidRPr="0086110A" w:rsidRDefault="009D1A65" w:rsidP="0087178B">
            <w:r>
              <w:t>Alvin</w:t>
            </w:r>
          </w:p>
        </w:tc>
      </w:tr>
      <w:tr w:rsidR="009D1A65" w:rsidRPr="0086110A" w14:paraId="21D8210B" w14:textId="77777777" w:rsidTr="0087178B">
        <w:trPr>
          <w:trHeight w:hRule="exact" w:val="360"/>
        </w:trPr>
        <w:tc>
          <w:tcPr>
            <w:tcW w:w="1753" w:type="dxa"/>
            <w:vAlign w:val="bottom"/>
          </w:tcPr>
          <w:p w14:paraId="61CEF096" w14:textId="77777777" w:rsidR="009D1A65" w:rsidRPr="0086110A" w:rsidRDefault="009D1A65" w:rsidP="0087178B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5AF09EDB" w14:textId="77777777" w:rsidR="009D1A65" w:rsidRPr="0086110A" w:rsidRDefault="009D1A65" w:rsidP="0087178B">
            <w:r>
              <w:t>Alvin</w:t>
            </w:r>
          </w:p>
        </w:tc>
        <w:tc>
          <w:tcPr>
            <w:tcW w:w="1779" w:type="dxa"/>
            <w:vAlign w:val="bottom"/>
          </w:tcPr>
          <w:p w14:paraId="5C0B14C5" w14:textId="77777777" w:rsidR="009D1A65" w:rsidRPr="0086110A" w:rsidRDefault="009D1A65" w:rsidP="0087178B"/>
        </w:tc>
        <w:tc>
          <w:tcPr>
            <w:tcW w:w="3315" w:type="dxa"/>
            <w:vAlign w:val="bottom"/>
          </w:tcPr>
          <w:p w14:paraId="3028A1E8" w14:textId="77777777" w:rsidR="009D1A65" w:rsidRPr="0086110A" w:rsidRDefault="009D1A65" w:rsidP="0087178B"/>
        </w:tc>
      </w:tr>
    </w:tbl>
    <w:p w14:paraId="7B785BB7" w14:textId="77777777" w:rsidR="009D1A65" w:rsidRDefault="009D1A65" w:rsidP="009D1A65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9D1A65" w:rsidRPr="0086110A" w14:paraId="1BAE6229" w14:textId="77777777" w:rsidTr="0087178B">
        <w:trPr>
          <w:trHeight w:hRule="exact" w:val="535"/>
        </w:trPr>
        <w:tc>
          <w:tcPr>
            <w:tcW w:w="1980" w:type="dxa"/>
            <w:vAlign w:val="bottom"/>
          </w:tcPr>
          <w:p w14:paraId="53636893" w14:textId="77777777" w:rsidR="009D1A65" w:rsidRPr="0086110A" w:rsidRDefault="009D1A65" w:rsidP="0087178B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27AFBB3A" w14:textId="77777777" w:rsidR="009D1A65" w:rsidRPr="0086110A" w:rsidRDefault="009D1A65" w:rsidP="0087178B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9D1A65" w:rsidRPr="0086110A" w14:paraId="015F54E1" w14:textId="77777777" w:rsidTr="0087178B">
        <w:trPr>
          <w:trHeight w:hRule="exact" w:val="583"/>
        </w:trPr>
        <w:tc>
          <w:tcPr>
            <w:tcW w:w="1980" w:type="dxa"/>
            <w:vAlign w:val="bottom"/>
          </w:tcPr>
          <w:p w14:paraId="0BF87A51" w14:textId="77777777" w:rsidR="009D1A65" w:rsidRPr="0086110A" w:rsidRDefault="009D1A65" w:rsidP="0087178B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56792A79" w14:textId="77777777" w:rsidR="009D1A65" w:rsidRPr="0086110A" w:rsidRDefault="009D1A65" w:rsidP="0087178B">
            <w:r>
              <w:t>-</w:t>
            </w:r>
          </w:p>
        </w:tc>
      </w:tr>
      <w:tr w:rsidR="009D1A65" w:rsidRPr="0086110A" w14:paraId="3C455A80" w14:textId="77777777" w:rsidTr="0087178B">
        <w:trPr>
          <w:trHeight w:hRule="exact" w:val="360"/>
        </w:trPr>
        <w:tc>
          <w:tcPr>
            <w:tcW w:w="1980" w:type="dxa"/>
            <w:vAlign w:val="bottom"/>
          </w:tcPr>
          <w:p w14:paraId="4147E4F3" w14:textId="77777777" w:rsidR="009D1A65" w:rsidRPr="0086110A" w:rsidRDefault="009D1A65" w:rsidP="0087178B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7E27145E" w14:textId="77777777" w:rsidR="009D1A65" w:rsidRPr="0086110A" w:rsidRDefault="009D1A65" w:rsidP="0087178B">
            <w:r>
              <w:t>-</w:t>
            </w:r>
          </w:p>
        </w:tc>
      </w:tr>
      <w:tr w:rsidR="009D1A65" w:rsidRPr="0086110A" w14:paraId="572B59A7" w14:textId="77777777" w:rsidTr="0087178B">
        <w:trPr>
          <w:trHeight w:hRule="exact" w:val="360"/>
        </w:trPr>
        <w:tc>
          <w:tcPr>
            <w:tcW w:w="1980" w:type="dxa"/>
            <w:vAlign w:val="bottom"/>
          </w:tcPr>
          <w:p w14:paraId="4BADC02F" w14:textId="77777777" w:rsidR="009D1A65" w:rsidRPr="0086110A" w:rsidRDefault="009D1A65" w:rsidP="0087178B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63B2A330" w14:textId="77777777" w:rsidR="009D1A65" w:rsidRPr="0086110A" w:rsidRDefault="009D1A65" w:rsidP="0087178B">
            <w:r>
              <w:t>Notebook / Laptop /Stationery /Android based smartphone</w:t>
            </w:r>
          </w:p>
        </w:tc>
      </w:tr>
    </w:tbl>
    <w:p w14:paraId="351B471E" w14:textId="77777777" w:rsidR="009D1A65" w:rsidRDefault="009D1A65" w:rsidP="009D1A65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9D1A65" w:rsidRPr="0086110A" w14:paraId="5913615E" w14:textId="77777777" w:rsidTr="0087178B">
        <w:trPr>
          <w:trHeight w:hRule="exact" w:val="360"/>
        </w:trPr>
        <w:tc>
          <w:tcPr>
            <w:tcW w:w="1310" w:type="dxa"/>
            <w:vAlign w:val="bottom"/>
          </w:tcPr>
          <w:p w14:paraId="72840F81" w14:textId="77777777" w:rsidR="009D1A65" w:rsidRPr="0086110A" w:rsidRDefault="009D1A65" w:rsidP="0087178B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5211" w:type="dxa"/>
            <w:vAlign w:val="bottom"/>
          </w:tcPr>
          <w:p w14:paraId="4F53BE40" w14:textId="77777777" w:rsidR="009D1A65" w:rsidRPr="0086110A" w:rsidRDefault="009D1A65" w:rsidP="0087178B">
            <w:r>
              <w:t>Review of website, database and documents</w:t>
            </w:r>
          </w:p>
        </w:tc>
        <w:tc>
          <w:tcPr>
            <w:tcW w:w="1082" w:type="dxa"/>
            <w:vAlign w:val="bottom"/>
          </w:tcPr>
          <w:p w14:paraId="5AB676CA" w14:textId="77777777" w:rsidR="009D1A65" w:rsidRPr="0086110A" w:rsidRDefault="009D1A65" w:rsidP="0087178B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4F7FF8C" w14:textId="77777777" w:rsidR="009D1A65" w:rsidRPr="0086110A" w:rsidRDefault="009D1A65" w:rsidP="0087178B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78B463D" w14:textId="77777777" w:rsidR="009D1A65" w:rsidRDefault="009D1A65" w:rsidP="009D1A65">
      <w:pPr>
        <w:pStyle w:val="Heading4"/>
      </w:pPr>
      <w:r w:rsidRPr="00A50AD9">
        <w:t>Discussion</w:t>
      </w:r>
      <w:r>
        <w:t>:</w:t>
      </w:r>
    </w:p>
    <w:p w14:paraId="15126C01" w14:textId="77777777" w:rsidR="009D1A65" w:rsidRDefault="009D1A65" w:rsidP="009D1A65">
      <w:pPr>
        <w:pStyle w:val="ListParagraph"/>
        <w:numPr>
          <w:ilvl w:val="0"/>
          <w:numId w:val="2"/>
        </w:numPr>
      </w:pPr>
      <w:r>
        <w:t>Review and update of website, database and documents</w:t>
      </w:r>
    </w:p>
    <w:p w14:paraId="7EC60DAB" w14:textId="77777777" w:rsidR="009D1A65" w:rsidRDefault="009D1A65" w:rsidP="009D1A65">
      <w:pPr>
        <w:pStyle w:val="Heading4"/>
      </w:pPr>
      <w:r>
        <w:t>Conclusions:</w:t>
      </w:r>
    </w:p>
    <w:p w14:paraId="0F0758E1" w14:textId="77777777" w:rsidR="009D1A65" w:rsidRDefault="009D1A65" w:rsidP="009D1A65">
      <w:pPr>
        <w:pStyle w:val="ListParagraph"/>
        <w:numPr>
          <w:ilvl w:val="0"/>
          <w:numId w:val="8"/>
        </w:numPr>
      </w:pPr>
      <w:r>
        <w:t>To update website and database, upload essential items</w:t>
      </w:r>
    </w:p>
    <w:p w14:paraId="27E957AD" w14:textId="77777777" w:rsidR="009D1A65" w:rsidRDefault="009D1A65" w:rsidP="009D1A65">
      <w:pPr>
        <w:pStyle w:val="ListParagraph"/>
        <w:numPr>
          <w:ilvl w:val="0"/>
          <w:numId w:val="8"/>
        </w:numPr>
      </w:pPr>
      <w:r>
        <w:t>Improve design of website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9D1A65" w:rsidRPr="004E7C34" w14:paraId="4A67E0C6" w14:textId="77777777" w:rsidTr="0087178B">
        <w:trPr>
          <w:trHeight w:hRule="exact" w:val="390"/>
        </w:trPr>
        <w:tc>
          <w:tcPr>
            <w:tcW w:w="6675" w:type="dxa"/>
            <w:vAlign w:val="bottom"/>
          </w:tcPr>
          <w:p w14:paraId="3DD55A92" w14:textId="77777777" w:rsidR="009D1A65" w:rsidRPr="004E7C34" w:rsidRDefault="009D1A65" w:rsidP="0087178B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3D005AE5" w14:textId="77777777" w:rsidR="009D1A65" w:rsidRPr="004E7C34" w:rsidRDefault="009D1A65" w:rsidP="0087178B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51ABE473" w14:textId="77777777" w:rsidR="009D1A65" w:rsidRPr="004E7C34" w:rsidRDefault="009D1A65" w:rsidP="0087178B">
            <w:pPr>
              <w:pStyle w:val="Heading3"/>
            </w:pPr>
            <w:r w:rsidRPr="004E7C34">
              <w:t>Deadline</w:t>
            </w:r>
          </w:p>
        </w:tc>
      </w:tr>
      <w:tr w:rsidR="009D1A65" w:rsidRPr="0086110A" w14:paraId="72C55525" w14:textId="77777777" w:rsidTr="0087178B">
        <w:trPr>
          <w:trHeight w:hRule="exact" w:val="644"/>
        </w:trPr>
        <w:tc>
          <w:tcPr>
            <w:tcW w:w="6675" w:type="dxa"/>
            <w:vAlign w:val="bottom"/>
          </w:tcPr>
          <w:p w14:paraId="0E26F356" w14:textId="77777777" w:rsidR="009D1A65" w:rsidRPr="004E7C34" w:rsidRDefault="009D1A65" w:rsidP="0087178B">
            <w:pPr>
              <w:pStyle w:val="ActionItems"/>
              <w:numPr>
                <w:ilvl w:val="0"/>
                <w:numId w:val="5"/>
              </w:numPr>
            </w:pPr>
            <w:r>
              <w:t>Upload all updated documents to website and database, improve design of website</w:t>
            </w:r>
          </w:p>
        </w:tc>
        <w:tc>
          <w:tcPr>
            <w:tcW w:w="1987" w:type="dxa"/>
            <w:vAlign w:val="bottom"/>
          </w:tcPr>
          <w:p w14:paraId="0751D0D6" w14:textId="77777777" w:rsidR="009D1A65" w:rsidRPr="0086110A" w:rsidRDefault="009D1A65" w:rsidP="0087178B">
            <w:r w:rsidRPr="004E7C34">
              <w:t xml:space="preserve">   </w:t>
            </w:r>
            <w:r>
              <w:t xml:space="preserve">           Alvin</w:t>
            </w:r>
          </w:p>
        </w:tc>
        <w:tc>
          <w:tcPr>
            <w:tcW w:w="1562" w:type="dxa"/>
            <w:vAlign w:val="bottom"/>
          </w:tcPr>
          <w:p w14:paraId="68C543C2" w14:textId="77777777" w:rsidR="009D1A65" w:rsidRPr="0086110A" w:rsidRDefault="009D1A65" w:rsidP="0087178B">
            <w:r>
              <w:t xml:space="preserve"> 27/8/19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9D1A65" w:rsidRPr="0086110A" w14:paraId="1C8AF6BA" w14:textId="77777777" w:rsidTr="0087178B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17606D52" w14:textId="77777777" w:rsidR="009D1A65" w:rsidRPr="00AA7637" w:rsidRDefault="009D1A65" w:rsidP="0087178B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694EA672" w14:textId="77777777" w:rsidR="009D1A65" w:rsidRPr="0086110A" w:rsidRDefault="009D1A65" w:rsidP="0087178B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09546472" w14:textId="77777777" w:rsidR="009D1A65" w:rsidRPr="0086110A" w:rsidRDefault="009D1A65" w:rsidP="0087178B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059E14A7" w14:textId="77777777" w:rsidR="009D1A65" w:rsidRPr="0086110A" w:rsidRDefault="009D1A65" w:rsidP="0087178B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1A280FEB" w14:textId="77777777" w:rsidR="009D1A65" w:rsidRDefault="009D1A65" w:rsidP="009D1A65"/>
    <w:p w14:paraId="0DF775C1" w14:textId="77777777" w:rsidR="009D1A65" w:rsidRDefault="009D1A65" w:rsidP="009D1A65">
      <w:pPr>
        <w:pStyle w:val="Heading4"/>
      </w:pPr>
      <w:r>
        <w:t xml:space="preserve">Discussion: </w:t>
      </w:r>
    </w:p>
    <w:p w14:paraId="696D163F" w14:textId="77777777" w:rsidR="009D1A65" w:rsidRDefault="009D1A65" w:rsidP="009D1A65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18FB6461" w14:textId="77777777" w:rsidR="009D1A65" w:rsidRDefault="009D1A65" w:rsidP="009D1A65"/>
    <w:p w14:paraId="7F468984" w14:textId="77777777" w:rsidR="009D1A65" w:rsidRDefault="009D1A65" w:rsidP="009D1A65">
      <w:pPr>
        <w:pStyle w:val="Heading4"/>
      </w:pPr>
      <w:r>
        <w:t>Conclusions:</w:t>
      </w:r>
    </w:p>
    <w:p w14:paraId="50169A91" w14:textId="77777777" w:rsidR="009D1A65" w:rsidRPr="00CA72B8" w:rsidRDefault="009D1A65" w:rsidP="009D1A65">
      <w:pPr>
        <w:pStyle w:val="ListParagraph"/>
        <w:numPr>
          <w:ilvl w:val="0"/>
          <w:numId w:val="4"/>
        </w:numPr>
      </w:pPr>
      <w:r>
        <w:t>Each member to perform all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D1A65" w:rsidRPr="0086110A" w14:paraId="3797DBD0" w14:textId="77777777" w:rsidTr="0087178B">
        <w:trPr>
          <w:trHeight w:hRule="exact" w:val="644"/>
        </w:trPr>
        <w:tc>
          <w:tcPr>
            <w:tcW w:w="7056" w:type="dxa"/>
            <w:vAlign w:val="bottom"/>
          </w:tcPr>
          <w:p w14:paraId="0E349235" w14:textId="77777777" w:rsidR="009D1A65" w:rsidRPr="0086110A" w:rsidRDefault="009D1A65" w:rsidP="0087178B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11D9B374" w14:textId="77777777" w:rsidR="009D1A65" w:rsidRPr="0086110A" w:rsidRDefault="009D1A65" w:rsidP="0087178B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67C62575" w14:textId="77777777" w:rsidR="009D1A65" w:rsidRPr="0086110A" w:rsidRDefault="009D1A65" w:rsidP="0087178B">
            <w:pPr>
              <w:pStyle w:val="Heading3"/>
            </w:pPr>
            <w:r w:rsidRPr="0086110A">
              <w:t>Deadline</w:t>
            </w:r>
          </w:p>
        </w:tc>
      </w:tr>
      <w:tr w:rsidR="009D1A65" w:rsidRPr="0086110A" w14:paraId="5D4F523D" w14:textId="77777777" w:rsidTr="0087178B">
        <w:trPr>
          <w:trHeight w:hRule="exact" w:val="792"/>
        </w:trPr>
        <w:tc>
          <w:tcPr>
            <w:tcW w:w="7056" w:type="dxa"/>
            <w:vAlign w:val="bottom"/>
          </w:tcPr>
          <w:p w14:paraId="57D87A07" w14:textId="77777777" w:rsidR="009D1A65" w:rsidRDefault="009D1A65" w:rsidP="0087178B">
            <w:pPr>
              <w:pStyle w:val="ActionItems"/>
              <w:numPr>
                <w:ilvl w:val="0"/>
                <w:numId w:val="5"/>
              </w:numPr>
            </w:pPr>
            <w:r>
              <w:t>Improve program UI</w:t>
            </w:r>
          </w:p>
        </w:tc>
        <w:tc>
          <w:tcPr>
            <w:tcW w:w="2101" w:type="dxa"/>
            <w:vAlign w:val="bottom"/>
          </w:tcPr>
          <w:p w14:paraId="26CE329D" w14:textId="77777777" w:rsidR="009D1A65" w:rsidRDefault="009D1A65" w:rsidP="0087178B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4F78833B" w14:textId="77777777" w:rsidR="009D1A65" w:rsidRDefault="009D1A65" w:rsidP="0087178B">
            <w:r>
              <w:t xml:space="preserve">   27/8/19</w:t>
            </w:r>
          </w:p>
        </w:tc>
      </w:tr>
      <w:tr w:rsidR="009D1A65" w:rsidRPr="0086110A" w14:paraId="61725DEC" w14:textId="77777777" w:rsidTr="0087178B">
        <w:trPr>
          <w:trHeight w:hRule="exact" w:val="792"/>
        </w:trPr>
        <w:tc>
          <w:tcPr>
            <w:tcW w:w="7056" w:type="dxa"/>
            <w:vAlign w:val="bottom"/>
          </w:tcPr>
          <w:p w14:paraId="4712C5E7" w14:textId="77777777" w:rsidR="009D1A65" w:rsidRDefault="009D1A65" w:rsidP="0087178B">
            <w:pPr>
              <w:pStyle w:val="ActionItems"/>
              <w:numPr>
                <w:ilvl w:val="0"/>
                <w:numId w:val="5"/>
              </w:numPr>
            </w:pPr>
            <w:r>
              <w:t>Finalize all documentation and upload to website and database</w:t>
            </w:r>
          </w:p>
        </w:tc>
        <w:tc>
          <w:tcPr>
            <w:tcW w:w="2101" w:type="dxa"/>
            <w:vAlign w:val="bottom"/>
          </w:tcPr>
          <w:p w14:paraId="363EFD4B" w14:textId="77777777" w:rsidR="009D1A65" w:rsidRDefault="009D1A65" w:rsidP="0087178B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2987FFF0" w14:textId="77777777" w:rsidR="009D1A65" w:rsidRDefault="009D1A65" w:rsidP="0087178B">
            <w:r>
              <w:t xml:space="preserve">   27/8/19</w:t>
            </w:r>
          </w:p>
        </w:tc>
      </w:tr>
    </w:tbl>
    <w:p w14:paraId="7B8A085D" w14:textId="77777777" w:rsidR="009D1A65" w:rsidRPr="00034147" w:rsidRDefault="009D1A65" w:rsidP="009D1A65">
      <w:pPr>
        <w:pStyle w:val="Heading2"/>
        <w:jc w:val="left"/>
        <w:rPr>
          <w:b w:val="0"/>
          <w:i w:val="0"/>
        </w:rPr>
      </w:pPr>
    </w:p>
    <w:p w14:paraId="796FCB9F" w14:textId="77777777" w:rsidR="009D1A65" w:rsidRDefault="009D1A65" w:rsidP="009D1A65">
      <w:pPr>
        <w:pStyle w:val="Heading2"/>
      </w:pPr>
      <w:r w:rsidRPr="0086110A">
        <w:t>Other Information</w:t>
      </w:r>
    </w:p>
    <w:p w14:paraId="50E38C12" w14:textId="77777777" w:rsidR="009D1A65" w:rsidRDefault="009D1A65" w:rsidP="009D1A65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4816B60" w14:textId="77777777" w:rsidR="009D1A65" w:rsidRDefault="009D1A65" w:rsidP="009D1A65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34011DBD" w14:textId="77777777" w:rsidR="009D1A65" w:rsidRDefault="009D1A65" w:rsidP="009D1A65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29DEA9AA" w14:textId="77777777" w:rsidR="009D1A65" w:rsidRPr="008533BF" w:rsidRDefault="009D1A65" w:rsidP="009D1A65">
      <w:pPr>
        <w:pStyle w:val="ListParagraph"/>
        <w:rPr>
          <w:b/>
          <w:color w:val="FF0000"/>
          <w:u w:val="single"/>
        </w:rPr>
      </w:pPr>
    </w:p>
    <w:p w14:paraId="5E1F959B" w14:textId="77777777" w:rsidR="009D1A65" w:rsidRDefault="009D1A65" w:rsidP="009D1A65">
      <w:pPr>
        <w:pStyle w:val="Heading4"/>
      </w:pPr>
      <w:r>
        <w:t>Special notes:</w:t>
      </w:r>
    </w:p>
    <w:p w14:paraId="7CBB33A5" w14:textId="36C87D49" w:rsidR="009D1A65" w:rsidRDefault="009D1A65" w:rsidP="009D1A65">
      <w:pPr>
        <w:pStyle w:val="ListParagraph"/>
        <w:numPr>
          <w:ilvl w:val="0"/>
          <w:numId w:val="3"/>
        </w:numPr>
      </w:pPr>
      <w:r>
        <w:t>Minutes is to be shared amongst team members</w:t>
      </w:r>
    </w:p>
    <w:p w14:paraId="447B31B6" w14:textId="609948D5" w:rsidR="008E7474" w:rsidRDefault="008E7474" w:rsidP="008E7474"/>
    <w:p w14:paraId="738BEBA4" w14:textId="59DBF1BB" w:rsidR="008E7474" w:rsidRDefault="008E7474" w:rsidP="008E7474"/>
    <w:p w14:paraId="65D57636" w14:textId="4924E94E" w:rsidR="008E7474" w:rsidRDefault="008E7474" w:rsidP="008E7474"/>
    <w:p w14:paraId="2817408F" w14:textId="1F148505" w:rsidR="008E7474" w:rsidRDefault="008E7474" w:rsidP="008E7474"/>
    <w:p w14:paraId="713FC6D6" w14:textId="36BBFE86" w:rsidR="008E7474" w:rsidRDefault="008E7474" w:rsidP="008E7474"/>
    <w:p w14:paraId="65201B0B" w14:textId="1BBA4FF6" w:rsidR="008E7474" w:rsidRDefault="008E7474" w:rsidP="008E7474"/>
    <w:p w14:paraId="559A5779" w14:textId="1D1AA542" w:rsidR="008E7474" w:rsidRDefault="008E7474" w:rsidP="008E7474"/>
    <w:p w14:paraId="2242A8D3" w14:textId="725363F1" w:rsidR="008E7474" w:rsidRDefault="008E7474" w:rsidP="008E7474"/>
    <w:p w14:paraId="042E04B9" w14:textId="7477DD88" w:rsidR="008E7474" w:rsidRDefault="008E7474" w:rsidP="008E7474"/>
    <w:p w14:paraId="357AB0AE" w14:textId="3ED8C9DE" w:rsidR="008E7474" w:rsidRDefault="008E7474" w:rsidP="008E7474"/>
    <w:p w14:paraId="1DC52E81" w14:textId="3095D113" w:rsidR="008E7474" w:rsidRDefault="008E7474" w:rsidP="008E7474"/>
    <w:p w14:paraId="7E8280F1" w14:textId="6F99A2D8" w:rsidR="008E7474" w:rsidRDefault="008E7474" w:rsidP="008E7474"/>
    <w:p w14:paraId="74093E10" w14:textId="219EE6EC" w:rsidR="008E7474" w:rsidRDefault="008E7474" w:rsidP="008E7474"/>
    <w:p w14:paraId="680DAFFE" w14:textId="70258F51" w:rsidR="008E7474" w:rsidRDefault="008E7474" w:rsidP="008E7474"/>
    <w:p w14:paraId="6BF813C7" w14:textId="271BB527" w:rsidR="008E7474" w:rsidRDefault="008E7474" w:rsidP="008E7474"/>
    <w:p w14:paraId="6D015662" w14:textId="675BD6CC" w:rsidR="008E7474" w:rsidRDefault="008E7474" w:rsidP="008E7474"/>
    <w:p w14:paraId="494C5136" w14:textId="0FD45D30" w:rsidR="008E7474" w:rsidRDefault="008E7474" w:rsidP="008E7474"/>
    <w:p w14:paraId="6107A25F" w14:textId="7CED0F98" w:rsidR="008E7474" w:rsidRDefault="008E7474" w:rsidP="008E7474"/>
    <w:p w14:paraId="2D7C2871" w14:textId="0F283206" w:rsidR="008E7474" w:rsidRDefault="008E7474" w:rsidP="008E7474"/>
    <w:p w14:paraId="1413C1C9" w14:textId="54FDF8EF" w:rsidR="008E7474" w:rsidRDefault="008E7474" w:rsidP="008E7474"/>
    <w:p w14:paraId="2E43DC84" w14:textId="7C6F78CF" w:rsidR="008E7474" w:rsidRDefault="008E7474" w:rsidP="008E7474"/>
    <w:p w14:paraId="5B7A9AA1" w14:textId="098AEF07" w:rsidR="008E7474" w:rsidRDefault="008E7474" w:rsidP="008E7474"/>
    <w:p w14:paraId="32009F88" w14:textId="5CF502E4" w:rsidR="008E7474" w:rsidRDefault="008E7474" w:rsidP="008E7474"/>
    <w:p w14:paraId="3E7CC08A" w14:textId="52F3548F" w:rsidR="008E7474" w:rsidRDefault="008E7474" w:rsidP="008E7474"/>
    <w:p w14:paraId="5BFFD767" w14:textId="00F76203" w:rsidR="008E7474" w:rsidRDefault="008E7474" w:rsidP="008E7474"/>
    <w:p w14:paraId="2D77CD88" w14:textId="681495F9" w:rsidR="008E7474" w:rsidRDefault="008E7474" w:rsidP="008E7474"/>
    <w:p w14:paraId="78CA664E" w14:textId="07C3B5A0" w:rsidR="008E7474" w:rsidRDefault="008E7474" w:rsidP="008E7474"/>
    <w:p w14:paraId="7A1B7531" w14:textId="0A6BD03D" w:rsidR="008E7474" w:rsidRDefault="008E7474" w:rsidP="008E7474"/>
    <w:p w14:paraId="65207C50" w14:textId="2A4E0632" w:rsidR="008E7474" w:rsidRDefault="008E7474" w:rsidP="008E7474"/>
    <w:p w14:paraId="0E506CAE" w14:textId="3E6611BF" w:rsidR="008E7474" w:rsidRDefault="008E7474" w:rsidP="008E7474"/>
    <w:p w14:paraId="6CC3B19D" w14:textId="2A81BD16" w:rsidR="008E7474" w:rsidRDefault="008E7474" w:rsidP="008E7474"/>
    <w:p w14:paraId="4E3FC1F1" w14:textId="7F00294B" w:rsidR="008E7474" w:rsidRDefault="008E7474" w:rsidP="008E7474"/>
    <w:p w14:paraId="443D0DEB" w14:textId="754BCAF5" w:rsidR="008E7474" w:rsidRDefault="008E7474" w:rsidP="008E7474"/>
    <w:p w14:paraId="77B609FE" w14:textId="1DAA522E" w:rsidR="008E7474" w:rsidRDefault="008E7474" w:rsidP="008E7474"/>
    <w:p w14:paraId="2A1F80C2" w14:textId="159B6859" w:rsidR="008E7474" w:rsidRDefault="008E7474" w:rsidP="008E7474"/>
    <w:p w14:paraId="05FED7F5" w14:textId="1CAF7945" w:rsidR="008E7474" w:rsidRDefault="008E7474" w:rsidP="008E7474"/>
    <w:p w14:paraId="12CC0670" w14:textId="381FBD45" w:rsidR="008E7474" w:rsidRDefault="008E7474" w:rsidP="008E7474"/>
    <w:p w14:paraId="34ACDDF4" w14:textId="66CBA3F8" w:rsidR="008E7474" w:rsidRDefault="008E7474" w:rsidP="008E7474"/>
    <w:p w14:paraId="2D5E4221" w14:textId="141BA815" w:rsidR="008E7474" w:rsidRDefault="008E7474" w:rsidP="008E7474"/>
    <w:p w14:paraId="040BFB09" w14:textId="5AAA2DBB" w:rsidR="008E7474" w:rsidRDefault="008E7474" w:rsidP="008E747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8E7474" w14:paraId="17F10BFB" w14:textId="77777777" w:rsidTr="00F65640">
        <w:tc>
          <w:tcPr>
            <w:tcW w:w="5122" w:type="dxa"/>
          </w:tcPr>
          <w:p w14:paraId="1BDF5199" w14:textId="77777777" w:rsidR="008E7474" w:rsidRDefault="008E7474" w:rsidP="00F65640">
            <w:pPr>
              <w:pStyle w:val="Heading1"/>
            </w:pPr>
            <w:bookmarkStart w:id="3" w:name="OLE_LINK1"/>
            <w:r w:rsidRPr="0086110A">
              <w:lastRenderedPageBreak/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8E7474" w14:paraId="71CD9E53" w14:textId="77777777" w:rsidTr="00F65640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-700320120"/>
                  <w:placeholder>
                    <w:docPart w:val="96F38AB8B0BF4EFD9834B02CB81C03BC"/>
                  </w:placeholder>
                  <w:date w:fullDate="2019-08-2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4989" w:type="dxa"/>
                    </w:tcPr>
                    <w:p w14:paraId="614A1327" w14:textId="77777777" w:rsidR="008E7474" w:rsidRDefault="008E7474" w:rsidP="00F65640">
                      <w:pPr>
                        <w:pStyle w:val="MeetingInformation"/>
                        <w:jc w:val="left"/>
                      </w:pPr>
                      <w:r>
                        <w:t>August 28, 2019</w:t>
                      </w:r>
                    </w:p>
                  </w:tc>
                </w:sdtContent>
              </w:sdt>
            </w:tr>
            <w:tr w:rsidR="008E7474" w14:paraId="423D87C2" w14:textId="77777777" w:rsidTr="00F65640">
              <w:trPr>
                <w:cantSplit/>
                <w:trHeight w:val="360"/>
              </w:trPr>
              <w:tc>
                <w:tcPr>
                  <w:tcW w:w="4989" w:type="dxa"/>
                </w:tcPr>
                <w:p w14:paraId="783FCA37" w14:textId="77777777" w:rsidR="008E7474" w:rsidRDefault="008E7474" w:rsidP="00F65640">
                  <w:pPr>
                    <w:pStyle w:val="MeetingInformation"/>
                    <w:jc w:val="left"/>
                  </w:pPr>
                  <w:r>
                    <w:t>7:00 PM – 10:00 PM</w:t>
                  </w:r>
                </w:p>
              </w:tc>
            </w:tr>
            <w:tr w:rsidR="008E7474" w14:paraId="57E30C4A" w14:textId="77777777" w:rsidTr="00F65640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D8DE6FB" w14:textId="77777777" w:rsidR="008E7474" w:rsidRDefault="008E7474" w:rsidP="00F65640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3C5B5C4F" w14:textId="77777777" w:rsidR="008E7474" w:rsidRDefault="008E7474" w:rsidP="00F65640"/>
        </w:tc>
      </w:tr>
    </w:tbl>
    <w:p w14:paraId="15656863" w14:textId="77777777" w:rsidR="008E7474" w:rsidRDefault="008E7474" w:rsidP="008E7474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8E7474" w:rsidRPr="0086110A" w14:paraId="629D797A" w14:textId="77777777" w:rsidTr="00F65640">
        <w:trPr>
          <w:trHeight w:hRule="exact" w:val="360"/>
        </w:trPr>
        <w:tc>
          <w:tcPr>
            <w:tcW w:w="1753" w:type="dxa"/>
            <w:vAlign w:val="bottom"/>
          </w:tcPr>
          <w:p w14:paraId="6E626D63" w14:textId="77777777" w:rsidR="008E7474" w:rsidRPr="0086110A" w:rsidRDefault="008E7474" w:rsidP="00F65640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10B5D7C" w14:textId="77777777" w:rsidR="008E7474" w:rsidRPr="0086110A" w:rsidRDefault="008E7474" w:rsidP="00F65640">
            <w:r>
              <w:t xml:space="preserve">Nyein </w:t>
            </w:r>
            <w:proofErr w:type="spellStart"/>
            <w:r>
              <w:t>Soe</w:t>
            </w:r>
            <w:proofErr w:type="spellEnd"/>
            <w:r>
              <w:t xml:space="preserve"> (Leader)</w:t>
            </w:r>
          </w:p>
        </w:tc>
        <w:tc>
          <w:tcPr>
            <w:tcW w:w="1779" w:type="dxa"/>
            <w:vAlign w:val="bottom"/>
          </w:tcPr>
          <w:p w14:paraId="3C0E34E4" w14:textId="77777777" w:rsidR="008E7474" w:rsidRPr="0086110A" w:rsidRDefault="008E7474" w:rsidP="00F65640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080FD650" w14:textId="77777777" w:rsidR="008E7474" w:rsidRPr="005F3DF9" w:rsidRDefault="008E7474" w:rsidP="00F65640">
            <w:pPr>
              <w:ind w:left="37"/>
              <w:rPr>
                <w:lang w:val="en-SG"/>
              </w:rPr>
            </w:pPr>
            <w:r>
              <w:t>FYP Discussion 13</w:t>
            </w:r>
          </w:p>
        </w:tc>
      </w:tr>
      <w:tr w:rsidR="008E7474" w:rsidRPr="0086110A" w14:paraId="3C66CB1A" w14:textId="77777777" w:rsidTr="00F65640">
        <w:trPr>
          <w:trHeight w:hRule="exact" w:val="360"/>
        </w:trPr>
        <w:tc>
          <w:tcPr>
            <w:tcW w:w="1753" w:type="dxa"/>
            <w:vAlign w:val="bottom"/>
          </w:tcPr>
          <w:p w14:paraId="4E4A22EC" w14:textId="77777777" w:rsidR="008E7474" w:rsidRPr="0086110A" w:rsidRDefault="008E7474" w:rsidP="00F65640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0D2A9D44" w14:textId="77777777" w:rsidR="008E7474" w:rsidRPr="0086110A" w:rsidRDefault="008E7474" w:rsidP="00F65640">
            <w:r>
              <w:t>Wilson</w:t>
            </w:r>
          </w:p>
        </w:tc>
        <w:tc>
          <w:tcPr>
            <w:tcW w:w="1779" w:type="dxa"/>
            <w:vAlign w:val="bottom"/>
          </w:tcPr>
          <w:p w14:paraId="36DFF1E6" w14:textId="77777777" w:rsidR="008E7474" w:rsidRPr="0086110A" w:rsidRDefault="008E7474" w:rsidP="00F65640">
            <w:pPr>
              <w:pStyle w:val="Heading3"/>
            </w:pPr>
            <w:r>
              <w:t>Minute Officer</w:t>
            </w:r>
            <w:r w:rsidRPr="0086110A">
              <w:t>:</w:t>
            </w:r>
          </w:p>
        </w:tc>
        <w:tc>
          <w:tcPr>
            <w:tcW w:w="3315" w:type="dxa"/>
            <w:vAlign w:val="bottom"/>
          </w:tcPr>
          <w:p w14:paraId="484FE73C" w14:textId="77777777" w:rsidR="008E7474" w:rsidRPr="0086110A" w:rsidRDefault="008E7474" w:rsidP="00F65640">
            <w:r>
              <w:t>Alvin</w:t>
            </w:r>
          </w:p>
        </w:tc>
      </w:tr>
      <w:tr w:rsidR="008E7474" w:rsidRPr="0086110A" w14:paraId="625B6255" w14:textId="77777777" w:rsidTr="00F65640">
        <w:trPr>
          <w:trHeight w:hRule="exact" w:val="360"/>
        </w:trPr>
        <w:tc>
          <w:tcPr>
            <w:tcW w:w="1753" w:type="dxa"/>
            <w:vAlign w:val="bottom"/>
          </w:tcPr>
          <w:p w14:paraId="4E8A8A46" w14:textId="77777777" w:rsidR="008E7474" w:rsidRPr="0086110A" w:rsidRDefault="008E7474" w:rsidP="00F65640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33E77380" w14:textId="77777777" w:rsidR="008E7474" w:rsidRPr="0086110A" w:rsidRDefault="008E7474" w:rsidP="00F65640">
            <w:r>
              <w:t>Alvin</w:t>
            </w:r>
          </w:p>
        </w:tc>
        <w:tc>
          <w:tcPr>
            <w:tcW w:w="1779" w:type="dxa"/>
            <w:vAlign w:val="bottom"/>
          </w:tcPr>
          <w:p w14:paraId="5146C7B2" w14:textId="77777777" w:rsidR="008E7474" w:rsidRPr="0086110A" w:rsidRDefault="008E7474" w:rsidP="00F65640"/>
        </w:tc>
        <w:tc>
          <w:tcPr>
            <w:tcW w:w="3315" w:type="dxa"/>
            <w:vAlign w:val="bottom"/>
          </w:tcPr>
          <w:p w14:paraId="2367DB78" w14:textId="77777777" w:rsidR="008E7474" w:rsidRPr="0086110A" w:rsidRDefault="008E7474" w:rsidP="00F65640"/>
        </w:tc>
      </w:tr>
    </w:tbl>
    <w:p w14:paraId="66D84B9D" w14:textId="77777777" w:rsidR="008E7474" w:rsidRDefault="008E7474" w:rsidP="008E7474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8E7474" w:rsidRPr="0086110A" w14:paraId="262267FD" w14:textId="77777777" w:rsidTr="00F65640">
        <w:trPr>
          <w:trHeight w:hRule="exact" w:val="535"/>
        </w:trPr>
        <w:tc>
          <w:tcPr>
            <w:tcW w:w="1980" w:type="dxa"/>
            <w:vAlign w:val="bottom"/>
          </w:tcPr>
          <w:p w14:paraId="12D9C617" w14:textId="77777777" w:rsidR="008E7474" w:rsidRPr="0086110A" w:rsidRDefault="008E7474" w:rsidP="00F65640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47912417" w14:textId="77777777" w:rsidR="008E7474" w:rsidRPr="0086110A" w:rsidRDefault="008E7474" w:rsidP="00F65640"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, Wilson </w:t>
            </w:r>
          </w:p>
        </w:tc>
      </w:tr>
      <w:tr w:rsidR="008E7474" w:rsidRPr="0086110A" w14:paraId="6836C1AA" w14:textId="77777777" w:rsidTr="00F65640">
        <w:trPr>
          <w:trHeight w:hRule="exact" w:val="583"/>
        </w:trPr>
        <w:tc>
          <w:tcPr>
            <w:tcW w:w="1980" w:type="dxa"/>
            <w:vAlign w:val="bottom"/>
          </w:tcPr>
          <w:p w14:paraId="10FC2264" w14:textId="77777777" w:rsidR="008E7474" w:rsidRPr="0086110A" w:rsidRDefault="008E7474" w:rsidP="00F65640">
            <w:pPr>
              <w:pStyle w:val="Heading3"/>
            </w:pPr>
            <w:r>
              <w:t>Absentees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33C002C3" w14:textId="77777777" w:rsidR="008E7474" w:rsidRPr="0086110A" w:rsidRDefault="008E7474" w:rsidP="00F65640">
            <w:r>
              <w:t>-</w:t>
            </w:r>
          </w:p>
        </w:tc>
      </w:tr>
      <w:tr w:rsidR="008E7474" w:rsidRPr="0086110A" w14:paraId="25BF1D32" w14:textId="77777777" w:rsidTr="00F65640">
        <w:trPr>
          <w:trHeight w:hRule="exact" w:val="360"/>
        </w:trPr>
        <w:tc>
          <w:tcPr>
            <w:tcW w:w="1980" w:type="dxa"/>
            <w:vAlign w:val="bottom"/>
          </w:tcPr>
          <w:p w14:paraId="17B073E5" w14:textId="77777777" w:rsidR="008E7474" w:rsidRPr="0086110A" w:rsidRDefault="008E7474" w:rsidP="00F65640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75AE990" w14:textId="77777777" w:rsidR="008E7474" w:rsidRPr="0086110A" w:rsidRDefault="008E7474" w:rsidP="00F65640">
            <w:r>
              <w:t>-</w:t>
            </w:r>
          </w:p>
        </w:tc>
      </w:tr>
      <w:tr w:rsidR="008E7474" w:rsidRPr="0086110A" w14:paraId="30F60E89" w14:textId="77777777" w:rsidTr="00F65640">
        <w:trPr>
          <w:trHeight w:hRule="exact" w:val="360"/>
        </w:trPr>
        <w:tc>
          <w:tcPr>
            <w:tcW w:w="1980" w:type="dxa"/>
            <w:vAlign w:val="bottom"/>
          </w:tcPr>
          <w:p w14:paraId="2FCFBF83" w14:textId="77777777" w:rsidR="008E7474" w:rsidRPr="0086110A" w:rsidRDefault="008E7474" w:rsidP="00F65640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4FF2CED8" w14:textId="77777777" w:rsidR="008E7474" w:rsidRPr="0086110A" w:rsidRDefault="008E7474" w:rsidP="00F65640">
            <w:r>
              <w:t>Notebook / Laptop /Stationery /Android based smartphone</w:t>
            </w:r>
          </w:p>
        </w:tc>
      </w:tr>
    </w:tbl>
    <w:p w14:paraId="6A985DFB" w14:textId="77777777" w:rsidR="008E7474" w:rsidRDefault="008E7474" w:rsidP="008E7474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5211"/>
        <w:gridCol w:w="1082"/>
        <w:gridCol w:w="2310"/>
      </w:tblGrid>
      <w:tr w:rsidR="008E7474" w:rsidRPr="0086110A" w14:paraId="220A4851" w14:textId="77777777" w:rsidTr="00F65640">
        <w:trPr>
          <w:trHeight w:hRule="exact" w:val="360"/>
        </w:trPr>
        <w:tc>
          <w:tcPr>
            <w:tcW w:w="1310" w:type="dxa"/>
            <w:vAlign w:val="bottom"/>
          </w:tcPr>
          <w:p w14:paraId="725A5992" w14:textId="77777777" w:rsidR="008E7474" w:rsidRPr="0086110A" w:rsidRDefault="008E7474" w:rsidP="00F65640">
            <w:pPr>
              <w:pStyle w:val="Heading3"/>
            </w:pPr>
            <w:r>
              <w:t>Agenda i</w:t>
            </w:r>
            <w:r w:rsidRPr="0086110A">
              <w:t>tem:</w:t>
            </w:r>
          </w:p>
        </w:tc>
        <w:tc>
          <w:tcPr>
            <w:tcW w:w="5211" w:type="dxa"/>
            <w:vAlign w:val="bottom"/>
          </w:tcPr>
          <w:p w14:paraId="0F2B2BC1" w14:textId="77777777" w:rsidR="008E7474" w:rsidRPr="0086110A" w:rsidRDefault="008E7474" w:rsidP="00F65640">
            <w:r>
              <w:t>Review of website, database and documents</w:t>
            </w:r>
          </w:p>
        </w:tc>
        <w:tc>
          <w:tcPr>
            <w:tcW w:w="1082" w:type="dxa"/>
            <w:vAlign w:val="bottom"/>
          </w:tcPr>
          <w:p w14:paraId="063A4C61" w14:textId="77777777" w:rsidR="008E7474" w:rsidRPr="0086110A" w:rsidRDefault="008E7474" w:rsidP="00F65640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0590E0BC" w14:textId="77777777" w:rsidR="008E7474" w:rsidRPr="0086110A" w:rsidRDefault="008E7474" w:rsidP="00F65640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7F8511DB" w14:textId="77777777" w:rsidR="008E7474" w:rsidRDefault="008E7474" w:rsidP="008E7474">
      <w:pPr>
        <w:pStyle w:val="Heading4"/>
      </w:pPr>
      <w:r w:rsidRPr="00A50AD9">
        <w:t>Discussion</w:t>
      </w:r>
      <w:r>
        <w:t>:</w:t>
      </w:r>
    </w:p>
    <w:p w14:paraId="2F0AF4DF" w14:textId="77777777" w:rsidR="008E7474" w:rsidRDefault="008E7474" w:rsidP="008E7474">
      <w:pPr>
        <w:pStyle w:val="ListParagraph"/>
        <w:numPr>
          <w:ilvl w:val="0"/>
          <w:numId w:val="2"/>
        </w:numPr>
      </w:pPr>
      <w:r>
        <w:t>Testing of program with test cases</w:t>
      </w:r>
    </w:p>
    <w:p w14:paraId="5260E1A8" w14:textId="77777777" w:rsidR="008E7474" w:rsidRDefault="008E7474" w:rsidP="008E7474">
      <w:pPr>
        <w:pStyle w:val="Heading4"/>
      </w:pPr>
      <w:r>
        <w:t>Conclusions:</w:t>
      </w:r>
    </w:p>
    <w:p w14:paraId="69BDD148" w14:textId="77777777" w:rsidR="008E7474" w:rsidRDefault="008E7474" w:rsidP="008E7474">
      <w:pPr>
        <w:pStyle w:val="ListParagraph"/>
        <w:numPr>
          <w:ilvl w:val="0"/>
          <w:numId w:val="8"/>
        </w:numPr>
      </w:pPr>
      <w:r>
        <w:t>To improve performance and UI of program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8E7474" w:rsidRPr="004E7C34" w14:paraId="43E687CF" w14:textId="77777777" w:rsidTr="00F65640">
        <w:trPr>
          <w:trHeight w:hRule="exact" w:val="390"/>
        </w:trPr>
        <w:tc>
          <w:tcPr>
            <w:tcW w:w="6675" w:type="dxa"/>
            <w:vAlign w:val="bottom"/>
          </w:tcPr>
          <w:p w14:paraId="32129C89" w14:textId="77777777" w:rsidR="008E7474" w:rsidRPr="004E7C34" w:rsidRDefault="008E7474" w:rsidP="00F65640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0F0C0465" w14:textId="77777777" w:rsidR="008E7474" w:rsidRPr="004E7C34" w:rsidRDefault="008E7474" w:rsidP="00F65640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5B115B40" w14:textId="77777777" w:rsidR="008E7474" w:rsidRPr="004E7C34" w:rsidRDefault="008E7474" w:rsidP="00F65640">
            <w:pPr>
              <w:pStyle w:val="Heading3"/>
            </w:pPr>
            <w:r w:rsidRPr="004E7C34">
              <w:t>Deadline</w:t>
            </w:r>
          </w:p>
        </w:tc>
      </w:tr>
      <w:tr w:rsidR="008E7474" w:rsidRPr="0086110A" w14:paraId="2E22C97C" w14:textId="77777777" w:rsidTr="00F65640">
        <w:trPr>
          <w:trHeight w:hRule="exact" w:val="644"/>
        </w:trPr>
        <w:tc>
          <w:tcPr>
            <w:tcW w:w="6675" w:type="dxa"/>
            <w:vAlign w:val="bottom"/>
          </w:tcPr>
          <w:p w14:paraId="7DF4D6B4" w14:textId="77777777" w:rsidR="008E7474" w:rsidRPr="004E7C34" w:rsidRDefault="008E7474" w:rsidP="00F65640">
            <w:pPr>
              <w:pStyle w:val="ActionItems"/>
              <w:numPr>
                <w:ilvl w:val="0"/>
                <w:numId w:val="5"/>
              </w:numPr>
            </w:pPr>
            <w:r>
              <w:t>Improve performance and UI of program, test with test cases again</w:t>
            </w:r>
          </w:p>
        </w:tc>
        <w:tc>
          <w:tcPr>
            <w:tcW w:w="1987" w:type="dxa"/>
            <w:vAlign w:val="bottom"/>
          </w:tcPr>
          <w:p w14:paraId="34DDB4AC" w14:textId="77777777" w:rsidR="008E7474" w:rsidRPr="0086110A" w:rsidRDefault="008E7474" w:rsidP="00F65640">
            <w:r w:rsidRPr="004E7C34">
              <w:t xml:space="preserve">   </w:t>
            </w:r>
            <w:r>
              <w:t xml:space="preserve">           All</w:t>
            </w:r>
          </w:p>
        </w:tc>
        <w:tc>
          <w:tcPr>
            <w:tcW w:w="1562" w:type="dxa"/>
            <w:vAlign w:val="bottom"/>
          </w:tcPr>
          <w:p w14:paraId="3868F8EF" w14:textId="77777777" w:rsidR="008E7474" w:rsidRPr="0086110A" w:rsidRDefault="008E7474" w:rsidP="00F65640">
            <w:r>
              <w:t xml:space="preserve"> 30/8/19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8E7474" w:rsidRPr="0086110A" w14:paraId="5067ACD2" w14:textId="77777777" w:rsidTr="00F65640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079859AA" w14:textId="77777777" w:rsidR="008E7474" w:rsidRPr="00AA7637" w:rsidRDefault="008E7474" w:rsidP="00F65640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7AB48A66" w14:textId="77777777" w:rsidR="008E7474" w:rsidRPr="0086110A" w:rsidRDefault="008E7474" w:rsidP="00F65640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7B2E5B5E" w14:textId="77777777" w:rsidR="008E7474" w:rsidRPr="0086110A" w:rsidRDefault="008E7474" w:rsidP="00F65640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3C743024" w14:textId="77777777" w:rsidR="008E7474" w:rsidRPr="0086110A" w:rsidRDefault="008E7474" w:rsidP="00F65640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45DC2AA" w14:textId="77777777" w:rsidR="008E7474" w:rsidRDefault="008E7474" w:rsidP="008E7474"/>
    <w:p w14:paraId="0C01CD73" w14:textId="77777777" w:rsidR="008E7474" w:rsidRDefault="008E7474" w:rsidP="008E7474">
      <w:pPr>
        <w:pStyle w:val="Heading4"/>
      </w:pPr>
      <w:r>
        <w:t xml:space="preserve">Discussion: </w:t>
      </w:r>
    </w:p>
    <w:p w14:paraId="3C337883" w14:textId="77777777" w:rsidR="008E7474" w:rsidRDefault="008E7474" w:rsidP="008E7474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1DA31B39" w14:textId="77777777" w:rsidR="008E7474" w:rsidRDefault="008E7474" w:rsidP="008E7474"/>
    <w:p w14:paraId="15582730" w14:textId="77777777" w:rsidR="008E7474" w:rsidRDefault="008E7474" w:rsidP="008E7474">
      <w:pPr>
        <w:pStyle w:val="Heading4"/>
      </w:pPr>
      <w:r>
        <w:t>Conclusions:</w:t>
      </w:r>
    </w:p>
    <w:p w14:paraId="71E408DE" w14:textId="77777777" w:rsidR="008E7474" w:rsidRPr="00CA72B8" w:rsidRDefault="008E7474" w:rsidP="008E7474">
      <w:pPr>
        <w:pStyle w:val="ListParagraph"/>
        <w:numPr>
          <w:ilvl w:val="0"/>
          <w:numId w:val="4"/>
        </w:numPr>
      </w:pPr>
      <w:r>
        <w:t>Each member to perform all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8E7474" w:rsidRPr="0086110A" w14:paraId="511D5E0D" w14:textId="77777777" w:rsidTr="00F65640">
        <w:trPr>
          <w:trHeight w:hRule="exact" w:val="644"/>
        </w:trPr>
        <w:tc>
          <w:tcPr>
            <w:tcW w:w="7056" w:type="dxa"/>
            <w:vAlign w:val="bottom"/>
          </w:tcPr>
          <w:p w14:paraId="543521D6" w14:textId="77777777" w:rsidR="008E7474" w:rsidRPr="0086110A" w:rsidRDefault="008E7474" w:rsidP="00F65640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155FEBE2" w14:textId="77777777" w:rsidR="008E7474" w:rsidRPr="0086110A" w:rsidRDefault="008E7474" w:rsidP="00F65640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1BE8E81D" w14:textId="77777777" w:rsidR="008E7474" w:rsidRPr="0086110A" w:rsidRDefault="008E7474" w:rsidP="00F65640">
            <w:pPr>
              <w:pStyle w:val="Heading3"/>
            </w:pPr>
            <w:r w:rsidRPr="0086110A">
              <w:t>Deadline</w:t>
            </w:r>
          </w:p>
        </w:tc>
      </w:tr>
      <w:tr w:rsidR="008E7474" w:rsidRPr="0086110A" w14:paraId="6826B576" w14:textId="77777777" w:rsidTr="00F65640">
        <w:trPr>
          <w:trHeight w:hRule="exact" w:val="792"/>
        </w:trPr>
        <w:tc>
          <w:tcPr>
            <w:tcW w:w="7056" w:type="dxa"/>
            <w:vAlign w:val="bottom"/>
          </w:tcPr>
          <w:p w14:paraId="6EADF76E" w14:textId="77777777" w:rsidR="008E7474" w:rsidRDefault="008E7474" w:rsidP="00F65640">
            <w:pPr>
              <w:pStyle w:val="ActionItems"/>
              <w:numPr>
                <w:ilvl w:val="0"/>
                <w:numId w:val="5"/>
              </w:numPr>
            </w:pPr>
            <w:r>
              <w:t>Finalize all documentation, review and upload to website and database</w:t>
            </w:r>
          </w:p>
        </w:tc>
        <w:tc>
          <w:tcPr>
            <w:tcW w:w="2101" w:type="dxa"/>
            <w:vAlign w:val="bottom"/>
          </w:tcPr>
          <w:p w14:paraId="22FA2795" w14:textId="77777777" w:rsidR="008E7474" w:rsidRDefault="008E7474" w:rsidP="00F65640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71CD32E7" w14:textId="77777777" w:rsidR="008E7474" w:rsidRDefault="008E7474" w:rsidP="00F65640">
            <w:r>
              <w:t xml:space="preserve">   30/8/19</w:t>
            </w:r>
          </w:p>
        </w:tc>
      </w:tr>
      <w:tr w:rsidR="008E7474" w:rsidRPr="0086110A" w14:paraId="52094E88" w14:textId="77777777" w:rsidTr="00F65640">
        <w:trPr>
          <w:trHeight w:hRule="exact" w:val="792"/>
        </w:trPr>
        <w:tc>
          <w:tcPr>
            <w:tcW w:w="7056" w:type="dxa"/>
            <w:vAlign w:val="bottom"/>
          </w:tcPr>
          <w:p w14:paraId="300C5F49" w14:textId="77777777" w:rsidR="008E7474" w:rsidRDefault="008E7474" w:rsidP="00F65640">
            <w:pPr>
              <w:pStyle w:val="ActionItems"/>
              <w:numPr>
                <w:ilvl w:val="0"/>
                <w:numId w:val="5"/>
              </w:numPr>
            </w:pPr>
            <w:r>
              <w:t>Prepare hard copy of documents, prepare mpeg video and burn files to disc</w:t>
            </w:r>
          </w:p>
        </w:tc>
        <w:tc>
          <w:tcPr>
            <w:tcW w:w="2101" w:type="dxa"/>
            <w:vAlign w:val="bottom"/>
          </w:tcPr>
          <w:p w14:paraId="65B0512E" w14:textId="77777777" w:rsidR="008E7474" w:rsidRDefault="008E7474" w:rsidP="00F65640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38272D80" w14:textId="77777777" w:rsidR="008E7474" w:rsidRDefault="008E7474" w:rsidP="00F65640">
            <w:r>
              <w:t xml:space="preserve">   30/8/19</w:t>
            </w:r>
          </w:p>
        </w:tc>
      </w:tr>
    </w:tbl>
    <w:p w14:paraId="4A1698BD" w14:textId="77777777" w:rsidR="008E7474" w:rsidRPr="00034147" w:rsidRDefault="008E7474" w:rsidP="008E7474">
      <w:pPr>
        <w:pStyle w:val="Heading2"/>
        <w:jc w:val="left"/>
        <w:rPr>
          <w:b w:val="0"/>
          <w:i w:val="0"/>
        </w:rPr>
      </w:pPr>
    </w:p>
    <w:p w14:paraId="5FEE62A0" w14:textId="77777777" w:rsidR="008E7474" w:rsidRDefault="008E7474" w:rsidP="008E7474">
      <w:pPr>
        <w:pStyle w:val="Heading2"/>
      </w:pPr>
      <w:r w:rsidRPr="0086110A">
        <w:t>Other Information</w:t>
      </w:r>
    </w:p>
    <w:p w14:paraId="574A7767" w14:textId="77777777" w:rsidR="008E7474" w:rsidRDefault="008E7474" w:rsidP="008E7474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5ED39E1B" w14:textId="77777777" w:rsidR="008E7474" w:rsidRDefault="008E7474" w:rsidP="008E7474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77655D07" w14:textId="77777777" w:rsidR="008E7474" w:rsidRDefault="008E7474" w:rsidP="008E7474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6AED2FA" w14:textId="77777777" w:rsidR="008E7474" w:rsidRPr="008533BF" w:rsidRDefault="008E7474" w:rsidP="008E7474">
      <w:pPr>
        <w:pStyle w:val="ListParagraph"/>
        <w:rPr>
          <w:b/>
          <w:color w:val="FF0000"/>
          <w:u w:val="single"/>
        </w:rPr>
      </w:pPr>
    </w:p>
    <w:p w14:paraId="7BE076FD" w14:textId="77777777" w:rsidR="008E7474" w:rsidRDefault="008E7474" w:rsidP="008E7474">
      <w:pPr>
        <w:pStyle w:val="Heading4"/>
      </w:pPr>
      <w:r>
        <w:t>Special notes:</w:t>
      </w:r>
    </w:p>
    <w:p w14:paraId="6D41D4A0" w14:textId="77777777" w:rsidR="008E7474" w:rsidRDefault="008E7474" w:rsidP="008E7474">
      <w:pPr>
        <w:pStyle w:val="ListParagraph"/>
        <w:numPr>
          <w:ilvl w:val="0"/>
          <w:numId w:val="3"/>
        </w:numPr>
      </w:pPr>
      <w:r>
        <w:t>Minutes is to be shared amongst team members</w:t>
      </w:r>
      <w:bookmarkEnd w:id="3"/>
    </w:p>
    <w:p w14:paraId="7475AAE1" w14:textId="77777777" w:rsidR="008E7474" w:rsidRDefault="008E7474" w:rsidP="008E7474"/>
    <w:p w14:paraId="6F070FAE" w14:textId="77777777" w:rsidR="009D1A65" w:rsidRPr="00EC48AD" w:rsidRDefault="009D1A65" w:rsidP="00EC48AD">
      <w:pPr>
        <w:ind w:firstLine="720"/>
      </w:pPr>
    </w:p>
    <w:sectPr w:rsidR="009D1A65" w:rsidRPr="00EC48AD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70CDD"/>
    <w:rsid w:val="00072286"/>
    <w:rsid w:val="00074B59"/>
    <w:rsid w:val="00080BC0"/>
    <w:rsid w:val="00083A45"/>
    <w:rsid w:val="0008461D"/>
    <w:rsid w:val="00086E76"/>
    <w:rsid w:val="0009202F"/>
    <w:rsid w:val="000A4162"/>
    <w:rsid w:val="000B5347"/>
    <w:rsid w:val="000C5642"/>
    <w:rsid w:val="000E456E"/>
    <w:rsid w:val="000F4DEF"/>
    <w:rsid w:val="00101BC5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5C49"/>
    <w:rsid w:val="001812A6"/>
    <w:rsid w:val="00187EF0"/>
    <w:rsid w:val="001B0CFF"/>
    <w:rsid w:val="001E079F"/>
    <w:rsid w:val="001E2E08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497D"/>
    <w:rsid w:val="00471EE6"/>
    <w:rsid w:val="00472710"/>
    <w:rsid w:val="004A0ACE"/>
    <w:rsid w:val="004A12D1"/>
    <w:rsid w:val="004A3CE9"/>
    <w:rsid w:val="004A61EC"/>
    <w:rsid w:val="004C2191"/>
    <w:rsid w:val="004C6FC0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8E7474"/>
    <w:rsid w:val="009002E5"/>
    <w:rsid w:val="00911E2C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D1A65"/>
    <w:rsid w:val="009E1CE7"/>
    <w:rsid w:val="009F05F7"/>
    <w:rsid w:val="009F4E5D"/>
    <w:rsid w:val="009F5401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F1918"/>
    <w:rsid w:val="00C06AEA"/>
    <w:rsid w:val="00C1526D"/>
    <w:rsid w:val="00C219A2"/>
    <w:rsid w:val="00C319DF"/>
    <w:rsid w:val="00C36CCA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6944"/>
    <w:rsid w:val="00CE76BD"/>
    <w:rsid w:val="00CF6E99"/>
    <w:rsid w:val="00D035DC"/>
    <w:rsid w:val="00D06807"/>
    <w:rsid w:val="00D210A8"/>
    <w:rsid w:val="00D320D4"/>
    <w:rsid w:val="00D424CE"/>
    <w:rsid w:val="00D43B0C"/>
    <w:rsid w:val="00D5350D"/>
    <w:rsid w:val="00D711F2"/>
    <w:rsid w:val="00D90153"/>
    <w:rsid w:val="00D93AB0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73D5F"/>
    <w:rsid w:val="00E77B89"/>
    <w:rsid w:val="00EA4077"/>
    <w:rsid w:val="00EC10EC"/>
    <w:rsid w:val="00EC48AD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  <w:docPart>
      <w:docPartPr>
        <w:name w:val="B699947F392741ECAC2BC839CF68B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26C2C-F81C-45F6-B720-33AC47298FEE}"/>
      </w:docPartPr>
      <w:docPartBody>
        <w:p w:rsidR="00F47769" w:rsidRDefault="00B51DFF" w:rsidP="00B51DFF">
          <w:pPr>
            <w:pStyle w:val="B699947F392741ECAC2BC839CF68BEED"/>
          </w:pPr>
          <w:r>
            <w:t>[Click to select a date]</w:t>
          </w:r>
        </w:p>
      </w:docPartBody>
    </w:docPart>
    <w:docPart>
      <w:docPartPr>
        <w:name w:val="AAD7F060086D47429C56C0F9273E1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59DBE-1D68-4435-A4EE-04B3D9919F5F}"/>
      </w:docPartPr>
      <w:docPartBody>
        <w:p w:rsidR="00F47769" w:rsidRDefault="00B51DFF" w:rsidP="00B51DFF">
          <w:pPr>
            <w:pStyle w:val="AAD7F060086D47429C56C0F9273E1020"/>
          </w:pPr>
          <w:r>
            <w:t>[Click to select a date]</w:t>
          </w:r>
        </w:p>
      </w:docPartBody>
    </w:docPart>
    <w:docPart>
      <w:docPartPr>
        <w:name w:val="1B197619243B4133BBD6A148FBCEC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5FEA9-4E15-4982-8F01-4F42AD36FD90}"/>
      </w:docPartPr>
      <w:docPartBody>
        <w:p w:rsidR="00F47769" w:rsidRDefault="00B51DFF" w:rsidP="00B51DFF">
          <w:pPr>
            <w:pStyle w:val="1B197619243B4133BBD6A148FBCECAF2"/>
          </w:pPr>
          <w:r>
            <w:t>[Click to select a date]</w:t>
          </w:r>
        </w:p>
      </w:docPartBody>
    </w:docPart>
    <w:docPart>
      <w:docPartPr>
        <w:name w:val="FFAEF5BD2BC6448E9E8F46D574287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7793B-CD46-48A8-B653-CEAA5899A491}"/>
      </w:docPartPr>
      <w:docPartBody>
        <w:p w:rsidR="00F47769" w:rsidRDefault="00B51DFF" w:rsidP="00B51DFF">
          <w:pPr>
            <w:pStyle w:val="FFAEF5BD2BC6448E9E8F46D574287980"/>
          </w:pPr>
          <w:r>
            <w:t>[Click to select a date]</w:t>
          </w:r>
        </w:p>
      </w:docPartBody>
    </w:docPart>
    <w:docPart>
      <w:docPartPr>
        <w:name w:val="49BB424F822F493C8AD04F493CB2D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D1BF-FD64-4F3E-9C8F-AE755E7DAFB5}"/>
      </w:docPartPr>
      <w:docPartBody>
        <w:p w:rsidR="00F47769" w:rsidRDefault="00B51DFF" w:rsidP="00B51DFF">
          <w:pPr>
            <w:pStyle w:val="49BB424F822F493C8AD04F493CB2D71E"/>
          </w:pPr>
          <w:r>
            <w:t>[Click to select a date]</w:t>
          </w:r>
        </w:p>
      </w:docPartBody>
    </w:docPart>
    <w:docPart>
      <w:docPartPr>
        <w:name w:val="2BF6DB6A95F74E6BB30C4222B2399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3A725-0B68-4291-9BE0-46D1F24BD6C8}"/>
      </w:docPartPr>
      <w:docPartBody>
        <w:p w:rsidR="00F47769" w:rsidRDefault="00B51DFF" w:rsidP="00B51DFF">
          <w:pPr>
            <w:pStyle w:val="2BF6DB6A95F74E6BB30C4222B2399AD5"/>
          </w:pPr>
          <w:r>
            <w:t>[Click to select a date]</w:t>
          </w:r>
        </w:p>
      </w:docPartBody>
    </w:docPart>
    <w:docPart>
      <w:docPartPr>
        <w:name w:val="D75A62A0B9E7428EBD5BEA99089C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7CA55-D5B1-476F-A59A-6F6318473C1F}"/>
      </w:docPartPr>
      <w:docPartBody>
        <w:p w:rsidR="00F47769" w:rsidRDefault="00B51DFF" w:rsidP="00B51DFF">
          <w:pPr>
            <w:pStyle w:val="D75A62A0B9E7428EBD5BEA99089C7F13"/>
          </w:pPr>
          <w:r>
            <w:t>[Click to select a date]</w:t>
          </w:r>
        </w:p>
      </w:docPartBody>
    </w:docPart>
    <w:docPart>
      <w:docPartPr>
        <w:name w:val="BE5BEC956C804A2DBFEBEC1B09F3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E230B-41D9-4515-98CC-C7CE9ECA1E5B}"/>
      </w:docPartPr>
      <w:docPartBody>
        <w:p w:rsidR="00F47769" w:rsidRDefault="00B51DFF" w:rsidP="00B51DFF">
          <w:pPr>
            <w:pStyle w:val="BE5BEC956C804A2DBFEBEC1B09F3E771"/>
          </w:pPr>
          <w:r>
            <w:t>[Click to select a date]</w:t>
          </w:r>
        </w:p>
      </w:docPartBody>
    </w:docPart>
    <w:docPart>
      <w:docPartPr>
        <w:name w:val="EC7998E1C1164C06ABBED15F8505F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4EEEF-FB0F-469A-BC56-288210EA660B}"/>
      </w:docPartPr>
      <w:docPartBody>
        <w:p w:rsidR="005711FE" w:rsidRDefault="00F47769" w:rsidP="00F47769">
          <w:pPr>
            <w:pStyle w:val="EC7998E1C1164C06ABBED15F8505F647"/>
          </w:pPr>
          <w:r>
            <w:t>[Click to select a date]</w:t>
          </w:r>
        </w:p>
      </w:docPartBody>
    </w:docPart>
    <w:docPart>
      <w:docPartPr>
        <w:name w:val="7BF651DF91A94B248BB1B64B915DF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25337-284C-48FF-8856-FBD775A28E12}"/>
      </w:docPartPr>
      <w:docPartBody>
        <w:p w:rsidR="005711FE" w:rsidRDefault="00F47769" w:rsidP="00F47769">
          <w:pPr>
            <w:pStyle w:val="7BF651DF91A94B248BB1B64B915DFD88"/>
          </w:pPr>
          <w:r>
            <w:t>[Click to select a date]</w:t>
          </w:r>
        </w:p>
      </w:docPartBody>
    </w:docPart>
    <w:docPart>
      <w:docPartPr>
        <w:name w:val="8C60524BAEA242EFB782BF4FBA7D2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ACF54-73B0-4665-9CAE-D19DD21A8F1D}"/>
      </w:docPartPr>
      <w:docPartBody>
        <w:p w:rsidR="005470EB" w:rsidRDefault="005711FE" w:rsidP="005711FE">
          <w:pPr>
            <w:pStyle w:val="8C60524BAEA242EFB782BF4FBA7D2776"/>
          </w:pPr>
          <w:r>
            <w:t>[Click to select a date]</w:t>
          </w:r>
        </w:p>
      </w:docPartBody>
    </w:docPart>
    <w:docPart>
      <w:docPartPr>
        <w:name w:val="96F38AB8B0BF4EFD9834B02CB81C0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0A3C2-A506-471E-9CEB-3597A22613AE}"/>
      </w:docPartPr>
      <w:docPartBody>
        <w:p w:rsidR="00000000" w:rsidRDefault="005470EB" w:rsidP="005470EB">
          <w:pPr>
            <w:pStyle w:val="96F38AB8B0BF4EFD9834B02CB81C03BC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47C86"/>
    <w:rsid w:val="002E5A52"/>
    <w:rsid w:val="0031648D"/>
    <w:rsid w:val="0032430D"/>
    <w:rsid w:val="0040497D"/>
    <w:rsid w:val="00500352"/>
    <w:rsid w:val="005470EB"/>
    <w:rsid w:val="005711FE"/>
    <w:rsid w:val="00615B10"/>
    <w:rsid w:val="006A4BCE"/>
    <w:rsid w:val="006A6B9E"/>
    <w:rsid w:val="006B3502"/>
    <w:rsid w:val="00714B1A"/>
    <w:rsid w:val="007201C6"/>
    <w:rsid w:val="00740FAE"/>
    <w:rsid w:val="00753EFF"/>
    <w:rsid w:val="0088174A"/>
    <w:rsid w:val="008D26DC"/>
    <w:rsid w:val="00976235"/>
    <w:rsid w:val="00A062BA"/>
    <w:rsid w:val="00A14686"/>
    <w:rsid w:val="00A22E9F"/>
    <w:rsid w:val="00A67C96"/>
    <w:rsid w:val="00A70541"/>
    <w:rsid w:val="00A9574C"/>
    <w:rsid w:val="00AD35DE"/>
    <w:rsid w:val="00B15B3F"/>
    <w:rsid w:val="00B4130C"/>
    <w:rsid w:val="00B51DFF"/>
    <w:rsid w:val="00B576BA"/>
    <w:rsid w:val="00C252B2"/>
    <w:rsid w:val="00D02CE3"/>
    <w:rsid w:val="00D3650A"/>
    <w:rsid w:val="00E01AD5"/>
    <w:rsid w:val="00E815B4"/>
    <w:rsid w:val="00F47769"/>
    <w:rsid w:val="00F62C07"/>
    <w:rsid w:val="00F86DC7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  <w:style w:type="paragraph" w:customStyle="1" w:styleId="B699947F392741ECAC2BC839CF68BEED">
    <w:name w:val="B699947F392741ECAC2BC839CF68BEED"/>
    <w:rsid w:val="00B51DFF"/>
    <w:pPr>
      <w:spacing w:after="160" w:line="259" w:lineRule="auto"/>
    </w:pPr>
  </w:style>
  <w:style w:type="paragraph" w:customStyle="1" w:styleId="AAD7F060086D47429C56C0F9273E1020">
    <w:name w:val="AAD7F060086D47429C56C0F9273E1020"/>
    <w:rsid w:val="00B51DFF"/>
    <w:pPr>
      <w:spacing w:after="160" w:line="259" w:lineRule="auto"/>
    </w:pPr>
  </w:style>
  <w:style w:type="paragraph" w:customStyle="1" w:styleId="1B197619243B4133BBD6A148FBCECAF2">
    <w:name w:val="1B197619243B4133BBD6A148FBCECAF2"/>
    <w:rsid w:val="00B51DFF"/>
    <w:pPr>
      <w:spacing w:after="160" w:line="259" w:lineRule="auto"/>
    </w:pPr>
  </w:style>
  <w:style w:type="paragraph" w:customStyle="1" w:styleId="FFAEF5BD2BC6448E9E8F46D574287980">
    <w:name w:val="FFAEF5BD2BC6448E9E8F46D574287980"/>
    <w:rsid w:val="00B51DFF"/>
    <w:pPr>
      <w:spacing w:after="160" w:line="259" w:lineRule="auto"/>
    </w:pPr>
  </w:style>
  <w:style w:type="paragraph" w:customStyle="1" w:styleId="49BB424F822F493C8AD04F493CB2D71E">
    <w:name w:val="49BB424F822F493C8AD04F493CB2D71E"/>
    <w:rsid w:val="00B51DFF"/>
    <w:pPr>
      <w:spacing w:after="160" w:line="259" w:lineRule="auto"/>
    </w:pPr>
  </w:style>
  <w:style w:type="paragraph" w:customStyle="1" w:styleId="2BF6DB6A95F74E6BB30C4222B2399AD5">
    <w:name w:val="2BF6DB6A95F74E6BB30C4222B2399AD5"/>
    <w:rsid w:val="00B51DFF"/>
    <w:pPr>
      <w:spacing w:after="160" w:line="259" w:lineRule="auto"/>
    </w:pPr>
  </w:style>
  <w:style w:type="paragraph" w:customStyle="1" w:styleId="D75A62A0B9E7428EBD5BEA99089C7F13">
    <w:name w:val="D75A62A0B9E7428EBD5BEA99089C7F13"/>
    <w:rsid w:val="00B51DFF"/>
    <w:pPr>
      <w:spacing w:after="160" w:line="259" w:lineRule="auto"/>
    </w:pPr>
  </w:style>
  <w:style w:type="paragraph" w:customStyle="1" w:styleId="BE5BEC956C804A2DBFEBEC1B09F3E771">
    <w:name w:val="BE5BEC956C804A2DBFEBEC1B09F3E771"/>
    <w:rsid w:val="00B51DFF"/>
    <w:pPr>
      <w:spacing w:after="160" w:line="259" w:lineRule="auto"/>
    </w:pPr>
  </w:style>
  <w:style w:type="paragraph" w:customStyle="1" w:styleId="EC7998E1C1164C06ABBED15F8505F647">
    <w:name w:val="EC7998E1C1164C06ABBED15F8505F647"/>
    <w:rsid w:val="00F47769"/>
    <w:pPr>
      <w:spacing w:after="160" w:line="259" w:lineRule="auto"/>
    </w:pPr>
  </w:style>
  <w:style w:type="paragraph" w:customStyle="1" w:styleId="7BF651DF91A94B248BB1B64B915DFD88">
    <w:name w:val="7BF651DF91A94B248BB1B64B915DFD88"/>
    <w:rsid w:val="00F47769"/>
    <w:pPr>
      <w:spacing w:after="160" w:line="259" w:lineRule="auto"/>
    </w:pPr>
  </w:style>
  <w:style w:type="paragraph" w:customStyle="1" w:styleId="8C60524BAEA242EFB782BF4FBA7D2776">
    <w:name w:val="8C60524BAEA242EFB782BF4FBA7D2776"/>
    <w:rsid w:val="005711FE"/>
    <w:pPr>
      <w:spacing w:after="160" w:line="259" w:lineRule="auto"/>
    </w:pPr>
  </w:style>
  <w:style w:type="paragraph" w:customStyle="1" w:styleId="96F38AB8B0BF4EFD9834B02CB81C03BC">
    <w:name w:val="96F38AB8B0BF4EFD9834B02CB81C03BC"/>
    <w:rsid w:val="005470E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A632E7-1DF2-4B6B-8393-CF68C56B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3</TotalTime>
  <Pages>26</Pages>
  <Words>3187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21311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5</cp:revision>
  <cp:lastPrinted>2002-06-24T16:49:00Z</cp:lastPrinted>
  <dcterms:created xsi:type="dcterms:W3CDTF">2019-08-24T02:47:00Z</dcterms:created>
  <dcterms:modified xsi:type="dcterms:W3CDTF">2019-08-30T08:06:00Z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